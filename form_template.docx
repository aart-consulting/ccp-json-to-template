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561989707"/>
        <w:docPartObj>
          <w:docPartGallery w:val="Cover Pages"/>
          <w:docPartUnique/>
        </w:docPartObj>
      </w:sdtPr>
      <w:sdtEndPr>
        <w:rPr>
          <w:rFonts w:asciiTheme="majorHAnsi" w:hAnsiTheme="majorHAnsi"/>
          <w:color w:val="5E0042"/>
          <w:sz w:val="52"/>
          <w:szCs w:val="52"/>
        </w:rPr>
      </w:sdtEndPr>
      <w:sdtContent>
        <w:p w14:paraId="2AFA3FE4" w14:textId="23D318E2" w:rsidR="00517BC4" w:rsidRDefault="00517BC4">
          <w:pPr>
            <w:rPr>
              <w:rFonts w:eastAsiaTheme="minorEastAsia" w:cstheme="minorBidi"/>
              <w:color w:val="3D5B71" w:themeColor="accent1"/>
              <w:sz w:val="28"/>
              <w:szCs w:val="28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5D71CBB8" wp14:editId="059F7AF4">
                    <wp:simplePos x="0" y="0"/>
                    <wp:positionH relativeFrom="page">
                      <wp:posOffset>41564</wp:posOffset>
                    </wp:positionH>
                    <wp:positionV relativeFrom="page">
                      <wp:posOffset>49876</wp:posOffset>
                    </wp:positionV>
                    <wp:extent cx="7730836" cy="2782570"/>
                    <wp:effectExtent l="0" t="0" r="3810" b="0"/>
                    <wp:wrapNone/>
                    <wp:docPr id="149" name="Group 51">
                      <a:extLst xmlns:a="http://schemas.openxmlformats.org/drawingml/2006/main"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wp:docPr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730836" cy="2782570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1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      <w:pict>
                  <v:group w14:anchorId="4ECE5A3B" id="Group 51" o:spid="_x0000_s1026" alt="&quot;&quot;" style="position:absolute;margin-left:3.25pt;margin-top:3.95pt;width:608.75pt;height:219.1pt;z-index:251658240;mso-position-horizontal-relative:page;mso-position-vertical-relative:page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" path="m,l7312660,r,1129665l3619500,733425,,1091565,,xe" fillcolor="#3d5b71 [3204]" stroked="f" strokeweight="2pt"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" stroked="f" strokeweight="2pt">
                      <v:fill r:id="rId1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159305F1" w14:textId="77777777" w:rsidR="00DB2813" w:rsidRDefault="00DB2813" w:rsidP="003F2F0E">
          <w:pPr>
            <w:jc w:val="right"/>
            <w:rPr>
              <w:rFonts w:eastAsiaTheme="minorEastAsia" w:cstheme="minorBidi"/>
              <w:color w:val="3D5B71" w:themeColor="accent1"/>
              <w:sz w:val="72"/>
              <w:szCs w:val="72"/>
            </w:rPr>
          </w:pPr>
        </w:p>
        <w:p w14:paraId="7942DB69" w14:textId="77777777" w:rsidR="003F2F0E" w:rsidRDefault="003F2F0E" w:rsidP="003F2F0E">
          <w:pPr>
            <w:jc w:val="right"/>
            <w:rPr>
              <w:rFonts w:eastAsiaTheme="minorEastAsia" w:cstheme="minorBidi"/>
              <w:color w:val="3D5B71" w:themeColor="accent1"/>
              <w:sz w:val="72"/>
              <w:szCs w:val="72"/>
            </w:rPr>
          </w:pPr>
        </w:p>
        <w:p w14:paraId="2C2CC346" w14:textId="77777777" w:rsidR="003F2F0E" w:rsidRDefault="003F2F0E" w:rsidP="003F2F0E">
          <w:pPr>
            <w:jc w:val="right"/>
            <w:rPr>
              <w:rFonts w:eastAsiaTheme="minorEastAsia" w:cstheme="minorBidi"/>
              <w:color w:val="3D5B71" w:themeColor="accent1"/>
              <w:sz w:val="72"/>
              <w:szCs w:val="72"/>
            </w:rPr>
          </w:pPr>
        </w:p>
        <w:p w14:paraId="079D671F" w14:textId="77777777" w:rsidR="003F2F0E" w:rsidRPr="001B04AE" w:rsidRDefault="003F2F0E" w:rsidP="003F2F0E">
          <w:pPr>
            <w:jc w:val="right"/>
            <w:rPr>
              <w:rFonts w:ascii="Calibri" w:eastAsiaTheme="minorEastAsia" w:hAnsi="Calibri" w:cs="Calibri"/>
              <w:color w:val="3D5B71" w:themeColor="accent1"/>
              <w:sz w:val="72"/>
              <w:szCs w:val="72"/>
            </w:rPr>
          </w:pPr>
        </w:p>
        <w:p w14:paraId="1F395A07" w14:textId="5C432A05" w:rsidR="003F2F0E" w:rsidRPr="001B04AE" w:rsidRDefault="001B04AE" w:rsidP="003F2F0E">
          <w:pPr>
            <w:jc w:val="right"/>
            <w:rPr>
              <w:rFonts w:ascii="Calibri" w:eastAsiaTheme="minorEastAsia" w:hAnsi="Calibri" w:cs="Calibri"/>
              <w:color w:val="3D5B71" w:themeColor="accent1"/>
              <w:sz w:val="72"/>
              <w:szCs w:val="72"/>
            </w:rPr>
          </w:pPr>
          <w:r w:rsidRPr="001B04AE">
            <w:rPr>
              <w:rFonts w:ascii="Calibri" w:eastAsiaTheme="minorEastAsia" w:hAnsi="Calibri" w:cs="Calibri"/>
              <w:color w:val="3D5B71" w:themeColor="accent1"/>
              <w:sz w:val="72"/>
              <w:szCs w:val="72"/>
            </w:rPr>
            <w:t>Client contingency plan</w:t>
          </w:r>
        </w:p>
        <w:p w14:paraId="58FC52DD" w14:textId="45DDA44F" w:rsidR="00946BF4" w:rsidRPr="001B04AE" w:rsidRDefault="00946BF4" w:rsidP="003F2F0E">
          <w:pPr>
            <w:jc w:val="right"/>
            <w:rPr>
              <w:rFonts w:ascii="Calibri" w:eastAsiaTheme="minorEastAsia" w:hAnsi="Calibri" w:cs="Calibri"/>
              <w:color w:val="6C6A6A" w:themeColor="background2" w:themeShade="80"/>
              <w:sz w:val="40"/>
              <w:szCs w:val="40"/>
            </w:rPr>
          </w:pPr>
          <w:r w:rsidRPr="001B04AE">
            <w:rPr>
              <w:rFonts w:ascii="Calibri" w:eastAsiaTheme="minorEastAsia" w:hAnsi="Calibri" w:cs="Calibri"/>
              <w:color w:val="6C6A6A" w:themeColor="background2" w:themeShade="80"/>
              <w:sz w:val="40"/>
              <w:szCs w:val="40"/>
            </w:rPr>
            <w:t>[</w:t>
          </w:r>
          <w:r w:rsidRPr="001B04AE">
            <w:rPr>
              <w:rFonts w:ascii="Calibri" w:eastAsiaTheme="minorEastAsia" w:hAnsi="Calibri" w:cs="Calibri"/>
              <w:i/>
              <w:iCs/>
              <w:color w:val="6C6A6A" w:themeColor="background2" w:themeShade="80"/>
              <w:sz w:val="40"/>
              <w:szCs w:val="40"/>
            </w:rPr>
            <w:t>Your</w:t>
          </w:r>
          <w:r w:rsidR="00442BFF" w:rsidRPr="001B04AE">
            <w:rPr>
              <w:rFonts w:ascii="Calibri" w:eastAsiaTheme="minorEastAsia" w:hAnsi="Calibri" w:cs="Calibri"/>
              <w:i/>
              <w:iCs/>
              <w:color w:val="6C6A6A" w:themeColor="background2" w:themeShade="80"/>
              <w:sz w:val="40"/>
              <w:szCs w:val="40"/>
            </w:rPr>
            <w:t xml:space="preserve"> name or</w:t>
          </w:r>
          <w:r w:rsidRPr="001B04AE">
            <w:rPr>
              <w:rFonts w:ascii="Calibri" w:eastAsiaTheme="minorEastAsia" w:hAnsi="Calibri" w:cs="Calibri"/>
              <w:i/>
              <w:iCs/>
              <w:color w:val="6C6A6A" w:themeColor="background2" w:themeShade="80"/>
              <w:sz w:val="40"/>
              <w:szCs w:val="40"/>
            </w:rPr>
            <w:t xml:space="preserve"> firm name</w:t>
          </w:r>
          <w:r w:rsidRPr="001B04AE">
            <w:rPr>
              <w:rFonts w:ascii="Calibri" w:eastAsiaTheme="minorEastAsia" w:hAnsi="Calibri" w:cs="Calibri"/>
              <w:color w:val="6C6A6A" w:themeColor="background2" w:themeShade="80"/>
              <w:sz w:val="40"/>
              <w:szCs w:val="40"/>
            </w:rPr>
            <w:t>]</w:t>
          </w:r>
        </w:p>
        <w:p w14:paraId="248DA238" w14:textId="77777777" w:rsidR="00946BF4" w:rsidRPr="001B04AE" w:rsidRDefault="00946BF4" w:rsidP="003F2F0E">
          <w:pPr>
            <w:jc w:val="right"/>
            <w:rPr>
              <w:rFonts w:ascii="Calibri" w:eastAsiaTheme="minorEastAsia" w:hAnsi="Calibri" w:cs="Calibri"/>
              <w:color w:val="6C6A6A" w:themeColor="background2" w:themeShade="80"/>
              <w:sz w:val="48"/>
              <w:szCs w:val="48"/>
            </w:rPr>
          </w:pPr>
        </w:p>
        <w:p w14:paraId="38245366" w14:textId="77777777" w:rsidR="00946BF4" w:rsidRPr="001B04AE" w:rsidRDefault="00946BF4" w:rsidP="003F2F0E">
          <w:pPr>
            <w:jc w:val="right"/>
            <w:rPr>
              <w:rFonts w:ascii="Calibri" w:eastAsiaTheme="minorEastAsia" w:hAnsi="Calibri" w:cs="Calibri"/>
              <w:color w:val="6C6A6A" w:themeColor="background2" w:themeShade="80"/>
              <w:sz w:val="48"/>
              <w:szCs w:val="48"/>
            </w:rPr>
          </w:pPr>
        </w:p>
        <w:p w14:paraId="5F8CDF10" w14:textId="77777777" w:rsidR="00FF5100" w:rsidRDefault="00FF5100" w:rsidP="00546486">
          <w:pPr>
            <w:ind w:left="5760" w:firstLine="720"/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</w:pPr>
        </w:p>
        <w:p w14:paraId="1E3E84B1" w14:textId="77777777" w:rsidR="00FF5100" w:rsidRDefault="00FF5100" w:rsidP="00546486">
          <w:pPr>
            <w:ind w:left="5760" w:firstLine="720"/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</w:pPr>
        </w:p>
        <w:p w14:paraId="2DCE9871" w14:textId="77777777" w:rsidR="00FF5100" w:rsidRDefault="00FF5100" w:rsidP="00546486">
          <w:pPr>
            <w:ind w:left="5760" w:firstLine="720"/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</w:pPr>
        </w:p>
        <w:p w14:paraId="203A6914" w14:textId="4FF7D4BC" w:rsidR="00BA2635" w:rsidRDefault="00821FBB" w:rsidP="00821FBB">
          <w:pPr>
            <w:ind w:left="5760"/>
            <w:rPr>
              <w:rFonts w:ascii="Calibri" w:eastAsiaTheme="minorEastAsia" w:hAnsi="Calibri" w:cs="Calibri"/>
              <w:b/>
              <w:bCs/>
              <w:color w:val="6C6A6A" w:themeColor="background2" w:themeShade="80"/>
              <w:sz w:val="20"/>
              <w:szCs w:val="20"/>
            </w:rPr>
          </w:pPr>
          <w:r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 xml:space="preserve">    </w:t>
          </w:r>
          <w:r w:rsidR="003067D9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 xml:space="preserve">   </w:t>
          </w:r>
          <w:r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 xml:space="preserve">  </w:t>
          </w:r>
          <w:r w:rsidR="003067D9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br/>
            <w:t>Created on: [</w:t>
          </w:r>
          <w:r w:rsidR="003067D9">
            <w:rPr>
              <w:rFonts w:ascii="Calibri" w:eastAsiaTheme="minorEastAsia" w:hAnsi="Calibri" w:cs="Calibri"/>
              <w:i/>
              <w:iCs/>
              <w:color w:val="6C6A6A" w:themeColor="background2" w:themeShade="80"/>
              <w:sz w:val="28"/>
              <w:szCs w:val="28"/>
            </w:rPr>
            <w:t>Insert date</w:t>
          </w:r>
          <w:r w:rsidR="003067D9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>]</w:t>
          </w:r>
          <w:r w:rsidR="003067D9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br/>
          </w:r>
          <w:r w:rsidR="00946BF4" w:rsidRPr="001B04AE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 xml:space="preserve">Last </w:t>
          </w:r>
          <w:r w:rsidR="00FF5100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>reviewed</w:t>
          </w:r>
          <w:r w:rsidR="00946BF4" w:rsidRPr="001B04AE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>:</w:t>
          </w:r>
          <w:r w:rsidR="001B04AE" w:rsidRPr="001B04AE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 xml:space="preserve"> </w:t>
          </w:r>
          <w:r w:rsidR="00113F30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>[</w:t>
          </w:r>
          <w:r w:rsidR="00113F30">
            <w:rPr>
              <w:rFonts w:ascii="Calibri" w:eastAsiaTheme="minorEastAsia" w:hAnsi="Calibri" w:cs="Calibri"/>
              <w:i/>
              <w:iCs/>
              <w:color w:val="6C6A6A" w:themeColor="background2" w:themeShade="80"/>
              <w:sz w:val="28"/>
              <w:szCs w:val="28"/>
            </w:rPr>
            <w:t xml:space="preserve">Insert </w:t>
          </w:r>
          <w:proofErr w:type="gramStart"/>
          <w:r w:rsidR="00113F30">
            <w:rPr>
              <w:rFonts w:ascii="Calibri" w:eastAsiaTheme="minorEastAsia" w:hAnsi="Calibri" w:cs="Calibri"/>
              <w:i/>
              <w:iCs/>
              <w:color w:val="6C6A6A" w:themeColor="background2" w:themeShade="80"/>
              <w:sz w:val="28"/>
              <w:szCs w:val="28"/>
            </w:rPr>
            <w:t>date</w:t>
          </w:r>
          <w:r w:rsidR="00113F30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>]</w:t>
          </w:r>
          <w:r w:rsidR="001B04AE" w:rsidRPr="001B04AE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 xml:space="preserve">   </w:t>
          </w:r>
          <w:proofErr w:type="gramEnd"/>
          <w:r w:rsidR="001B04AE" w:rsidRPr="001B04AE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t xml:space="preserve">    </w:t>
          </w:r>
          <w:r w:rsidR="001B04AE" w:rsidRPr="001B04AE">
            <w:rPr>
              <w:rFonts w:ascii="Calibri" w:eastAsiaTheme="minorEastAsia" w:hAnsi="Calibri" w:cs="Calibri"/>
              <w:color w:val="6C6A6A" w:themeColor="background2" w:themeShade="80"/>
              <w:sz w:val="28"/>
              <w:szCs w:val="28"/>
            </w:rPr>
            <w:br/>
          </w:r>
        </w:p>
        <w:p w14:paraId="6E2B6744" w14:textId="77777777" w:rsidR="00946BF4" w:rsidRPr="00946BF4" w:rsidRDefault="00946BF4" w:rsidP="003F2F0E">
          <w:pPr>
            <w:jc w:val="right"/>
            <w:rPr>
              <w:rFonts w:eastAsiaTheme="minorEastAsia" w:cstheme="minorBidi"/>
              <w:color w:val="6C6A6A" w:themeColor="background2" w:themeShade="80"/>
              <w:sz w:val="48"/>
              <w:szCs w:val="48"/>
            </w:rPr>
          </w:pPr>
        </w:p>
        <w:p w14:paraId="794C3291" w14:textId="77777777" w:rsidR="00DB2813" w:rsidRDefault="00DB2813"/>
        <w:p w14:paraId="603E40A1" w14:textId="77777777" w:rsidR="00546486" w:rsidRDefault="00546486" w:rsidP="00546486">
          <w:pPr>
            <w:rPr>
              <w:rFonts w:ascii="Calibri" w:eastAsiaTheme="minorEastAsia" w:hAnsi="Calibri" w:cs="Calibri"/>
              <w:b/>
              <w:bCs/>
              <w:color w:val="6C6A6A" w:themeColor="background2" w:themeShade="80"/>
              <w:sz w:val="20"/>
              <w:szCs w:val="20"/>
            </w:rPr>
          </w:pPr>
        </w:p>
        <w:p w14:paraId="3DA3C7DD" w14:textId="725F75DB" w:rsidR="002456C0" w:rsidRPr="00AE65EC" w:rsidRDefault="008D64CB" w:rsidP="00AE65EC">
          <w:pPr>
            <w:spacing w:after="160" w:line="259" w:lineRule="auto"/>
            <w:rPr>
              <w:rFonts w:asciiTheme="majorHAnsi" w:hAnsiTheme="majorHAnsi"/>
              <w:color w:val="5E0042"/>
              <w:sz w:val="52"/>
              <w:szCs w:val="52"/>
            </w:rPr>
          </w:pPr>
        </w:p>
      </w:sdtContent>
    </w:sdt>
    <w:p w14:paraId="3418046D" w14:textId="0F2C05A0" w:rsidR="00F83E1E" w:rsidRPr="0076037F" w:rsidRDefault="00F83E1E" w:rsidP="002C386D">
      <w:pPr>
        <w:pStyle w:val="Heading1"/>
        <w:rPr>
          <w:color w:val="3D5B85"/>
          <w:sz w:val="36"/>
          <w:szCs w:val="36"/>
        </w:rPr>
      </w:pPr>
      <w:bookmarkStart w:id="0" w:name="_Toc173145733"/>
      <w:bookmarkStart w:id="1" w:name="_Toc173754694"/>
      <w:bookmarkStart w:id="2" w:name="_Toc175298165"/>
      <w:r w:rsidRPr="0076037F">
        <w:rPr>
          <w:color w:val="3D5B85"/>
          <w:sz w:val="36"/>
          <w:szCs w:val="36"/>
        </w:rPr>
        <w:t>Table of Contents</w:t>
      </w:r>
      <w:bookmarkEnd w:id="0"/>
      <w:bookmarkEnd w:id="1"/>
      <w:bookmarkEnd w:id="2"/>
    </w:p>
    <w:p w14:paraId="106E1983" w14:textId="77777777" w:rsidR="00FF5100" w:rsidRPr="00626D34" w:rsidRDefault="00FF5100">
      <w:pPr>
        <w:pStyle w:val="TOC1"/>
        <w:rPr>
          <w:rFonts w:ascii="Calibri" w:hAnsi="Calibri" w:cs="Calibri"/>
          <w:b/>
          <w:bCs/>
          <w:color w:val="auto"/>
          <w:sz w:val="24"/>
          <w:szCs w:val="24"/>
        </w:rPr>
      </w:pPr>
    </w:p>
    <w:p w14:paraId="1BFE5682" w14:textId="57ACFF27" w:rsidR="00BA39C8" w:rsidRPr="005B3AFA" w:rsidRDefault="00120699">
      <w:pPr>
        <w:pStyle w:val="TOC1"/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r w:rsidRPr="005B3AFA">
        <w:rPr>
          <w:rFonts w:ascii="Calibri" w:hAnsi="Calibri" w:cs="Calibri"/>
          <w:color w:val="auto"/>
          <w:sz w:val="24"/>
          <w:szCs w:val="24"/>
        </w:rPr>
        <w:fldChar w:fldCharType="begin"/>
      </w:r>
      <w:r w:rsidRPr="005B3AFA">
        <w:rPr>
          <w:rFonts w:ascii="Calibri" w:hAnsi="Calibri" w:cs="Calibri"/>
          <w:color w:val="auto"/>
          <w:sz w:val="24"/>
          <w:szCs w:val="24"/>
        </w:rPr>
        <w:instrText xml:space="preserve"> TOC \o "1-3" \h \z \u </w:instrText>
      </w:r>
      <w:r w:rsidRPr="005B3AFA">
        <w:rPr>
          <w:rFonts w:ascii="Calibri" w:hAnsi="Calibri" w:cs="Calibri"/>
          <w:color w:val="auto"/>
          <w:sz w:val="24"/>
          <w:szCs w:val="24"/>
        </w:rPr>
        <w:fldChar w:fldCharType="separate"/>
      </w:r>
      <w:hyperlink w:anchor="_Toc175298165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Table of Contents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_Toc175298165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07498150" w14:textId="7083F400" w:rsidR="00BA39C8" w:rsidRPr="005B3AFA" w:rsidRDefault="008D64CB">
      <w:pPr>
        <w:pStyle w:val="TOC1"/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66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Introduction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_Toc175298166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2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29F28380" w14:textId="49DD7178" w:rsidR="00BA39C8" w:rsidRPr="005B3AFA" w:rsidRDefault="008D64CB">
      <w:pPr>
        <w:pStyle w:val="TOC1"/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67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Duties of Administrator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_Toc175298167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4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57AB8A22" w14:textId="61CB0ED0" w:rsidR="00BA39C8" w:rsidRPr="005B3AFA" w:rsidRDefault="008D64CB">
      <w:pPr>
        <w:pStyle w:val="TOC1"/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68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Professional business information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_Toc175298168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6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6ADF22E0" w14:textId="7975139A" w:rsidR="00BA39C8" w:rsidRPr="005B3AFA" w:rsidRDefault="008D64CB">
      <w:pPr>
        <w:pStyle w:val="TOC1"/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69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Location of and access to business property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_Toc175298169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10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0D49D421" w14:textId="2B8365D3" w:rsidR="00BA39C8" w:rsidRPr="005B3AFA" w:rsidRDefault="008D64CB">
      <w:pPr>
        <w:pStyle w:val="TOC1"/>
        <w:tabs>
          <w:tab w:val="left" w:pos="480"/>
        </w:tabs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70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1.</w:t>
        </w:r>
        <w:r w:rsidR="00BA39C8" w:rsidRPr="005B3AFA">
          <w:rPr>
            <w:rFonts w:ascii="Calibri" w:eastAsiaTheme="minorEastAsia" w:hAnsi="Calibri" w:cs="Calibri"/>
            <w:color w:val="auto"/>
            <w:kern w:val="2"/>
            <w:sz w:val="24"/>
            <w:szCs w:val="24"/>
            <w:lang w:val="en-CA" w:eastAsia="en-CA"/>
            <w14:ligatures w14:val="standardContextual"/>
          </w:rPr>
          <w:tab/>
        </w:r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Office details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_Toc175298170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10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645BA710" w14:textId="56037D02" w:rsidR="00BA39C8" w:rsidRPr="005B3AFA" w:rsidRDefault="008D64CB">
      <w:pPr>
        <w:pStyle w:val="TOC1"/>
        <w:tabs>
          <w:tab w:val="left" w:pos="480"/>
        </w:tabs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71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2.</w:t>
        </w:r>
        <w:r w:rsidR="00BA39C8" w:rsidRPr="005B3AFA">
          <w:rPr>
            <w:rFonts w:ascii="Calibri" w:eastAsiaTheme="minorEastAsia" w:hAnsi="Calibri" w:cs="Calibri"/>
            <w:color w:val="auto"/>
            <w:kern w:val="2"/>
            <w:sz w:val="24"/>
            <w:szCs w:val="24"/>
            <w:lang w:val="en-CA" w:eastAsia="en-CA"/>
            <w14:ligatures w14:val="standardContextual"/>
          </w:rPr>
          <w:tab/>
        </w:r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Business records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_Toc175298171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10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2B25100B" w14:textId="625C04C4" w:rsidR="00BA39C8" w:rsidRPr="005B3AFA" w:rsidRDefault="008D64CB">
      <w:pPr>
        <w:pStyle w:val="TOC1"/>
        <w:tabs>
          <w:tab w:val="left" w:pos="480"/>
        </w:tabs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72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3.</w:t>
        </w:r>
        <w:r w:rsidR="00BA39C8" w:rsidRPr="005B3AFA">
          <w:rPr>
            <w:rFonts w:ascii="Calibri" w:eastAsiaTheme="minorEastAsia" w:hAnsi="Calibri" w:cs="Calibri"/>
            <w:color w:val="auto"/>
            <w:kern w:val="2"/>
            <w:sz w:val="24"/>
            <w:szCs w:val="24"/>
            <w:lang w:val="en-CA" w:eastAsia="en-CA"/>
            <w14:ligatures w14:val="standardContextual"/>
          </w:rPr>
          <w:tab/>
        </w:r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Technology and passwords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_Toc175298172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10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47E539CE" w14:textId="4E88AEDB" w:rsidR="00BA39C8" w:rsidRPr="005B3AFA" w:rsidRDefault="008D64CB">
      <w:pPr>
        <w:pStyle w:val="TOC1"/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73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Location of and access to bank accounts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_Toc175298173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11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3FE77C70" w14:textId="335AD094" w:rsidR="00BA39C8" w:rsidRPr="005B3AFA" w:rsidRDefault="008D64CB">
      <w:pPr>
        <w:pStyle w:val="TOC1"/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74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Location of and access to client files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_Toc175298174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13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2E9D9E0B" w14:textId="7ABB1614" w:rsidR="00BA39C8" w:rsidRPr="005B3AFA" w:rsidRDefault="008D64CB">
      <w:pPr>
        <w:pStyle w:val="TOC1"/>
        <w:tabs>
          <w:tab w:val="left" w:pos="480"/>
        </w:tabs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75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1.</w:t>
        </w:r>
        <w:r w:rsidR="00BA39C8" w:rsidRPr="005B3AFA">
          <w:rPr>
            <w:rFonts w:ascii="Calibri" w:eastAsiaTheme="minorEastAsia" w:hAnsi="Calibri" w:cs="Calibri"/>
            <w:color w:val="auto"/>
            <w:kern w:val="2"/>
            <w:sz w:val="24"/>
            <w:szCs w:val="24"/>
            <w:lang w:val="en-CA" w:eastAsia="en-CA"/>
            <w14:ligatures w14:val="standardContextual"/>
          </w:rPr>
          <w:tab/>
        </w:r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Active or open client files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_Toc175298175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13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6FC4DF2A" w14:textId="4BB8D290" w:rsidR="00BA39C8" w:rsidRPr="005B3AFA" w:rsidRDefault="008D64CB">
      <w:pPr>
        <w:pStyle w:val="TOC1"/>
        <w:tabs>
          <w:tab w:val="left" w:pos="480"/>
        </w:tabs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76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2.</w:t>
        </w:r>
        <w:r w:rsidR="00BA39C8" w:rsidRPr="005B3AFA">
          <w:rPr>
            <w:rFonts w:ascii="Calibri" w:eastAsiaTheme="minorEastAsia" w:hAnsi="Calibri" w:cs="Calibri"/>
            <w:color w:val="auto"/>
            <w:kern w:val="2"/>
            <w:sz w:val="24"/>
            <w:szCs w:val="24"/>
            <w:lang w:val="en-CA" w:eastAsia="en-CA"/>
            <w14:ligatures w14:val="standardContextual"/>
          </w:rPr>
          <w:tab/>
        </w:r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Closed or former client files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_Toc175298176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14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6EB23FEC" w14:textId="7A200DF1" w:rsidR="00BA39C8" w:rsidRPr="005B3AFA" w:rsidRDefault="008D64CB">
      <w:pPr>
        <w:pStyle w:val="TOC1"/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77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Other professional roles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_Toc175298177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15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474B2FB4" w14:textId="6B2FCF7C" w:rsidR="00BA39C8" w:rsidRPr="005B3AFA" w:rsidRDefault="008D64CB">
      <w:pPr>
        <w:pStyle w:val="TOC1"/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78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Other arrangements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_Toc175298178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17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2A71E6AE" w14:textId="2191637D" w:rsidR="00BA39C8" w:rsidRPr="005B3AFA" w:rsidRDefault="008D64CB">
      <w:pPr>
        <w:pStyle w:val="TOC1"/>
        <w:rPr>
          <w:rFonts w:ascii="Calibri" w:eastAsiaTheme="minorEastAsia" w:hAnsi="Calibri" w:cs="Calibri"/>
          <w:color w:val="auto"/>
          <w:kern w:val="2"/>
          <w:sz w:val="24"/>
          <w:szCs w:val="24"/>
          <w:lang w:val="en-CA" w:eastAsia="en-CA"/>
          <w14:ligatures w14:val="standardContextual"/>
        </w:rPr>
      </w:pPr>
      <w:hyperlink w:anchor="_Toc175298179" w:history="1">
        <w:r w:rsidR="00BA39C8" w:rsidRPr="005B3AFA">
          <w:rPr>
            <w:rStyle w:val="Hyperlink"/>
            <w:rFonts w:ascii="Calibri" w:hAnsi="Calibri" w:cs="Calibri"/>
            <w:sz w:val="24"/>
            <w:szCs w:val="24"/>
          </w:rPr>
          <w:t>Appendix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ab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begin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instrText xml:space="preserve"> PAGEREF _Toc175298179 \h </w:instrTex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separate"/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t>18</w:t>
        </w:r>
        <w:r w:rsidR="00BA39C8" w:rsidRPr="005B3AFA">
          <w:rPr>
            <w:rFonts w:ascii="Calibri" w:hAnsi="Calibri" w:cs="Calibri"/>
            <w:webHidden/>
            <w:sz w:val="24"/>
            <w:szCs w:val="24"/>
          </w:rPr>
          <w:fldChar w:fldCharType="end"/>
        </w:r>
      </w:hyperlink>
    </w:p>
    <w:p w14:paraId="561A2D27" w14:textId="6EAB7654" w:rsidR="00120699" w:rsidRPr="0036397B" w:rsidRDefault="00120699" w:rsidP="00F83E1E">
      <w:pPr>
        <w:rPr>
          <w:rFonts w:ascii="Calibri" w:hAnsi="Calibri" w:cs="Calibri"/>
          <w:b/>
          <w:bCs/>
          <w:color w:val="auto"/>
          <w:sz w:val="24"/>
          <w:szCs w:val="24"/>
        </w:rPr>
      </w:pPr>
      <w:r w:rsidRPr="005B3AFA">
        <w:rPr>
          <w:rFonts w:ascii="Calibri" w:hAnsi="Calibri" w:cs="Calibri"/>
          <w:color w:val="auto"/>
          <w:sz w:val="24"/>
          <w:szCs w:val="24"/>
        </w:rPr>
        <w:fldChar w:fldCharType="end"/>
      </w:r>
    </w:p>
    <w:p w14:paraId="250C9261" w14:textId="77777777" w:rsidR="00F83E1E" w:rsidRPr="0036397B" w:rsidRDefault="00F83E1E">
      <w:pPr>
        <w:spacing w:after="160" w:line="259" w:lineRule="auto"/>
        <w:rPr>
          <w:rStyle w:val="Strong"/>
          <w:rFonts w:ascii="Calibri" w:hAnsi="Calibri" w:cs="Calibri"/>
          <w:color w:val="auto"/>
          <w:sz w:val="24"/>
          <w:szCs w:val="24"/>
        </w:rPr>
      </w:pPr>
      <w:r w:rsidRPr="0036397B">
        <w:rPr>
          <w:rStyle w:val="Strong"/>
          <w:rFonts w:ascii="Calibri" w:hAnsi="Calibri" w:cs="Calibri"/>
          <w:color w:val="auto"/>
          <w:sz w:val="24"/>
          <w:szCs w:val="24"/>
        </w:rPr>
        <w:br w:type="page"/>
      </w:r>
    </w:p>
    <w:p w14:paraId="5DEDC821" w14:textId="77777777" w:rsidR="009E6EF2" w:rsidRDefault="009E6EF2" w:rsidP="00203D68">
      <w:pPr>
        <w:pStyle w:val="Heading1"/>
        <w:rPr>
          <w:color w:val="7F7F7F" w:themeColor="text1" w:themeTint="80"/>
        </w:rPr>
      </w:pPr>
    </w:p>
    <w:p w14:paraId="593F4B37" w14:textId="441C3268" w:rsidR="00F83E1E" w:rsidRPr="003067D9" w:rsidRDefault="00F83E1E" w:rsidP="00203D68">
      <w:pPr>
        <w:pStyle w:val="Heading1"/>
        <w:rPr>
          <w:color w:val="auto"/>
          <w:sz w:val="22"/>
          <w:szCs w:val="22"/>
        </w:rPr>
      </w:pPr>
      <w:bookmarkStart w:id="3" w:name="_Toc175298166"/>
      <w:r w:rsidRPr="003067D9">
        <w:rPr>
          <w:color w:val="3D5B85"/>
          <w:sz w:val="34"/>
          <w:szCs w:val="34"/>
        </w:rPr>
        <w:t>Introduction</w:t>
      </w:r>
      <w:bookmarkEnd w:id="3"/>
      <w:r w:rsidR="000A621F" w:rsidRPr="003067D9">
        <w:rPr>
          <w:color w:val="3D5B85"/>
          <w:sz w:val="34"/>
          <w:szCs w:val="34"/>
        </w:rPr>
        <w:br/>
      </w:r>
    </w:p>
    <w:p w14:paraId="02C8790E" w14:textId="5FB89AF9" w:rsidR="00F83E1E" w:rsidRPr="00387533" w:rsidRDefault="00CE713C" w:rsidP="00CE713C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387533">
        <w:rPr>
          <w:rFonts w:ascii="Calibri" w:hAnsi="Calibri" w:cs="Calibri"/>
          <w:color w:val="auto"/>
          <w:sz w:val="24"/>
          <w:szCs w:val="24"/>
        </w:rPr>
        <w:t xml:space="preserve">This </w:t>
      </w:r>
      <w:r w:rsidR="00C77C2B" w:rsidRPr="00387533">
        <w:rPr>
          <w:rFonts w:ascii="Calibri" w:hAnsi="Calibri" w:cs="Calibri"/>
          <w:color w:val="auto"/>
          <w:sz w:val="24"/>
          <w:szCs w:val="24"/>
        </w:rPr>
        <w:t xml:space="preserve">is the </w:t>
      </w:r>
      <w:r w:rsidR="00A3253A" w:rsidRPr="00387533">
        <w:rPr>
          <w:rFonts w:ascii="Calibri" w:hAnsi="Calibri" w:cs="Calibri"/>
          <w:color w:val="auto"/>
          <w:sz w:val="24"/>
          <w:szCs w:val="24"/>
        </w:rPr>
        <w:t>C</w:t>
      </w:r>
      <w:r w:rsidR="00F4615F" w:rsidRPr="00387533">
        <w:rPr>
          <w:rFonts w:ascii="Calibri" w:hAnsi="Calibri" w:cs="Calibri"/>
          <w:color w:val="auto"/>
          <w:sz w:val="24"/>
          <w:szCs w:val="24"/>
        </w:rPr>
        <w:t xml:space="preserve">lient contingency </w:t>
      </w:r>
      <w:r w:rsidR="00C77C2B" w:rsidRPr="00387533">
        <w:rPr>
          <w:rFonts w:ascii="Calibri" w:hAnsi="Calibri" w:cs="Calibri"/>
          <w:color w:val="auto"/>
          <w:sz w:val="24"/>
          <w:szCs w:val="24"/>
        </w:rPr>
        <w:t xml:space="preserve">plan </w:t>
      </w:r>
      <w:r w:rsidR="009F66C5" w:rsidRPr="00387533">
        <w:rPr>
          <w:rFonts w:ascii="Calibri" w:hAnsi="Calibri" w:cs="Calibri"/>
          <w:color w:val="auto"/>
          <w:sz w:val="24"/>
          <w:szCs w:val="24"/>
        </w:rPr>
        <w:t xml:space="preserve">(the “Plan”) </w:t>
      </w:r>
      <w:r w:rsidR="00C77C2B" w:rsidRPr="00387533">
        <w:rPr>
          <w:rFonts w:ascii="Calibri" w:hAnsi="Calibri" w:cs="Calibri"/>
          <w:color w:val="auto"/>
          <w:sz w:val="24"/>
          <w:szCs w:val="24"/>
        </w:rPr>
        <w:t>of [</w:t>
      </w:r>
      <w:r w:rsidR="00C77C2B" w:rsidRPr="00387533">
        <w:rPr>
          <w:rFonts w:ascii="Calibri" w:hAnsi="Calibri" w:cs="Calibri"/>
          <w:i/>
          <w:iCs/>
          <w:color w:val="auto"/>
          <w:sz w:val="24"/>
          <w:szCs w:val="24"/>
        </w:rPr>
        <w:t>insert</w:t>
      </w:r>
      <w:r w:rsidR="00701276" w:rsidRPr="00387533">
        <w:rPr>
          <w:rFonts w:ascii="Calibri" w:hAnsi="Calibri" w:cs="Calibri"/>
          <w:i/>
          <w:iCs/>
          <w:color w:val="auto"/>
          <w:sz w:val="24"/>
          <w:szCs w:val="24"/>
        </w:rPr>
        <w:t xml:space="preserve"> </w:t>
      </w:r>
      <w:r w:rsidR="00C77C2B" w:rsidRPr="00387533">
        <w:rPr>
          <w:rFonts w:ascii="Calibri" w:hAnsi="Calibri" w:cs="Calibri"/>
          <w:i/>
          <w:iCs/>
          <w:color w:val="auto"/>
          <w:sz w:val="24"/>
          <w:szCs w:val="24"/>
        </w:rPr>
        <w:t>name or firm name</w:t>
      </w:r>
      <w:r w:rsidR="00C77C2B" w:rsidRPr="00387533">
        <w:rPr>
          <w:rFonts w:ascii="Calibri" w:hAnsi="Calibri" w:cs="Calibri"/>
          <w:color w:val="auto"/>
          <w:sz w:val="24"/>
          <w:szCs w:val="24"/>
        </w:rPr>
        <w:t>]</w:t>
      </w:r>
      <w:r w:rsidR="00E924C5" w:rsidRPr="00387533">
        <w:rPr>
          <w:rFonts w:ascii="Calibri" w:hAnsi="Calibri" w:cs="Calibri"/>
          <w:color w:val="auto"/>
          <w:sz w:val="24"/>
          <w:szCs w:val="24"/>
        </w:rPr>
        <w:t xml:space="preserve"> (the “Plan</w:t>
      </w:r>
      <w:r w:rsidR="009F66C5" w:rsidRPr="00387533">
        <w:rPr>
          <w:rFonts w:ascii="Calibri" w:hAnsi="Calibri" w:cs="Calibri"/>
          <w:color w:val="auto"/>
          <w:sz w:val="24"/>
          <w:szCs w:val="24"/>
        </w:rPr>
        <w:t>ning Licensee</w:t>
      </w:r>
      <w:r w:rsidR="00E924C5" w:rsidRPr="00387533">
        <w:rPr>
          <w:rFonts w:ascii="Calibri" w:hAnsi="Calibri" w:cs="Calibri"/>
          <w:color w:val="auto"/>
          <w:sz w:val="24"/>
          <w:szCs w:val="24"/>
        </w:rPr>
        <w:t xml:space="preserve">”). </w:t>
      </w:r>
    </w:p>
    <w:p w14:paraId="174CB168" w14:textId="3EC9BAAE" w:rsidR="00387533" w:rsidRDefault="00C5434A" w:rsidP="00CE713C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387533">
        <w:rPr>
          <w:rFonts w:ascii="Calibri" w:hAnsi="Calibri" w:cs="Calibri"/>
          <w:color w:val="auto"/>
          <w:sz w:val="24"/>
          <w:szCs w:val="24"/>
        </w:rPr>
        <w:t xml:space="preserve">Below is the </w:t>
      </w:r>
      <w:r w:rsidR="00503100" w:rsidRPr="00387533">
        <w:rPr>
          <w:rFonts w:ascii="Calibri" w:hAnsi="Calibri" w:cs="Calibri"/>
          <w:color w:val="auto"/>
          <w:sz w:val="24"/>
          <w:szCs w:val="24"/>
        </w:rPr>
        <w:t>name and contact information for the</w:t>
      </w:r>
      <w:r w:rsidR="003109D2" w:rsidRPr="00387533">
        <w:rPr>
          <w:rFonts w:ascii="Calibri" w:hAnsi="Calibri" w:cs="Calibri"/>
          <w:color w:val="auto"/>
          <w:sz w:val="24"/>
          <w:szCs w:val="24"/>
        </w:rPr>
        <w:t xml:space="preserve"> licensee</w:t>
      </w:r>
      <w:r w:rsidR="0077288A" w:rsidRPr="00387533">
        <w:rPr>
          <w:rFonts w:ascii="Calibri" w:hAnsi="Calibri" w:cs="Calibri"/>
          <w:color w:val="auto"/>
          <w:sz w:val="24"/>
          <w:szCs w:val="24"/>
        </w:rPr>
        <w:t>[</w:t>
      </w:r>
      <w:r w:rsidR="00C01452" w:rsidRPr="00387533">
        <w:rPr>
          <w:rFonts w:ascii="Calibri" w:hAnsi="Calibri" w:cs="Calibri"/>
          <w:i/>
          <w:iCs/>
          <w:color w:val="auto"/>
          <w:sz w:val="24"/>
          <w:szCs w:val="24"/>
        </w:rPr>
        <w:t>s</w:t>
      </w:r>
      <w:r w:rsidR="0077288A" w:rsidRPr="00387533">
        <w:rPr>
          <w:rFonts w:ascii="Calibri" w:hAnsi="Calibri" w:cs="Calibri"/>
          <w:color w:val="auto"/>
          <w:sz w:val="24"/>
          <w:szCs w:val="24"/>
        </w:rPr>
        <w:t>]</w:t>
      </w:r>
      <w:r w:rsidR="003109D2" w:rsidRPr="00387533">
        <w:rPr>
          <w:rFonts w:ascii="Calibri" w:hAnsi="Calibri" w:cs="Calibri"/>
          <w:color w:val="auto"/>
          <w:sz w:val="24"/>
          <w:szCs w:val="24"/>
        </w:rPr>
        <w:t xml:space="preserve"> </w:t>
      </w:r>
      <w:r w:rsidR="002E7C61" w:rsidRPr="00387533">
        <w:rPr>
          <w:rFonts w:ascii="Calibri" w:hAnsi="Calibri" w:cs="Calibri"/>
          <w:color w:val="auto"/>
          <w:sz w:val="24"/>
          <w:szCs w:val="24"/>
        </w:rPr>
        <w:t>I have</w:t>
      </w:r>
      <w:r w:rsidRPr="00387533">
        <w:rPr>
          <w:rFonts w:ascii="Calibri" w:hAnsi="Calibri" w:cs="Calibri"/>
          <w:color w:val="auto"/>
          <w:sz w:val="24"/>
          <w:szCs w:val="24"/>
        </w:rPr>
        <w:t xml:space="preserve"> appointed</w:t>
      </w:r>
      <w:r w:rsidR="00387533">
        <w:rPr>
          <w:rFonts w:ascii="Calibri" w:hAnsi="Calibri" w:cs="Calibri"/>
          <w:color w:val="auto"/>
          <w:sz w:val="24"/>
          <w:szCs w:val="24"/>
        </w:rPr>
        <w:t xml:space="preserve"> as my </w:t>
      </w:r>
      <w:r w:rsidR="009D66FB">
        <w:rPr>
          <w:rFonts w:ascii="Calibri" w:hAnsi="Calibri" w:cs="Calibri"/>
          <w:color w:val="auto"/>
          <w:sz w:val="24"/>
          <w:szCs w:val="24"/>
        </w:rPr>
        <w:t xml:space="preserve">plan </w:t>
      </w:r>
      <w:r w:rsidR="00E62372">
        <w:rPr>
          <w:rFonts w:ascii="Calibri" w:hAnsi="Calibri" w:cs="Calibri"/>
          <w:color w:val="auto"/>
          <w:sz w:val="24"/>
          <w:szCs w:val="24"/>
        </w:rPr>
        <w:t>a</w:t>
      </w:r>
      <w:r w:rsidR="00387533">
        <w:rPr>
          <w:rFonts w:ascii="Calibri" w:hAnsi="Calibri" w:cs="Calibri"/>
          <w:color w:val="auto"/>
          <w:sz w:val="24"/>
          <w:szCs w:val="24"/>
        </w:rPr>
        <w:t xml:space="preserve">dministrator in the </w:t>
      </w:r>
      <w:r w:rsidR="00387533" w:rsidRPr="00387533">
        <w:rPr>
          <w:rFonts w:ascii="Calibri" w:hAnsi="Calibri" w:cs="Calibri"/>
          <w:color w:val="auto"/>
          <w:sz w:val="24"/>
          <w:szCs w:val="24"/>
        </w:rPr>
        <w:t xml:space="preserve">event </w:t>
      </w:r>
      <w:r w:rsidR="00387533">
        <w:rPr>
          <w:rFonts w:ascii="Calibri" w:hAnsi="Calibri" w:cs="Calibri"/>
          <w:color w:val="auto"/>
          <w:sz w:val="24"/>
          <w:szCs w:val="24"/>
        </w:rPr>
        <w:t xml:space="preserve">an unexpected situation arises </w:t>
      </w:r>
      <w:r w:rsidR="00387533" w:rsidRPr="00387533">
        <w:rPr>
          <w:rFonts w:ascii="Calibri" w:hAnsi="Calibri" w:cs="Calibri"/>
          <w:color w:val="auto"/>
          <w:sz w:val="24"/>
          <w:szCs w:val="24"/>
        </w:rPr>
        <w:t xml:space="preserve">that impacts my </w:t>
      </w:r>
      <w:r w:rsidR="00387533">
        <w:rPr>
          <w:rFonts w:ascii="Calibri" w:hAnsi="Calibri" w:cs="Calibri"/>
          <w:color w:val="auto"/>
          <w:sz w:val="24"/>
          <w:szCs w:val="24"/>
        </w:rPr>
        <w:t>capacity t</w:t>
      </w:r>
      <w:r w:rsidR="00387533" w:rsidRPr="00387533">
        <w:rPr>
          <w:rFonts w:ascii="Calibri" w:hAnsi="Calibri" w:cs="Calibri"/>
          <w:color w:val="auto"/>
          <w:sz w:val="24"/>
          <w:szCs w:val="24"/>
        </w:rPr>
        <w:t xml:space="preserve">o continue practicing, whether temporarily or permanently </w:t>
      </w:r>
      <w:r w:rsidR="002E7C61" w:rsidRPr="00387533">
        <w:rPr>
          <w:rFonts w:ascii="Calibri" w:hAnsi="Calibri" w:cs="Calibri"/>
          <w:color w:val="auto"/>
          <w:sz w:val="24"/>
          <w:szCs w:val="24"/>
        </w:rPr>
        <w:t>(</w:t>
      </w:r>
      <w:r w:rsidR="00387533">
        <w:rPr>
          <w:rFonts w:ascii="Calibri" w:hAnsi="Calibri" w:cs="Calibri"/>
          <w:color w:val="auto"/>
          <w:sz w:val="24"/>
          <w:szCs w:val="24"/>
        </w:rPr>
        <w:t xml:space="preserve">the </w:t>
      </w:r>
      <w:r w:rsidR="002E7C61" w:rsidRPr="00387533">
        <w:rPr>
          <w:rFonts w:ascii="Calibri" w:hAnsi="Calibri" w:cs="Calibri"/>
          <w:color w:val="auto"/>
          <w:sz w:val="24"/>
          <w:szCs w:val="24"/>
        </w:rPr>
        <w:t>“Administrato</w:t>
      </w:r>
      <w:r w:rsidR="00387533">
        <w:rPr>
          <w:rFonts w:ascii="Calibri" w:hAnsi="Calibri" w:cs="Calibri"/>
          <w:color w:val="auto"/>
          <w:sz w:val="24"/>
          <w:szCs w:val="24"/>
        </w:rPr>
        <w:t>r</w:t>
      </w:r>
      <w:r w:rsidR="002E7C61" w:rsidRPr="00387533">
        <w:rPr>
          <w:rFonts w:ascii="Calibri" w:hAnsi="Calibri" w:cs="Calibri"/>
          <w:color w:val="auto"/>
          <w:sz w:val="24"/>
          <w:szCs w:val="24"/>
        </w:rPr>
        <w:t xml:space="preserve">”). </w:t>
      </w:r>
    </w:p>
    <w:p w14:paraId="6A38F1C9" w14:textId="3EB7A100" w:rsidR="009234BD" w:rsidRPr="005E672C" w:rsidRDefault="002E7C61" w:rsidP="00CE713C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74D93E96">
        <w:rPr>
          <w:rFonts w:ascii="Calibri" w:hAnsi="Calibri" w:cs="Calibri"/>
          <w:color w:val="auto"/>
          <w:sz w:val="24"/>
          <w:szCs w:val="24"/>
        </w:rPr>
        <w:t>The Administrator has agreed to</w:t>
      </w:r>
      <w:r w:rsidR="00701276" w:rsidRPr="74D93E96">
        <w:rPr>
          <w:rFonts w:ascii="Calibri" w:hAnsi="Calibri" w:cs="Calibri"/>
          <w:color w:val="auto"/>
          <w:sz w:val="24"/>
          <w:szCs w:val="24"/>
        </w:rPr>
        <w:t xml:space="preserve"> </w:t>
      </w:r>
      <w:r w:rsidR="00E41427" w:rsidRPr="74D93E96">
        <w:rPr>
          <w:rFonts w:ascii="Calibri" w:hAnsi="Calibri" w:cs="Calibri"/>
          <w:color w:val="auto"/>
          <w:sz w:val="24"/>
          <w:szCs w:val="24"/>
        </w:rPr>
        <w:t>[</w:t>
      </w:r>
      <w:r w:rsidR="006D7016" w:rsidRPr="74D93E96">
        <w:rPr>
          <w:rFonts w:ascii="Calibri" w:hAnsi="Calibri" w:cs="Calibri"/>
          <w:i/>
          <w:iCs/>
          <w:color w:val="auto"/>
          <w:sz w:val="24"/>
          <w:szCs w:val="24"/>
        </w:rPr>
        <w:t>assume responsibility</w:t>
      </w:r>
      <w:r w:rsidR="00E41427"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 </w:t>
      </w:r>
      <w:r w:rsidR="00B23A00" w:rsidRPr="74D93E96">
        <w:rPr>
          <w:rFonts w:ascii="Calibri" w:hAnsi="Calibri" w:cs="Calibri"/>
          <w:i/>
          <w:iCs/>
          <w:color w:val="auto"/>
          <w:sz w:val="24"/>
          <w:szCs w:val="24"/>
        </w:rPr>
        <w:t>for</w:t>
      </w:r>
      <w:r w:rsidR="00E41427" w:rsidRPr="74D93E96">
        <w:rPr>
          <w:rFonts w:ascii="Calibri" w:hAnsi="Calibri" w:cs="Calibri"/>
          <w:i/>
          <w:iCs/>
          <w:color w:val="auto"/>
          <w:sz w:val="24"/>
          <w:szCs w:val="24"/>
        </w:rPr>
        <w:t>/supervise a non-licensee steward</w:t>
      </w:r>
      <w:r w:rsidR="00B23A00"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 in the proper</w:t>
      </w:r>
      <w:r w:rsidR="00812C41" w:rsidRPr="74D93E96">
        <w:rPr>
          <w:rFonts w:ascii="Calibri" w:hAnsi="Calibri" w:cs="Calibri"/>
          <w:color w:val="auto"/>
          <w:sz w:val="24"/>
          <w:szCs w:val="24"/>
        </w:rPr>
        <w:t>]</w:t>
      </w:r>
      <w:r w:rsidR="006D7016" w:rsidRPr="74D93E96">
        <w:rPr>
          <w:rFonts w:ascii="Calibri" w:hAnsi="Calibri" w:cs="Calibri"/>
          <w:color w:val="auto"/>
          <w:sz w:val="24"/>
          <w:szCs w:val="24"/>
        </w:rPr>
        <w:t xml:space="preserve"> </w:t>
      </w:r>
      <w:r w:rsidR="00020394" w:rsidRPr="74D93E96">
        <w:rPr>
          <w:rFonts w:ascii="Calibri" w:hAnsi="Calibri" w:cs="Calibri"/>
          <w:color w:val="auto"/>
          <w:sz w:val="24"/>
          <w:szCs w:val="24"/>
        </w:rPr>
        <w:t>wind</w:t>
      </w:r>
      <w:r w:rsidR="00812C41" w:rsidRPr="74D93E96">
        <w:rPr>
          <w:rFonts w:ascii="Calibri" w:hAnsi="Calibri" w:cs="Calibri"/>
          <w:color w:val="auto"/>
          <w:sz w:val="24"/>
          <w:szCs w:val="24"/>
        </w:rPr>
        <w:t>ing</w:t>
      </w:r>
      <w:r w:rsidR="00020394" w:rsidRPr="74D93E96">
        <w:rPr>
          <w:rFonts w:ascii="Calibri" w:hAnsi="Calibri" w:cs="Calibri"/>
          <w:color w:val="auto"/>
          <w:sz w:val="24"/>
          <w:szCs w:val="24"/>
        </w:rPr>
        <w:t xml:space="preserve">-up </w:t>
      </w:r>
      <w:r w:rsidR="00433509" w:rsidRPr="74D93E96">
        <w:rPr>
          <w:rFonts w:ascii="Calibri" w:hAnsi="Calibri" w:cs="Calibri"/>
          <w:color w:val="auto"/>
          <w:sz w:val="24"/>
          <w:szCs w:val="24"/>
        </w:rPr>
        <w:t xml:space="preserve">of </w:t>
      </w:r>
      <w:r w:rsidR="00020394" w:rsidRPr="74D93E96">
        <w:rPr>
          <w:rFonts w:ascii="Calibri" w:hAnsi="Calibri" w:cs="Calibri"/>
          <w:color w:val="auto"/>
          <w:sz w:val="24"/>
          <w:szCs w:val="24"/>
        </w:rPr>
        <w:t xml:space="preserve">my </w:t>
      </w:r>
      <w:r w:rsidR="005D7CA8" w:rsidRPr="74D93E96">
        <w:rPr>
          <w:rFonts w:ascii="Calibri" w:hAnsi="Calibri" w:cs="Calibri"/>
          <w:color w:val="auto"/>
          <w:sz w:val="24"/>
          <w:szCs w:val="24"/>
        </w:rPr>
        <w:t xml:space="preserve">professional </w:t>
      </w:r>
      <w:r w:rsidR="00387533" w:rsidRPr="74D93E96">
        <w:rPr>
          <w:rFonts w:ascii="Calibri" w:hAnsi="Calibri" w:cs="Calibri"/>
          <w:color w:val="auto"/>
          <w:sz w:val="24"/>
          <w:szCs w:val="24"/>
        </w:rPr>
        <w:t>business</w:t>
      </w:r>
      <w:r w:rsidR="0047645F" w:rsidRPr="74D93E96">
        <w:rPr>
          <w:rFonts w:ascii="Calibri" w:hAnsi="Calibri" w:cs="Calibri"/>
          <w:color w:val="auto"/>
          <w:sz w:val="24"/>
          <w:szCs w:val="24"/>
        </w:rPr>
        <w:t>.</w:t>
      </w:r>
      <w:r w:rsidR="0078183B" w:rsidRPr="74D93E96">
        <w:rPr>
          <w:rFonts w:ascii="Calibri" w:hAnsi="Calibri" w:cs="Calibri"/>
          <w:color w:val="auto"/>
          <w:sz w:val="24"/>
          <w:szCs w:val="24"/>
        </w:rPr>
        <w:t xml:space="preserve"> </w:t>
      </w:r>
      <w:r w:rsidR="00387533" w:rsidRPr="74D93E96">
        <w:rPr>
          <w:rFonts w:ascii="Calibri" w:hAnsi="Calibri" w:cs="Calibri"/>
          <w:color w:val="auto"/>
          <w:sz w:val="24"/>
          <w:szCs w:val="24"/>
        </w:rPr>
        <w:t>[</w:t>
      </w:r>
      <w:r w:rsidR="00387533" w:rsidRPr="74D93E96">
        <w:rPr>
          <w:rFonts w:ascii="Calibri" w:hAnsi="Calibri" w:cs="Calibri"/>
          <w:i/>
          <w:iCs/>
          <w:color w:val="auto"/>
          <w:sz w:val="24"/>
          <w:szCs w:val="24"/>
        </w:rPr>
        <w:t>If a non-licensee steward will be involved, ensure they are identified as such in this plan</w:t>
      </w:r>
      <w:r w:rsidR="00387533" w:rsidRPr="74D93E96">
        <w:rPr>
          <w:rFonts w:ascii="Calibri" w:hAnsi="Calibri" w:cs="Calibri"/>
          <w:color w:val="auto"/>
          <w:sz w:val="24"/>
          <w:szCs w:val="24"/>
        </w:rPr>
        <w:t xml:space="preserve">]. </w:t>
      </w:r>
      <w:r>
        <w:br/>
      </w:r>
      <w:r>
        <w:br/>
      </w:r>
      <w:r w:rsidR="00034C69" w:rsidRPr="74D93E96">
        <w:rPr>
          <w:rFonts w:ascii="Calibri" w:hAnsi="Calibri" w:cs="Calibri"/>
          <w:b/>
          <w:bCs/>
          <w:color w:val="auto"/>
          <w:sz w:val="28"/>
          <w:szCs w:val="28"/>
        </w:rPr>
        <w:t>Administrator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3"/>
        <w:gridCol w:w="7432"/>
      </w:tblGrid>
      <w:tr w:rsidR="00A3253A" w:rsidRPr="00387533" w14:paraId="3AE0FA7E" w14:textId="77777777" w:rsidTr="00FF5100">
        <w:tc>
          <w:tcPr>
            <w:tcW w:w="2263" w:type="dxa"/>
            <w:shd w:val="clear" w:color="auto" w:fill="DEDEDE" w:themeFill="text2" w:themeFillTint="33"/>
          </w:tcPr>
          <w:p w14:paraId="58B1964D" w14:textId="5A1CF625" w:rsidR="00373A79" w:rsidRPr="00387533" w:rsidRDefault="00373A79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87533">
              <w:rPr>
                <w:rFonts w:ascii="Calibri" w:hAnsi="Calibri" w:cs="Calibri"/>
                <w:color w:val="auto"/>
                <w:sz w:val="24"/>
                <w:szCs w:val="24"/>
              </w:rPr>
              <w:t>Name</w:t>
            </w:r>
            <w:r w:rsidR="00701276" w:rsidRPr="0038753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: </w:t>
            </w:r>
          </w:p>
        </w:tc>
        <w:tc>
          <w:tcPr>
            <w:tcW w:w="852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71"/>
            </w:tblGrid>
            <w:tr w:rsidR="00934750" w14:paraId="20084B92" w14:textId="77777777" w:rsidTr="0093475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F57A2AB" w14:textId="77777777" w:rsidR="00934750" w:rsidRDefault="00934750" w:rsidP="00934750">
                  <w:pPr>
                    <w:spacing w:after="0"/>
                    <w:rPr>
                      <w:rFonts w:cs="Times New Roman"/>
                      <w:color w:val="auto"/>
                    </w:rPr>
                  </w:pPr>
                  <w:proofErr w:type="gramStart"/>
                  <w:r>
                    <w:rPr>
                      <w:rStyle w:val="HTMLCode"/>
                      <w:rFonts w:eastAsiaTheme="minorHAnsi"/>
                    </w:rPr>
                    <w:t>{{ administrator.name</w:t>
                  </w:r>
                  <w:proofErr w:type="gramEnd"/>
                  <w:r>
                    <w:rPr>
                      <w:rStyle w:val="HTMLCode"/>
                      <w:rFonts w:eastAsiaTheme="minorHAnsi"/>
                    </w:rPr>
                    <w:t xml:space="preserve"> }}</w:t>
                  </w:r>
                </w:p>
              </w:tc>
            </w:tr>
          </w:tbl>
          <w:p w14:paraId="7947E485" w14:textId="77777777" w:rsidR="00934750" w:rsidRDefault="00934750" w:rsidP="0093475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34750" w14:paraId="424DF8C5" w14:textId="77777777" w:rsidTr="0093475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616C344" w14:textId="77777777" w:rsidR="00934750" w:rsidRDefault="00934750" w:rsidP="00934750"/>
              </w:tc>
            </w:tr>
          </w:tbl>
          <w:p w14:paraId="2FDFE1AA" w14:textId="77777777" w:rsidR="00373A79" w:rsidRPr="00387533" w:rsidRDefault="00373A79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A3253A" w:rsidRPr="00387533" w14:paraId="5EB4AAC5" w14:textId="77777777" w:rsidTr="00FF5100">
        <w:tc>
          <w:tcPr>
            <w:tcW w:w="2263" w:type="dxa"/>
            <w:shd w:val="clear" w:color="auto" w:fill="DEDEDE" w:themeFill="text2" w:themeFillTint="33"/>
          </w:tcPr>
          <w:p w14:paraId="63F69567" w14:textId="707750F3" w:rsidR="00373A79" w:rsidRPr="00387533" w:rsidRDefault="00373A79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87533">
              <w:rPr>
                <w:rFonts w:ascii="Calibri" w:hAnsi="Calibri" w:cs="Calibri"/>
                <w:color w:val="auto"/>
                <w:sz w:val="24"/>
                <w:szCs w:val="24"/>
              </w:rPr>
              <w:t>Address</w:t>
            </w:r>
            <w:r w:rsidR="00701276" w:rsidRPr="00387533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852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31"/>
            </w:tblGrid>
            <w:tr w:rsidR="00934750" w14:paraId="105C9672" w14:textId="77777777" w:rsidTr="0093475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485E986" w14:textId="77777777" w:rsidR="00934750" w:rsidRDefault="00934750" w:rsidP="00934750">
                  <w:pPr>
                    <w:spacing w:after="0"/>
                    <w:rPr>
                      <w:rFonts w:cs="Times New Roman"/>
                      <w:color w:val="auto"/>
                    </w:rPr>
                  </w:pPr>
                  <w:proofErr w:type="gramStart"/>
                  <w:r>
                    <w:rPr>
                      <w:rStyle w:val="HTMLCode"/>
                      <w:rFonts w:eastAsiaTheme="minorHAnsi"/>
                    </w:rPr>
                    <w:t xml:space="preserve">{{ </w:t>
                  </w:r>
                  <w:proofErr w:type="spellStart"/>
                  <w:r>
                    <w:rPr>
                      <w:rStyle w:val="HTMLCode"/>
                      <w:rFonts w:eastAsiaTheme="minorHAnsi"/>
                    </w:rPr>
                    <w:t>administrator</w:t>
                  </w:r>
                  <w:proofErr w:type="gramEnd"/>
                  <w:r>
                    <w:rPr>
                      <w:rStyle w:val="HTMLCode"/>
                      <w:rFonts w:eastAsiaTheme="minorHAnsi"/>
                    </w:rPr>
                    <w:t>.address</w:t>
                  </w:r>
                  <w:proofErr w:type="spellEnd"/>
                  <w:r>
                    <w:rPr>
                      <w:rStyle w:val="HTMLCode"/>
                      <w:rFonts w:eastAsiaTheme="minorHAnsi"/>
                    </w:rPr>
                    <w:t xml:space="preserve"> }}</w:t>
                  </w:r>
                </w:p>
              </w:tc>
            </w:tr>
          </w:tbl>
          <w:p w14:paraId="4B0441F2" w14:textId="77777777" w:rsidR="00934750" w:rsidRDefault="00934750" w:rsidP="00934750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34750" w14:paraId="4E7B3D1B" w14:textId="77777777" w:rsidTr="0093475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D62B308" w14:textId="77777777" w:rsidR="00934750" w:rsidRDefault="00934750" w:rsidP="00934750"/>
              </w:tc>
            </w:tr>
          </w:tbl>
          <w:p w14:paraId="05CE8443" w14:textId="77777777" w:rsidR="00373A79" w:rsidRPr="00387533" w:rsidRDefault="00373A79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A3253A" w:rsidRPr="00387533" w14:paraId="7FDD899E" w14:textId="77777777" w:rsidTr="00FF5100">
        <w:tc>
          <w:tcPr>
            <w:tcW w:w="2263" w:type="dxa"/>
            <w:shd w:val="clear" w:color="auto" w:fill="DEDEDE" w:themeFill="text2" w:themeFillTint="33"/>
          </w:tcPr>
          <w:p w14:paraId="54083CC1" w14:textId="5856495E" w:rsidR="00373A79" w:rsidRPr="00387533" w:rsidRDefault="00373A79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87533">
              <w:rPr>
                <w:rFonts w:ascii="Calibri" w:hAnsi="Calibri" w:cs="Calibri"/>
                <w:color w:val="auto"/>
                <w:sz w:val="24"/>
                <w:szCs w:val="24"/>
              </w:rPr>
              <w:t>LSO#</w:t>
            </w:r>
          </w:p>
        </w:tc>
        <w:tc>
          <w:tcPr>
            <w:tcW w:w="8527" w:type="dxa"/>
          </w:tcPr>
          <w:p w14:paraId="5B0F953F" w14:textId="0EC51A11" w:rsidR="00373A79" w:rsidRPr="00934750" w:rsidRDefault="00934750" w:rsidP="00934750">
            <w:pPr>
              <w:spacing w:after="0"/>
              <w:rPr>
                <w:rFonts w:cs="Times New Roman"/>
                <w:color w:val="auto"/>
              </w:rPr>
            </w:pPr>
            <w:proofErr w:type="gramStart"/>
            <w:r w:rsidRPr="00934750">
              <w:rPr>
                <w:rFonts w:cs="Times New Roman"/>
                <w:color w:val="auto"/>
              </w:rPr>
              <w:t xml:space="preserve">{{ </w:t>
            </w:r>
            <w:proofErr w:type="spellStart"/>
            <w:r w:rsidRPr="00934750">
              <w:rPr>
                <w:rFonts w:cs="Times New Roman"/>
                <w:color w:val="auto"/>
              </w:rPr>
              <w:t>administrator.lso</w:t>
            </w:r>
            <w:proofErr w:type="gramEnd"/>
            <w:r w:rsidRPr="00934750">
              <w:rPr>
                <w:rFonts w:cs="Times New Roman"/>
                <w:color w:val="auto"/>
              </w:rPr>
              <w:t>_number</w:t>
            </w:r>
            <w:proofErr w:type="spellEnd"/>
            <w:r w:rsidRPr="00934750">
              <w:rPr>
                <w:rFonts w:cs="Times New Roman"/>
                <w:color w:val="auto"/>
              </w:rPr>
              <w:t xml:space="preserve"> }}</w:t>
            </w:r>
          </w:p>
        </w:tc>
      </w:tr>
      <w:tr w:rsidR="00A3253A" w:rsidRPr="00387533" w14:paraId="468141BB" w14:textId="77777777" w:rsidTr="00FF5100">
        <w:tc>
          <w:tcPr>
            <w:tcW w:w="2263" w:type="dxa"/>
            <w:shd w:val="clear" w:color="auto" w:fill="DEDEDE" w:themeFill="text2" w:themeFillTint="33"/>
          </w:tcPr>
          <w:p w14:paraId="6FC503C7" w14:textId="2C69783C" w:rsidR="009234BD" w:rsidRPr="00387533" w:rsidRDefault="009234BD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87533">
              <w:rPr>
                <w:rFonts w:ascii="Calibri" w:hAnsi="Calibri" w:cs="Calibri"/>
                <w:color w:val="auto"/>
                <w:sz w:val="24"/>
                <w:szCs w:val="24"/>
              </w:rPr>
              <w:t>Phone</w:t>
            </w:r>
            <w:r w:rsidR="00701276" w:rsidRPr="00387533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8527" w:type="dxa"/>
          </w:tcPr>
          <w:p w14:paraId="742EE7D8" w14:textId="2EAE2B1C" w:rsidR="009234BD" w:rsidRPr="00387533" w:rsidRDefault="00934750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 w:rsidRPr="00934750">
              <w:rPr>
                <w:rFonts w:ascii="Calibri" w:hAnsi="Calibri" w:cs="Calibri"/>
                <w:color w:val="auto"/>
                <w:sz w:val="24"/>
                <w:szCs w:val="24"/>
              </w:rPr>
              <w:t xml:space="preserve">{{ </w:t>
            </w:r>
            <w:proofErr w:type="spellStart"/>
            <w:r w:rsidRPr="00934750">
              <w:rPr>
                <w:rFonts w:ascii="Calibri" w:hAnsi="Calibri" w:cs="Calibri"/>
                <w:color w:val="auto"/>
                <w:sz w:val="24"/>
                <w:szCs w:val="24"/>
              </w:rPr>
              <w:t>administrator</w:t>
            </w:r>
            <w:proofErr w:type="gramEnd"/>
            <w:r w:rsidRPr="00934750">
              <w:rPr>
                <w:rFonts w:ascii="Calibri" w:hAnsi="Calibri" w:cs="Calibri"/>
                <w:color w:val="auto"/>
                <w:sz w:val="24"/>
                <w:szCs w:val="24"/>
              </w:rPr>
              <w:t>.phone</w:t>
            </w:r>
            <w:proofErr w:type="spellEnd"/>
            <w:r w:rsidRPr="00934750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}}</w:t>
            </w:r>
          </w:p>
        </w:tc>
      </w:tr>
      <w:tr w:rsidR="009162B5" w:rsidRPr="00387533" w14:paraId="77EB8714" w14:textId="77777777" w:rsidTr="00FF5100">
        <w:tc>
          <w:tcPr>
            <w:tcW w:w="2263" w:type="dxa"/>
            <w:shd w:val="clear" w:color="auto" w:fill="DEDEDE" w:themeFill="text2" w:themeFillTint="33"/>
          </w:tcPr>
          <w:p w14:paraId="70F57CA3" w14:textId="7099FD99" w:rsidR="00373A79" w:rsidRPr="00387533" w:rsidRDefault="009234BD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87533">
              <w:rPr>
                <w:rFonts w:ascii="Calibri" w:hAnsi="Calibri" w:cs="Calibri"/>
                <w:color w:val="auto"/>
                <w:sz w:val="24"/>
                <w:szCs w:val="24"/>
              </w:rPr>
              <w:t>Email</w:t>
            </w:r>
            <w:r w:rsidR="00701276" w:rsidRPr="0038753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: </w:t>
            </w:r>
          </w:p>
        </w:tc>
        <w:tc>
          <w:tcPr>
            <w:tcW w:w="8527" w:type="dxa"/>
          </w:tcPr>
          <w:p w14:paraId="14BB7E5E" w14:textId="68DEF58A" w:rsidR="00373A79" w:rsidRPr="00387533" w:rsidRDefault="00934750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proofErr w:type="gramStart"/>
            <w:r w:rsidRPr="00934750">
              <w:rPr>
                <w:rFonts w:ascii="Calibri" w:hAnsi="Calibri" w:cs="Calibri"/>
                <w:color w:val="auto"/>
                <w:sz w:val="24"/>
                <w:szCs w:val="24"/>
              </w:rPr>
              <w:t xml:space="preserve">{{ </w:t>
            </w:r>
            <w:proofErr w:type="spellStart"/>
            <w:r w:rsidRPr="00934750">
              <w:rPr>
                <w:rFonts w:ascii="Calibri" w:hAnsi="Calibri" w:cs="Calibri"/>
                <w:color w:val="auto"/>
                <w:sz w:val="24"/>
                <w:szCs w:val="24"/>
              </w:rPr>
              <w:t>administrator</w:t>
            </w:r>
            <w:proofErr w:type="gramEnd"/>
            <w:r w:rsidRPr="00934750">
              <w:rPr>
                <w:rFonts w:ascii="Calibri" w:hAnsi="Calibri" w:cs="Calibri"/>
                <w:color w:val="auto"/>
                <w:sz w:val="24"/>
                <w:szCs w:val="24"/>
              </w:rPr>
              <w:t>.email</w:t>
            </w:r>
            <w:proofErr w:type="spellEnd"/>
            <w:r w:rsidRPr="00934750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}}</w:t>
            </w:r>
          </w:p>
        </w:tc>
      </w:tr>
    </w:tbl>
    <w:p w14:paraId="00818B49" w14:textId="0CF308BA" w:rsidR="0047645F" w:rsidRDefault="00F363EA" w:rsidP="00034C69">
      <w:pPr>
        <w:spacing w:after="160" w:line="259" w:lineRule="auto"/>
        <w:rPr>
          <w:rFonts w:ascii="Calibri" w:hAnsi="Calibri" w:cs="Calibri"/>
          <w:b/>
          <w:bCs/>
          <w:color w:val="auto"/>
          <w:sz w:val="24"/>
          <w:szCs w:val="24"/>
        </w:rPr>
      </w:pPr>
      <w:r>
        <w:rPr>
          <w:rFonts w:ascii="Calibri" w:hAnsi="Calibri" w:cs="Calibri"/>
          <w:color w:val="auto"/>
          <w:sz w:val="24"/>
          <w:szCs w:val="24"/>
        </w:rPr>
        <w:br/>
      </w:r>
      <w:r w:rsidR="00326DE0">
        <w:rPr>
          <w:rFonts w:ascii="Calibri" w:hAnsi="Calibri" w:cs="Calibri"/>
          <w:color w:val="auto"/>
          <w:sz w:val="24"/>
          <w:szCs w:val="24"/>
        </w:rPr>
        <w:t>[</w:t>
      </w:r>
      <w:r w:rsidR="00326DE0">
        <w:rPr>
          <w:rFonts w:ascii="Calibri" w:hAnsi="Calibri" w:cs="Calibri"/>
          <w:b/>
          <w:bCs/>
          <w:i/>
          <w:iCs/>
          <w:color w:val="auto"/>
          <w:sz w:val="24"/>
          <w:szCs w:val="24"/>
        </w:rPr>
        <w:t xml:space="preserve">Optional: </w:t>
      </w:r>
      <w:r w:rsidRPr="00F363EA">
        <w:rPr>
          <w:rFonts w:ascii="Calibri" w:hAnsi="Calibri" w:cs="Calibri"/>
          <w:color w:val="auto"/>
          <w:sz w:val="24"/>
          <w:szCs w:val="24"/>
        </w:rPr>
        <w:t>In the event the Administrator is unable to fulfill this appointment, I have identified </w:t>
      </w:r>
      <w:r>
        <w:rPr>
          <w:rFonts w:ascii="Calibri" w:hAnsi="Calibri" w:cs="Calibri"/>
          <w:color w:val="auto"/>
          <w:sz w:val="24"/>
          <w:szCs w:val="24"/>
        </w:rPr>
        <w:t xml:space="preserve">an alternate Administrator </w:t>
      </w:r>
      <w:r w:rsidRPr="00F363EA">
        <w:rPr>
          <w:rFonts w:ascii="Calibri" w:hAnsi="Calibri" w:cs="Calibri"/>
          <w:color w:val="auto"/>
          <w:sz w:val="24"/>
          <w:szCs w:val="24"/>
        </w:rPr>
        <w:t xml:space="preserve">who has agreed to assume the responsibilities and commitments required </w:t>
      </w:r>
      <w:r>
        <w:rPr>
          <w:rFonts w:ascii="Calibri" w:hAnsi="Calibri" w:cs="Calibri"/>
          <w:color w:val="auto"/>
          <w:sz w:val="24"/>
          <w:szCs w:val="24"/>
        </w:rPr>
        <w:t>by the Administrator in this Plan (the “Alternate Administrator”)</w:t>
      </w:r>
      <w:r w:rsidR="00326DE0">
        <w:rPr>
          <w:rFonts w:ascii="Calibri" w:hAnsi="Calibri" w:cs="Calibri"/>
          <w:color w:val="auto"/>
          <w:sz w:val="24"/>
          <w:szCs w:val="24"/>
        </w:rPr>
        <w:t>]</w:t>
      </w:r>
    </w:p>
    <w:p w14:paraId="15633BC4" w14:textId="3FCD2C62" w:rsidR="00034C69" w:rsidRPr="005E672C" w:rsidRDefault="00034C69" w:rsidP="00034C69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5E672C">
        <w:rPr>
          <w:rFonts w:ascii="Calibri" w:hAnsi="Calibri" w:cs="Calibri"/>
          <w:b/>
          <w:bCs/>
          <w:color w:val="auto"/>
          <w:sz w:val="28"/>
          <w:szCs w:val="28"/>
        </w:rPr>
        <w:t>Alternat</w:t>
      </w:r>
      <w:r w:rsidR="00F363EA" w:rsidRPr="005E672C">
        <w:rPr>
          <w:rFonts w:ascii="Calibri" w:hAnsi="Calibri" w:cs="Calibri"/>
          <w:b/>
          <w:bCs/>
          <w:color w:val="auto"/>
          <w:sz w:val="28"/>
          <w:szCs w:val="28"/>
        </w:rPr>
        <w:t>e</w:t>
      </w:r>
      <w:r w:rsidRPr="005E672C">
        <w:rPr>
          <w:rFonts w:ascii="Calibri" w:hAnsi="Calibri" w:cs="Calibri"/>
          <w:b/>
          <w:bCs/>
          <w:color w:val="auto"/>
          <w:sz w:val="28"/>
          <w:szCs w:val="28"/>
        </w:rPr>
        <w:t xml:space="preserve"> Administrator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6"/>
        <w:gridCol w:w="7369"/>
      </w:tblGrid>
      <w:tr w:rsidR="00034C69" w:rsidRPr="00387533" w14:paraId="05E872BF" w14:textId="77777777" w:rsidTr="00E565D2">
        <w:tc>
          <w:tcPr>
            <w:tcW w:w="2263" w:type="dxa"/>
            <w:shd w:val="clear" w:color="auto" w:fill="DEDEDE" w:themeFill="text2" w:themeFillTint="33"/>
          </w:tcPr>
          <w:p w14:paraId="1AF882E1" w14:textId="77777777" w:rsidR="00034C69" w:rsidRPr="00387533" w:rsidRDefault="00034C69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8753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Name: </w:t>
            </w:r>
          </w:p>
        </w:tc>
        <w:tc>
          <w:tcPr>
            <w:tcW w:w="8527" w:type="dxa"/>
          </w:tcPr>
          <w:p w14:paraId="4AC1BFD0" w14:textId="77777777" w:rsidR="00034C69" w:rsidRPr="00387533" w:rsidRDefault="00034C69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034C69" w:rsidRPr="00387533" w14:paraId="2D4FF998" w14:textId="77777777" w:rsidTr="00E565D2">
        <w:tc>
          <w:tcPr>
            <w:tcW w:w="2263" w:type="dxa"/>
            <w:shd w:val="clear" w:color="auto" w:fill="DEDEDE" w:themeFill="text2" w:themeFillTint="33"/>
          </w:tcPr>
          <w:p w14:paraId="4186B73E" w14:textId="77777777" w:rsidR="00034C69" w:rsidRPr="00387533" w:rsidRDefault="00034C69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87533">
              <w:rPr>
                <w:rFonts w:ascii="Calibri" w:hAnsi="Calibri" w:cs="Calibri"/>
                <w:color w:val="auto"/>
                <w:sz w:val="24"/>
                <w:szCs w:val="24"/>
              </w:rPr>
              <w:t>Address:</w:t>
            </w:r>
          </w:p>
        </w:tc>
        <w:tc>
          <w:tcPr>
            <w:tcW w:w="8527" w:type="dxa"/>
          </w:tcPr>
          <w:p w14:paraId="6830A5A8" w14:textId="77777777" w:rsidR="00034C69" w:rsidRPr="00387533" w:rsidRDefault="00034C69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034C69" w:rsidRPr="00387533" w14:paraId="3F0B7F9F" w14:textId="77777777" w:rsidTr="00E565D2">
        <w:tc>
          <w:tcPr>
            <w:tcW w:w="2263" w:type="dxa"/>
            <w:shd w:val="clear" w:color="auto" w:fill="DEDEDE" w:themeFill="text2" w:themeFillTint="33"/>
          </w:tcPr>
          <w:p w14:paraId="702714B5" w14:textId="77777777" w:rsidR="00034C69" w:rsidRPr="00387533" w:rsidRDefault="00034C69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87533">
              <w:rPr>
                <w:rFonts w:ascii="Calibri" w:hAnsi="Calibri" w:cs="Calibri"/>
                <w:color w:val="auto"/>
                <w:sz w:val="24"/>
                <w:szCs w:val="24"/>
              </w:rPr>
              <w:t>LSO#</w:t>
            </w:r>
          </w:p>
        </w:tc>
        <w:tc>
          <w:tcPr>
            <w:tcW w:w="8527" w:type="dxa"/>
          </w:tcPr>
          <w:p w14:paraId="26525173" w14:textId="77777777" w:rsidR="00034C69" w:rsidRPr="00387533" w:rsidRDefault="00034C69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034C69" w:rsidRPr="00387533" w14:paraId="1BBFB094" w14:textId="77777777" w:rsidTr="00E565D2">
        <w:tc>
          <w:tcPr>
            <w:tcW w:w="2263" w:type="dxa"/>
            <w:shd w:val="clear" w:color="auto" w:fill="DEDEDE" w:themeFill="text2" w:themeFillTint="33"/>
          </w:tcPr>
          <w:p w14:paraId="372BBE3F" w14:textId="77777777" w:rsidR="00034C69" w:rsidRPr="00387533" w:rsidRDefault="00034C69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87533">
              <w:rPr>
                <w:rFonts w:ascii="Calibri" w:hAnsi="Calibri" w:cs="Calibri"/>
                <w:color w:val="auto"/>
                <w:sz w:val="24"/>
                <w:szCs w:val="24"/>
              </w:rPr>
              <w:t>Phone:</w:t>
            </w:r>
          </w:p>
        </w:tc>
        <w:tc>
          <w:tcPr>
            <w:tcW w:w="8527" w:type="dxa"/>
          </w:tcPr>
          <w:p w14:paraId="242E354E" w14:textId="77777777" w:rsidR="00034C69" w:rsidRPr="00387533" w:rsidRDefault="00034C69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034C69" w:rsidRPr="00387533" w14:paraId="36EB237F" w14:textId="77777777" w:rsidTr="00E565D2">
        <w:tc>
          <w:tcPr>
            <w:tcW w:w="2263" w:type="dxa"/>
            <w:shd w:val="clear" w:color="auto" w:fill="DEDEDE" w:themeFill="text2" w:themeFillTint="33"/>
          </w:tcPr>
          <w:p w14:paraId="23E5DCEF" w14:textId="77777777" w:rsidR="00034C69" w:rsidRPr="00387533" w:rsidRDefault="00034C69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87533">
              <w:rPr>
                <w:rFonts w:ascii="Calibri" w:hAnsi="Calibri" w:cs="Calibri"/>
                <w:color w:val="auto"/>
                <w:sz w:val="24"/>
                <w:szCs w:val="24"/>
              </w:rPr>
              <w:t xml:space="preserve">Email: </w:t>
            </w:r>
          </w:p>
        </w:tc>
        <w:tc>
          <w:tcPr>
            <w:tcW w:w="8527" w:type="dxa"/>
          </w:tcPr>
          <w:p w14:paraId="44597505" w14:textId="77777777" w:rsidR="00034C69" w:rsidRPr="00387533" w:rsidRDefault="00034C69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</w:tbl>
    <w:p w14:paraId="671B178C" w14:textId="77777777" w:rsidR="00034C69" w:rsidRDefault="00034C69" w:rsidP="00CE713C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</w:p>
    <w:p w14:paraId="1F8DFF77" w14:textId="77777777" w:rsidR="00822D8F" w:rsidRDefault="00822D8F" w:rsidP="00CE713C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</w:p>
    <w:p w14:paraId="10DE0FF0" w14:textId="77777777" w:rsidR="00EC7B39" w:rsidRDefault="00EC7B39" w:rsidP="00CE713C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</w:p>
    <w:p w14:paraId="12C02140" w14:textId="62A28BE7" w:rsidR="00AD5140" w:rsidRPr="00387533" w:rsidRDefault="00815EB4" w:rsidP="00CE713C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387533">
        <w:rPr>
          <w:rFonts w:ascii="Calibri" w:hAnsi="Calibri" w:cs="Calibri"/>
          <w:color w:val="auto"/>
          <w:sz w:val="24"/>
          <w:szCs w:val="24"/>
        </w:rPr>
        <w:t xml:space="preserve">This </w:t>
      </w:r>
      <w:r w:rsidR="00E924C5" w:rsidRPr="00387533">
        <w:rPr>
          <w:rFonts w:ascii="Calibri" w:hAnsi="Calibri" w:cs="Calibri"/>
          <w:color w:val="auto"/>
          <w:sz w:val="24"/>
          <w:szCs w:val="24"/>
        </w:rPr>
        <w:t>P</w:t>
      </w:r>
      <w:r w:rsidRPr="00387533">
        <w:rPr>
          <w:rFonts w:ascii="Calibri" w:hAnsi="Calibri" w:cs="Calibri"/>
          <w:color w:val="auto"/>
          <w:sz w:val="24"/>
          <w:szCs w:val="24"/>
        </w:rPr>
        <w:t xml:space="preserve">lan </w:t>
      </w:r>
      <w:r w:rsidR="0064292A">
        <w:rPr>
          <w:rFonts w:ascii="Calibri" w:hAnsi="Calibri" w:cs="Calibri"/>
          <w:color w:val="auto"/>
          <w:sz w:val="24"/>
          <w:szCs w:val="24"/>
        </w:rPr>
        <w:t>outlines the steps for</w:t>
      </w:r>
      <w:r w:rsidR="00203D68" w:rsidRPr="00387533">
        <w:rPr>
          <w:rFonts w:ascii="Calibri" w:hAnsi="Calibri" w:cs="Calibri"/>
          <w:color w:val="auto"/>
          <w:sz w:val="24"/>
          <w:szCs w:val="24"/>
        </w:rPr>
        <w:t xml:space="preserve"> my Administrator to </w:t>
      </w:r>
      <w:r w:rsidR="002765D5">
        <w:rPr>
          <w:rFonts w:ascii="Calibri" w:hAnsi="Calibri" w:cs="Calibri"/>
          <w:color w:val="auto"/>
          <w:sz w:val="24"/>
          <w:szCs w:val="24"/>
        </w:rPr>
        <w:t>wind up</w:t>
      </w:r>
      <w:r w:rsidR="0049263A">
        <w:rPr>
          <w:rFonts w:ascii="Calibri" w:hAnsi="Calibri" w:cs="Calibri"/>
          <w:color w:val="auto"/>
          <w:sz w:val="24"/>
          <w:szCs w:val="24"/>
        </w:rPr>
        <w:t xml:space="preserve"> my professional business</w:t>
      </w:r>
      <w:r w:rsidR="0064292A">
        <w:rPr>
          <w:rFonts w:ascii="Calibri" w:hAnsi="Calibri" w:cs="Calibri"/>
          <w:color w:val="auto"/>
          <w:sz w:val="24"/>
          <w:szCs w:val="24"/>
        </w:rPr>
        <w:t xml:space="preserve">, including </w:t>
      </w:r>
      <w:r w:rsidR="002765D5">
        <w:rPr>
          <w:rFonts w:ascii="Calibri" w:hAnsi="Calibri" w:cs="Calibri"/>
          <w:color w:val="auto"/>
          <w:sz w:val="24"/>
          <w:szCs w:val="24"/>
        </w:rPr>
        <w:t>notifying the Law Society, my insurer, and active clients</w:t>
      </w:r>
      <w:r w:rsidR="00874D78">
        <w:rPr>
          <w:rFonts w:ascii="Calibri" w:hAnsi="Calibri" w:cs="Calibri"/>
          <w:color w:val="auto"/>
          <w:sz w:val="24"/>
          <w:szCs w:val="24"/>
        </w:rPr>
        <w:t xml:space="preserve"> of my </w:t>
      </w:r>
      <w:r w:rsidR="0064292A">
        <w:rPr>
          <w:rFonts w:ascii="Calibri" w:hAnsi="Calibri" w:cs="Calibri"/>
          <w:color w:val="auto"/>
          <w:sz w:val="24"/>
          <w:szCs w:val="24"/>
        </w:rPr>
        <w:t xml:space="preserve">status change. It also includes instructions for </w:t>
      </w:r>
      <w:r w:rsidR="00B56764">
        <w:rPr>
          <w:rFonts w:ascii="Calibri" w:hAnsi="Calibri" w:cs="Calibri"/>
          <w:color w:val="auto"/>
          <w:sz w:val="24"/>
          <w:szCs w:val="24"/>
        </w:rPr>
        <w:t xml:space="preserve">returning </w:t>
      </w:r>
      <w:r w:rsidR="00203D68" w:rsidRPr="00387533">
        <w:rPr>
          <w:rFonts w:ascii="Calibri" w:hAnsi="Calibri" w:cs="Calibri"/>
          <w:color w:val="auto"/>
          <w:sz w:val="24"/>
          <w:szCs w:val="24"/>
        </w:rPr>
        <w:t xml:space="preserve">client </w:t>
      </w:r>
      <w:r w:rsidR="00A14E2F">
        <w:rPr>
          <w:rFonts w:ascii="Calibri" w:hAnsi="Calibri" w:cs="Calibri"/>
          <w:color w:val="auto"/>
          <w:sz w:val="24"/>
          <w:szCs w:val="24"/>
        </w:rPr>
        <w:t>files</w:t>
      </w:r>
      <w:r w:rsidR="00387533">
        <w:rPr>
          <w:rFonts w:ascii="Calibri" w:hAnsi="Calibri" w:cs="Calibri"/>
          <w:color w:val="auto"/>
          <w:sz w:val="24"/>
          <w:szCs w:val="24"/>
        </w:rPr>
        <w:t>, including trust funds</w:t>
      </w:r>
      <w:r w:rsidR="00AC6332">
        <w:rPr>
          <w:rFonts w:ascii="Calibri" w:hAnsi="Calibri" w:cs="Calibri"/>
          <w:color w:val="auto"/>
          <w:sz w:val="24"/>
          <w:szCs w:val="24"/>
        </w:rPr>
        <w:t xml:space="preserve"> and </w:t>
      </w:r>
      <w:r w:rsidR="00A14E2F">
        <w:rPr>
          <w:rFonts w:ascii="Calibri" w:hAnsi="Calibri" w:cs="Calibri"/>
          <w:color w:val="auto"/>
          <w:sz w:val="24"/>
          <w:szCs w:val="24"/>
        </w:rPr>
        <w:t>other</w:t>
      </w:r>
      <w:r w:rsidR="00AC6332">
        <w:rPr>
          <w:rFonts w:ascii="Calibri" w:hAnsi="Calibri" w:cs="Calibri"/>
          <w:color w:val="auto"/>
          <w:sz w:val="24"/>
          <w:szCs w:val="24"/>
        </w:rPr>
        <w:t xml:space="preserve"> property, </w:t>
      </w:r>
      <w:r w:rsidR="0064292A">
        <w:rPr>
          <w:rFonts w:ascii="Calibri" w:hAnsi="Calibri" w:cs="Calibri"/>
          <w:color w:val="auto"/>
          <w:sz w:val="24"/>
          <w:szCs w:val="24"/>
        </w:rPr>
        <w:t>to protect clients’ interests</w:t>
      </w:r>
      <w:r w:rsidR="003B4BEE">
        <w:rPr>
          <w:rFonts w:ascii="Calibri" w:hAnsi="Calibri" w:cs="Calibri"/>
          <w:color w:val="auto"/>
          <w:sz w:val="24"/>
          <w:szCs w:val="24"/>
        </w:rPr>
        <w:t xml:space="preserve"> in my absence</w:t>
      </w:r>
      <w:r w:rsidR="00203D68" w:rsidRPr="00387533">
        <w:rPr>
          <w:rFonts w:ascii="Calibri" w:hAnsi="Calibri" w:cs="Calibri"/>
          <w:color w:val="auto"/>
          <w:sz w:val="24"/>
          <w:szCs w:val="24"/>
        </w:rPr>
        <w:t xml:space="preserve">. </w:t>
      </w:r>
    </w:p>
    <w:p w14:paraId="4A5D15A2" w14:textId="6A4D0575" w:rsidR="00815EB4" w:rsidRPr="00387533" w:rsidRDefault="006C4071" w:rsidP="00CE713C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387533">
        <w:rPr>
          <w:rFonts w:ascii="Calibri" w:hAnsi="Calibri" w:cs="Calibri"/>
          <w:color w:val="auto"/>
          <w:sz w:val="24"/>
          <w:szCs w:val="24"/>
        </w:rPr>
        <w:t xml:space="preserve">A copy of this </w:t>
      </w:r>
      <w:r w:rsidR="00F22709" w:rsidRPr="00387533">
        <w:rPr>
          <w:rFonts w:ascii="Calibri" w:hAnsi="Calibri" w:cs="Calibri"/>
          <w:color w:val="auto"/>
          <w:sz w:val="24"/>
          <w:szCs w:val="24"/>
        </w:rPr>
        <w:t>P</w:t>
      </w:r>
      <w:r w:rsidRPr="00387533">
        <w:rPr>
          <w:rFonts w:ascii="Calibri" w:hAnsi="Calibri" w:cs="Calibri"/>
          <w:color w:val="auto"/>
          <w:sz w:val="24"/>
          <w:szCs w:val="24"/>
        </w:rPr>
        <w:t xml:space="preserve">lan will be kept </w:t>
      </w:r>
      <w:r w:rsidR="00E40026" w:rsidRPr="00387533">
        <w:rPr>
          <w:rFonts w:ascii="Calibri" w:hAnsi="Calibri" w:cs="Calibri"/>
          <w:color w:val="auto"/>
          <w:sz w:val="24"/>
          <w:szCs w:val="24"/>
        </w:rPr>
        <w:t xml:space="preserve">by </w:t>
      </w:r>
      <w:r w:rsidR="005E672C" w:rsidRPr="00387533">
        <w:rPr>
          <w:rFonts w:ascii="Calibri" w:hAnsi="Calibri" w:cs="Calibri"/>
          <w:color w:val="auto"/>
          <w:sz w:val="24"/>
          <w:szCs w:val="24"/>
        </w:rPr>
        <w:t>me</w:t>
      </w:r>
      <w:r w:rsidR="00C10B60" w:rsidRPr="00387533">
        <w:rPr>
          <w:rFonts w:ascii="Calibri" w:hAnsi="Calibri" w:cs="Calibri"/>
          <w:color w:val="auto"/>
          <w:sz w:val="24"/>
          <w:szCs w:val="24"/>
        </w:rPr>
        <w:t>,</w:t>
      </w:r>
      <w:r w:rsidR="00E40026" w:rsidRPr="00387533">
        <w:rPr>
          <w:rFonts w:ascii="Calibri" w:hAnsi="Calibri" w:cs="Calibri"/>
          <w:color w:val="auto"/>
          <w:sz w:val="24"/>
          <w:szCs w:val="24"/>
        </w:rPr>
        <w:t xml:space="preserve"> and a copy </w:t>
      </w:r>
      <w:r w:rsidR="003B4BEE">
        <w:rPr>
          <w:rFonts w:ascii="Calibri" w:hAnsi="Calibri" w:cs="Calibri"/>
          <w:color w:val="auto"/>
          <w:sz w:val="24"/>
          <w:szCs w:val="24"/>
        </w:rPr>
        <w:t>has been</w:t>
      </w:r>
      <w:r w:rsidR="00E40026" w:rsidRPr="00387533">
        <w:rPr>
          <w:rFonts w:ascii="Calibri" w:hAnsi="Calibri" w:cs="Calibri"/>
          <w:color w:val="auto"/>
          <w:sz w:val="24"/>
          <w:szCs w:val="24"/>
        </w:rPr>
        <w:t xml:space="preserve"> provided to my </w:t>
      </w:r>
      <w:r w:rsidR="00F22709" w:rsidRPr="00387533">
        <w:rPr>
          <w:rFonts w:ascii="Calibri" w:hAnsi="Calibri" w:cs="Calibri"/>
          <w:color w:val="auto"/>
          <w:sz w:val="24"/>
          <w:szCs w:val="24"/>
        </w:rPr>
        <w:t>A</w:t>
      </w:r>
      <w:r w:rsidR="00E40026" w:rsidRPr="00387533">
        <w:rPr>
          <w:rFonts w:ascii="Calibri" w:hAnsi="Calibri" w:cs="Calibri"/>
          <w:color w:val="auto"/>
          <w:sz w:val="24"/>
          <w:szCs w:val="24"/>
        </w:rPr>
        <w:t>dministrator</w:t>
      </w:r>
      <w:r w:rsidR="00034C69">
        <w:rPr>
          <w:rFonts w:ascii="Calibri" w:hAnsi="Calibri" w:cs="Calibri"/>
          <w:color w:val="auto"/>
          <w:sz w:val="24"/>
          <w:szCs w:val="24"/>
        </w:rPr>
        <w:t xml:space="preserve">, </w:t>
      </w:r>
      <w:r w:rsidR="0064292A">
        <w:rPr>
          <w:rFonts w:ascii="Calibri" w:hAnsi="Calibri" w:cs="Calibri"/>
          <w:color w:val="auto"/>
          <w:sz w:val="24"/>
          <w:szCs w:val="24"/>
        </w:rPr>
        <w:t>[</w:t>
      </w:r>
      <w:r w:rsidR="00034C69" w:rsidRPr="0064292A">
        <w:rPr>
          <w:rFonts w:ascii="Calibri" w:hAnsi="Calibri" w:cs="Calibri"/>
          <w:i/>
          <w:iCs/>
          <w:color w:val="auto"/>
          <w:sz w:val="24"/>
          <w:szCs w:val="24"/>
        </w:rPr>
        <w:t>and Alternat</w:t>
      </w:r>
      <w:r w:rsidR="00026C02" w:rsidRPr="0064292A">
        <w:rPr>
          <w:rFonts w:ascii="Calibri" w:hAnsi="Calibri" w:cs="Calibri"/>
          <w:i/>
          <w:iCs/>
          <w:color w:val="auto"/>
          <w:sz w:val="24"/>
          <w:szCs w:val="24"/>
        </w:rPr>
        <w:t>e</w:t>
      </w:r>
      <w:r w:rsidR="00034C69" w:rsidRPr="0064292A">
        <w:rPr>
          <w:rFonts w:ascii="Calibri" w:hAnsi="Calibri" w:cs="Calibri"/>
          <w:i/>
          <w:iCs/>
          <w:color w:val="auto"/>
          <w:sz w:val="24"/>
          <w:szCs w:val="24"/>
        </w:rPr>
        <w:t xml:space="preserve"> Administrator</w:t>
      </w:r>
      <w:r w:rsidR="0064292A">
        <w:rPr>
          <w:rFonts w:ascii="Calibri" w:hAnsi="Calibri" w:cs="Calibri"/>
          <w:color w:val="auto"/>
          <w:sz w:val="24"/>
          <w:szCs w:val="24"/>
        </w:rPr>
        <w:t>]</w:t>
      </w:r>
      <w:r w:rsidR="00034C69">
        <w:rPr>
          <w:rFonts w:ascii="Calibri" w:hAnsi="Calibri" w:cs="Calibri"/>
          <w:color w:val="auto"/>
          <w:sz w:val="24"/>
          <w:szCs w:val="24"/>
        </w:rPr>
        <w:t xml:space="preserve"> </w:t>
      </w:r>
      <w:r w:rsidR="00E40026" w:rsidRPr="00387533">
        <w:rPr>
          <w:rFonts w:ascii="Calibri" w:hAnsi="Calibri" w:cs="Calibri"/>
          <w:color w:val="auto"/>
          <w:sz w:val="24"/>
          <w:szCs w:val="24"/>
        </w:rPr>
        <w:t>to be kept in a secure</w:t>
      </w:r>
      <w:r w:rsidR="00203D68" w:rsidRPr="00387533">
        <w:rPr>
          <w:rFonts w:ascii="Calibri" w:hAnsi="Calibri" w:cs="Calibri"/>
          <w:color w:val="auto"/>
          <w:sz w:val="24"/>
          <w:szCs w:val="24"/>
        </w:rPr>
        <w:t xml:space="preserve"> but accessible</w:t>
      </w:r>
      <w:r w:rsidR="00E40026" w:rsidRPr="00387533">
        <w:rPr>
          <w:rFonts w:ascii="Calibri" w:hAnsi="Calibri" w:cs="Calibri"/>
          <w:color w:val="auto"/>
          <w:sz w:val="24"/>
          <w:szCs w:val="24"/>
        </w:rPr>
        <w:t xml:space="preserve"> location.</w:t>
      </w:r>
    </w:p>
    <w:p w14:paraId="2975EEC7" w14:textId="094FCC7E" w:rsidR="00701D7A" w:rsidRPr="00387533" w:rsidRDefault="00230AFA" w:rsidP="003B4BEE">
      <w:pPr>
        <w:spacing w:after="160" w:line="259" w:lineRule="auto"/>
        <w:rPr>
          <w:rFonts w:ascii="Calibri" w:hAnsi="Calibri" w:cs="Calibri"/>
          <w:color w:val="auto"/>
        </w:rPr>
      </w:pPr>
      <w:r w:rsidRPr="00387533">
        <w:rPr>
          <w:rFonts w:ascii="Calibri" w:hAnsi="Calibri" w:cs="Calibri"/>
          <w:color w:val="auto"/>
          <w:sz w:val="24"/>
          <w:szCs w:val="24"/>
        </w:rPr>
        <w:t>For more information on my practice</w:t>
      </w:r>
      <w:r w:rsidR="00335B31" w:rsidRPr="00387533">
        <w:rPr>
          <w:rFonts w:ascii="Calibri" w:hAnsi="Calibri" w:cs="Calibri"/>
          <w:color w:val="auto"/>
          <w:sz w:val="24"/>
          <w:szCs w:val="24"/>
        </w:rPr>
        <w:t>,</w:t>
      </w:r>
      <w:r w:rsidRPr="00387533">
        <w:rPr>
          <w:rFonts w:ascii="Calibri" w:hAnsi="Calibri" w:cs="Calibri"/>
          <w:color w:val="auto"/>
          <w:sz w:val="24"/>
          <w:szCs w:val="24"/>
        </w:rPr>
        <w:t xml:space="preserve"> </w:t>
      </w:r>
      <w:r w:rsidR="005D78AF" w:rsidRPr="00387533">
        <w:rPr>
          <w:rFonts w:ascii="Calibri" w:hAnsi="Calibri" w:cs="Calibri"/>
          <w:color w:val="auto"/>
          <w:sz w:val="24"/>
          <w:szCs w:val="24"/>
        </w:rPr>
        <w:t>the</w:t>
      </w:r>
      <w:r w:rsidRPr="00387533">
        <w:rPr>
          <w:rFonts w:ascii="Calibri" w:hAnsi="Calibri" w:cs="Calibri"/>
          <w:color w:val="auto"/>
          <w:sz w:val="24"/>
          <w:szCs w:val="24"/>
        </w:rPr>
        <w:t xml:space="preserve"> </w:t>
      </w:r>
      <w:r w:rsidR="005D78AF" w:rsidRPr="00387533">
        <w:rPr>
          <w:rFonts w:ascii="Calibri" w:hAnsi="Calibri" w:cs="Calibri"/>
          <w:color w:val="auto"/>
          <w:sz w:val="24"/>
          <w:szCs w:val="24"/>
        </w:rPr>
        <w:t>A</w:t>
      </w:r>
      <w:r w:rsidRPr="00387533">
        <w:rPr>
          <w:rFonts w:ascii="Calibri" w:hAnsi="Calibri" w:cs="Calibri"/>
          <w:color w:val="auto"/>
          <w:sz w:val="24"/>
          <w:szCs w:val="24"/>
        </w:rPr>
        <w:t xml:space="preserve">dministrator may consult my </w:t>
      </w:r>
      <w:r w:rsidR="005B3AFA">
        <w:rPr>
          <w:rFonts w:ascii="Calibri" w:hAnsi="Calibri" w:cs="Calibri"/>
          <w:color w:val="auto"/>
          <w:sz w:val="24"/>
          <w:szCs w:val="24"/>
        </w:rPr>
        <w:t>[</w:t>
      </w:r>
      <w:hyperlink r:id="rId20" w:history="1">
        <w:r w:rsidR="002C1A34" w:rsidRPr="002C1A34">
          <w:rPr>
            <w:rStyle w:val="Hyperlink"/>
            <w:rFonts w:ascii="Calibri" w:hAnsi="Calibri" w:cs="Calibri"/>
            <w:i/>
            <w:iCs/>
            <w:sz w:val="24"/>
            <w:szCs w:val="24"/>
          </w:rPr>
          <w:t>office manual</w:t>
        </w:r>
      </w:hyperlink>
      <w:r w:rsidR="005B3AFA" w:rsidRPr="005B3AFA">
        <w:rPr>
          <w:rFonts w:ascii="Calibri" w:hAnsi="Calibri" w:cs="Calibri"/>
          <w:i/>
          <w:iCs/>
          <w:color w:val="auto"/>
          <w:sz w:val="24"/>
          <w:szCs w:val="24"/>
        </w:rPr>
        <w:t xml:space="preserve"> or other similar document</w:t>
      </w:r>
      <w:r w:rsidR="005B3AFA">
        <w:rPr>
          <w:rFonts w:ascii="Calibri" w:hAnsi="Calibri" w:cs="Calibri"/>
          <w:color w:val="auto"/>
          <w:sz w:val="24"/>
          <w:szCs w:val="24"/>
        </w:rPr>
        <w:t>]</w:t>
      </w:r>
      <w:r w:rsidRPr="00387533">
        <w:rPr>
          <w:rFonts w:ascii="Calibri" w:hAnsi="Calibri" w:cs="Calibri"/>
          <w:color w:val="auto"/>
          <w:sz w:val="24"/>
          <w:szCs w:val="24"/>
        </w:rPr>
        <w:t>, which is located [</w:t>
      </w:r>
      <w:r w:rsidRPr="00387533">
        <w:rPr>
          <w:rFonts w:ascii="Calibri" w:hAnsi="Calibri" w:cs="Calibri"/>
          <w:i/>
          <w:iCs/>
          <w:color w:val="auto"/>
          <w:sz w:val="24"/>
          <w:szCs w:val="24"/>
        </w:rPr>
        <w:t xml:space="preserve">insert location of </w:t>
      </w:r>
      <w:r w:rsidR="005B3AFA">
        <w:rPr>
          <w:rFonts w:ascii="Calibri" w:hAnsi="Calibri" w:cs="Calibri"/>
          <w:i/>
          <w:iCs/>
          <w:color w:val="auto"/>
          <w:sz w:val="24"/>
          <w:szCs w:val="24"/>
        </w:rPr>
        <w:t>document</w:t>
      </w:r>
      <w:r w:rsidR="003B4BEE">
        <w:rPr>
          <w:rFonts w:ascii="Calibri" w:hAnsi="Calibri" w:cs="Calibri"/>
          <w:color w:val="auto"/>
          <w:sz w:val="24"/>
          <w:szCs w:val="24"/>
        </w:rPr>
        <w:t>] and can be accessed by [</w:t>
      </w:r>
      <w:r w:rsidR="003B4BEE">
        <w:rPr>
          <w:rFonts w:ascii="Calibri" w:hAnsi="Calibri" w:cs="Calibri"/>
          <w:i/>
          <w:iCs/>
          <w:color w:val="auto"/>
          <w:sz w:val="24"/>
          <w:szCs w:val="24"/>
        </w:rPr>
        <w:t xml:space="preserve">provide any information needed to access the </w:t>
      </w:r>
      <w:r w:rsidR="005B3AFA">
        <w:rPr>
          <w:rFonts w:ascii="Calibri" w:hAnsi="Calibri" w:cs="Calibri"/>
          <w:i/>
          <w:iCs/>
          <w:color w:val="auto"/>
          <w:sz w:val="24"/>
          <w:szCs w:val="24"/>
        </w:rPr>
        <w:t xml:space="preserve">document </w:t>
      </w:r>
      <w:r w:rsidR="003B4BEE">
        <w:rPr>
          <w:rFonts w:ascii="Calibri" w:hAnsi="Calibri" w:cs="Calibri"/>
          <w:i/>
          <w:iCs/>
          <w:color w:val="auto"/>
          <w:sz w:val="24"/>
          <w:szCs w:val="24"/>
        </w:rPr>
        <w:t>(e.g., key, password, etc.</w:t>
      </w:r>
      <w:r w:rsidR="00026C02">
        <w:rPr>
          <w:rFonts w:ascii="Calibri" w:hAnsi="Calibri" w:cs="Calibri"/>
          <w:i/>
          <w:iCs/>
          <w:color w:val="auto"/>
          <w:sz w:val="24"/>
          <w:szCs w:val="24"/>
        </w:rPr>
        <w:t>)</w:t>
      </w:r>
      <w:r w:rsidR="003B4BEE">
        <w:rPr>
          <w:rFonts w:ascii="Calibri" w:hAnsi="Calibri" w:cs="Calibri"/>
          <w:color w:val="auto"/>
          <w:sz w:val="24"/>
          <w:szCs w:val="24"/>
        </w:rPr>
        <w:t>]</w:t>
      </w:r>
      <w:r w:rsidR="00445733">
        <w:rPr>
          <w:rFonts w:ascii="Calibri" w:hAnsi="Calibri" w:cs="Calibri"/>
          <w:color w:val="auto"/>
          <w:sz w:val="24"/>
          <w:szCs w:val="24"/>
        </w:rPr>
        <w:t>.</w:t>
      </w:r>
    </w:p>
    <w:p w14:paraId="2C561206" w14:textId="19FE4083" w:rsidR="00387533" w:rsidRDefault="00387533">
      <w:pPr>
        <w:spacing w:after="160" w:line="259" w:lineRule="auto"/>
        <w:rPr>
          <w:rFonts w:ascii="Calibri" w:hAnsi="Calibri" w:cs="Calibri"/>
          <w:color w:val="auto"/>
        </w:rPr>
      </w:pPr>
      <w:r>
        <w:rPr>
          <w:rFonts w:ascii="Calibri" w:hAnsi="Calibri" w:cs="Calibri"/>
          <w:color w:val="auto"/>
        </w:rPr>
        <w:br w:type="page"/>
      </w:r>
    </w:p>
    <w:p w14:paraId="49FD9298" w14:textId="77777777" w:rsidR="00684E08" w:rsidRPr="00387533" w:rsidRDefault="00684E08" w:rsidP="001B0EDC">
      <w:pPr>
        <w:rPr>
          <w:rFonts w:ascii="Calibri" w:hAnsi="Calibri" w:cs="Calibri"/>
          <w:color w:val="auto"/>
        </w:rPr>
      </w:pPr>
    </w:p>
    <w:p w14:paraId="7674FFCE" w14:textId="56C6F7B6" w:rsidR="00203D68" w:rsidRPr="003067D9" w:rsidRDefault="00387533" w:rsidP="00203D68">
      <w:pPr>
        <w:pStyle w:val="Heading1"/>
        <w:rPr>
          <w:color w:val="3D5B85"/>
          <w:sz w:val="34"/>
          <w:szCs w:val="34"/>
        </w:rPr>
      </w:pPr>
      <w:bookmarkStart w:id="4" w:name="_Toc175298167"/>
      <w:r w:rsidRPr="003067D9">
        <w:rPr>
          <w:color w:val="3D5B85"/>
          <w:sz w:val="34"/>
          <w:szCs w:val="34"/>
        </w:rPr>
        <w:t xml:space="preserve">Duties of </w:t>
      </w:r>
      <w:r w:rsidR="000A621F" w:rsidRPr="003067D9">
        <w:rPr>
          <w:color w:val="3D5B85"/>
          <w:sz w:val="34"/>
          <w:szCs w:val="34"/>
        </w:rPr>
        <w:t>Administrator</w:t>
      </w:r>
      <w:bookmarkEnd w:id="4"/>
    </w:p>
    <w:p w14:paraId="46763D4A" w14:textId="77777777" w:rsidR="009F66C5" w:rsidRPr="009F66C5" w:rsidRDefault="009F66C5" w:rsidP="009F66C5">
      <w:pPr>
        <w:rPr>
          <w:sz w:val="12"/>
          <w:szCs w:val="12"/>
        </w:rPr>
      </w:pPr>
    </w:p>
    <w:p w14:paraId="1E0CC46B" w14:textId="33AD785E" w:rsidR="00203D68" w:rsidRDefault="00203D68" w:rsidP="009F66C5">
      <w:pPr>
        <w:rPr>
          <w:rFonts w:ascii="Calibri" w:hAnsi="Calibri" w:cs="Calibri"/>
          <w:sz w:val="24"/>
          <w:szCs w:val="24"/>
        </w:rPr>
      </w:pPr>
      <w:r w:rsidRPr="009F66C5">
        <w:rPr>
          <w:rFonts w:ascii="Calibri" w:hAnsi="Calibri" w:cs="Calibri"/>
          <w:sz w:val="24"/>
          <w:szCs w:val="24"/>
        </w:rPr>
        <w:t xml:space="preserve">This Plan </w:t>
      </w:r>
      <w:r w:rsidR="00E91E9A" w:rsidRPr="009F66C5">
        <w:rPr>
          <w:rFonts w:ascii="Calibri" w:hAnsi="Calibri" w:cs="Calibri"/>
          <w:sz w:val="24"/>
          <w:szCs w:val="24"/>
        </w:rPr>
        <w:t>is</w:t>
      </w:r>
      <w:r w:rsidR="003B4BEE">
        <w:rPr>
          <w:rFonts w:ascii="Calibri" w:hAnsi="Calibri" w:cs="Calibri"/>
          <w:sz w:val="24"/>
          <w:szCs w:val="24"/>
        </w:rPr>
        <w:t xml:space="preserve"> activated in </w:t>
      </w:r>
      <w:r w:rsidR="00A7141C">
        <w:rPr>
          <w:rFonts w:ascii="Calibri" w:hAnsi="Calibri" w:cs="Calibri"/>
          <w:sz w:val="24"/>
          <w:szCs w:val="24"/>
        </w:rPr>
        <w:t xml:space="preserve">any </w:t>
      </w:r>
      <w:r w:rsidR="003B4BEE">
        <w:rPr>
          <w:rFonts w:ascii="Calibri" w:hAnsi="Calibri" w:cs="Calibri"/>
          <w:sz w:val="24"/>
          <w:szCs w:val="24"/>
        </w:rPr>
        <w:t>circumstance</w:t>
      </w:r>
      <w:r w:rsidR="00A7141C">
        <w:rPr>
          <w:rFonts w:ascii="Calibri" w:hAnsi="Calibri" w:cs="Calibri"/>
          <w:sz w:val="24"/>
          <w:szCs w:val="24"/>
        </w:rPr>
        <w:t xml:space="preserve"> </w:t>
      </w:r>
      <w:r w:rsidR="003B4BEE">
        <w:rPr>
          <w:rFonts w:ascii="Calibri" w:hAnsi="Calibri" w:cs="Calibri"/>
          <w:sz w:val="24"/>
          <w:szCs w:val="24"/>
        </w:rPr>
        <w:t>where I am suddenly</w:t>
      </w:r>
      <w:r w:rsidR="00775201" w:rsidRPr="009F66C5">
        <w:rPr>
          <w:rFonts w:ascii="Calibri" w:hAnsi="Calibri" w:cs="Calibri"/>
          <w:sz w:val="24"/>
          <w:szCs w:val="24"/>
        </w:rPr>
        <w:t xml:space="preserve"> un</w:t>
      </w:r>
      <w:r w:rsidR="00E91E9A" w:rsidRPr="009F66C5">
        <w:rPr>
          <w:rFonts w:ascii="Calibri" w:hAnsi="Calibri" w:cs="Calibri"/>
          <w:sz w:val="24"/>
          <w:szCs w:val="24"/>
        </w:rPr>
        <w:t>able</w:t>
      </w:r>
      <w:r w:rsidR="00AC6332">
        <w:rPr>
          <w:rFonts w:ascii="Calibri" w:hAnsi="Calibri" w:cs="Calibri"/>
          <w:sz w:val="24"/>
          <w:szCs w:val="24"/>
        </w:rPr>
        <w:t>, whether temporarily or permanently,</w:t>
      </w:r>
      <w:r w:rsidR="00E91E9A" w:rsidRPr="009F66C5">
        <w:rPr>
          <w:rFonts w:ascii="Calibri" w:hAnsi="Calibri" w:cs="Calibri"/>
          <w:sz w:val="24"/>
          <w:szCs w:val="24"/>
        </w:rPr>
        <w:t xml:space="preserve"> to continue my </w:t>
      </w:r>
      <w:r w:rsidR="00775201" w:rsidRPr="009F66C5">
        <w:rPr>
          <w:rFonts w:ascii="Calibri" w:hAnsi="Calibri" w:cs="Calibri"/>
          <w:sz w:val="24"/>
          <w:szCs w:val="24"/>
        </w:rPr>
        <w:t>[</w:t>
      </w:r>
      <w:r w:rsidR="00775201" w:rsidRPr="009F66C5">
        <w:rPr>
          <w:rFonts w:ascii="Calibri" w:hAnsi="Calibri" w:cs="Calibri"/>
          <w:i/>
          <w:iCs/>
          <w:sz w:val="24"/>
          <w:szCs w:val="24"/>
        </w:rPr>
        <w:t>law/ legal services</w:t>
      </w:r>
      <w:r w:rsidR="00775201" w:rsidRPr="009F66C5">
        <w:rPr>
          <w:rFonts w:ascii="Calibri" w:hAnsi="Calibri" w:cs="Calibri"/>
          <w:sz w:val="24"/>
          <w:szCs w:val="24"/>
        </w:rPr>
        <w:t xml:space="preserve">] </w:t>
      </w:r>
      <w:r w:rsidR="00E91E9A" w:rsidRPr="009F66C5">
        <w:rPr>
          <w:rFonts w:ascii="Calibri" w:hAnsi="Calibri" w:cs="Calibri"/>
          <w:sz w:val="24"/>
          <w:szCs w:val="24"/>
        </w:rPr>
        <w:t>practice due to illness</w:t>
      </w:r>
      <w:r w:rsidR="00FA3FC4" w:rsidRPr="009F66C5">
        <w:rPr>
          <w:rFonts w:ascii="Calibri" w:hAnsi="Calibri" w:cs="Calibri"/>
          <w:sz w:val="24"/>
          <w:szCs w:val="24"/>
        </w:rPr>
        <w:t xml:space="preserve">, disability, death, or other </w:t>
      </w:r>
      <w:r w:rsidR="003B4BEE">
        <w:rPr>
          <w:rFonts w:ascii="Calibri" w:hAnsi="Calibri" w:cs="Calibri"/>
          <w:sz w:val="24"/>
          <w:szCs w:val="24"/>
        </w:rPr>
        <w:t>unexpected</w:t>
      </w:r>
      <w:r w:rsidR="00FA3FC4" w:rsidRPr="009F66C5">
        <w:rPr>
          <w:rFonts w:ascii="Calibri" w:hAnsi="Calibri" w:cs="Calibri"/>
          <w:sz w:val="24"/>
          <w:szCs w:val="24"/>
        </w:rPr>
        <w:t xml:space="preserve"> </w:t>
      </w:r>
      <w:r w:rsidR="00331754" w:rsidRPr="009F66C5">
        <w:rPr>
          <w:rFonts w:ascii="Calibri" w:hAnsi="Calibri" w:cs="Calibri"/>
          <w:sz w:val="24"/>
          <w:szCs w:val="24"/>
        </w:rPr>
        <w:t>events</w:t>
      </w:r>
      <w:r w:rsidR="00FA3FC4" w:rsidRPr="009F66C5">
        <w:rPr>
          <w:rFonts w:ascii="Calibri" w:hAnsi="Calibri" w:cs="Calibri"/>
          <w:sz w:val="24"/>
          <w:szCs w:val="24"/>
        </w:rPr>
        <w:t>.</w:t>
      </w:r>
      <w:r w:rsidR="00331754" w:rsidRPr="009F66C5">
        <w:rPr>
          <w:rFonts w:ascii="Calibri" w:hAnsi="Calibri" w:cs="Calibri"/>
          <w:sz w:val="24"/>
          <w:szCs w:val="24"/>
        </w:rPr>
        <w:t xml:space="preserve"> Once </w:t>
      </w:r>
      <w:r w:rsidR="00775201" w:rsidRPr="009F66C5">
        <w:rPr>
          <w:rFonts w:ascii="Calibri" w:hAnsi="Calibri" w:cs="Calibri"/>
          <w:sz w:val="24"/>
          <w:szCs w:val="24"/>
        </w:rPr>
        <w:t>such an event</w:t>
      </w:r>
      <w:r w:rsidR="00331754" w:rsidRPr="009F66C5">
        <w:rPr>
          <w:rFonts w:ascii="Calibri" w:hAnsi="Calibri" w:cs="Calibri"/>
          <w:sz w:val="24"/>
          <w:szCs w:val="24"/>
        </w:rPr>
        <w:t xml:space="preserve"> occurs, my Administrator must promptly </w:t>
      </w:r>
      <w:r w:rsidR="006C12FA" w:rsidRPr="009F66C5">
        <w:rPr>
          <w:rFonts w:ascii="Calibri" w:hAnsi="Calibri" w:cs="Calibri"/>
          <w:sz w:val="24"/>
          <w:szCs w:val="24"/>
        </w:rPr>
        <w:t>[</w:t>
      </w:r>
      <w:r w:rsidR="006C12FA" w:rsidRPr="009F66C5">
        <w:rPr>
          <w:rFonts w:ascii="Calibri" w:hAnsi="Calibri" w:cs="Calibri"/>
          <w:i/>
          <w:iCs/>
          <w:sz w:val="24"/>
          <w:szCs w:val="24"/>
        </w:rPr>
        <w:t>perform/supervise</w:t>
      </w:r>
      <w:r w:rsidR="003B4BEE">
        <w:rPr>
          <w:rFonts w:ascii="Calibri" w:hAnsi="Calibri" w:cs="Calibri"/>
          <w:i/>
          <w:iCs/>
          <w:sz w:val="24"/>
          <w:szCs w:val="24"/>
        </w:rPr>
        <w:t xml:space="preserve"> non-licensee steward in taking</w:t>
      </w:r>
      <w:r w:rsidR="006C12FA" w:rsidRPr="009F66C5">
        <w:rPr>
          <w:rFonts w:ascii="Calibri" w:hAnsi="Calibri" w:cs="Calibri"/>
          <w:sz w:val="24"/>
          <w:szCs w:val="24"/>
        </w:rPr>
        <w:t>]</w:t>
      </w:r>
      <w:r w:rsidR="0051764E" w:rsidRPr="009F66C5">
        <w:rPr>
          <w:rFonts w:ascii="Calibri" w:hAnsi="Calibri" w:cs="Calibri"/>
          <w:sz w:val="24"/>
          <w:szCs w:val="24"/>
        </w:rPr>
        <w:t xml:space="preserve"> the below </w:t>
      </w:r>
      <w:r w:rsidR="00331754" w:rsidRPr="009F66C5">
        <w:rPr>
          <w:rFonts w:ascii="Calibri" w:hAnsi="Calibri" w:cs="Calibri"/>
          <w:sz w:val="24"/>
          <w:szCs w:val="24"/>
        </w:rPr>
        <w:t>steps</w:t>
      </w:r>
      <w:r w:rsidR="0051764E" w:rsidRPr="009F66C5">
        <w:rPr>
          <w:rFonts w:ascii="Calibri" w:hAnsi="Calibri" w:cs="Calibri"/>
          <w:sz w:val="24"/>
          <w:szCs w:val="24"/>
        </w:rPr>
        <w:t xml:space="preserve">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6918"/>
      </w:tblGrid>
      <w:tr w:rsidR="00E924B8" w14:paraId="48572637" w14:textId="77777777" w:rsidTr="74D93E96">
        <w:tc>
          <w:tcPr>
            <w:tcW w:w="2547" w:type="dxa"/>
          </w:tcPr>
          <w:p w14:paraId="7A4FD39D" w14:textId="12C775FA" w:rsidR="00E924B8" w:rsidRDefault="00E924B8" w:rsidP="009F66C5">
            <w:pPr>
              <w:rPr>
                <w:rFonts w:ascii="Calibri" w:hAnsi="Calibri" w:cs="Calibri"/>
                <w:sz w:val="24"/>
                <w:szCs w:val="24"/>
              </w:rPr>
            </w:pPr>
            <w:r w:rsidRPr="00B81C91">
              <w:rPr>
                <w:rFonts w:ascii="Calibri" w:hAnsi="Calibri" w:cs="Calibri"/>
                <w:b/>
                <w:bCs/>
                <w:sz w:val="28"/>
                <w:szCs w:val="28"/>
              </w:rPr>
              <w:t>Step 1</w:t>
            </w:r>
          </w:p>
        </w:tc>
        <w:tc>
          <w:tcPr>
            <w:tcW w:w="6918" w:type="dxa"/>
          </w:tcPr>
          <w:p w14:paraId="3E278167" w14:textId="77777777" w:rsidR="00E924B8" w:rsidRPr="003B4BEE" w:rsidRDefault="00E924B8" w:rsidP="00E924B8">
            <w:pPr>
              <w:rPr>
                <w:rFonts w:ascii="Calibri" w:hAnsi="Calibri" w:cs="Calibri"/>
                <w:b/>
                <w:bCs/>
                <w:sz w:val="28"/>
                <w:szCs w:val="28"/>
              </w:rPr>
            </w:pPr>
            <w:r w:rsidRPr="003B4BEE">
              <w:rPr>
                <w:rFonts w:ascii="Calibri" w:hAnsi="Calibri" w:cs="Calibri"/>
                <w:b/>
                <w:bCs/>
                <w:sz w:val="28"/>
                <w:szCs w:val="28"/>
              </w:rPr>
              <w:t>Notify the Law Society</w:t>
            </w:r>
          </w:p>
          <w:p w14:paraId="63763188" w14:textId="1DE85BBF" w:rsidR="00E924B8" w:rsidRPr="00E924B8" w:rsidRDefault="00574FE3" w:rsidP="009F66C5">
            <w:pPr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74D93E96">
              <w:rPr>
                <w:rFonts w:ascii="Calibri" w:hAnsi="Calibri" w:cs="Calibri"/>
                <w:sz w:val="24"/>
                <w:szCs w:val="24"/>
              </w:rPr>
              <w:t>My</w:t>
            </w:r>
            <w:r w:rsidR="00C86D0C" w:rsidRPr="74D93E96">
              <w:rPr>
                <w:rFonts w:ascii="Calibri" w:hAnsi="Calibri" w:cs="Calibri"/>
                <w:sz w:val="24"/>
                <w:szCs w:val="24"/>
              </w:rPr>
              <w:t xml:space="preserve"> Administrator </w:t>
            </w:r>
            <w:r w:rsidR="00A31E20" w:rsidRPr="74D93E96">
              <w:rPr>
                <w:rFonts w:ascii="Calibri" w:hAnsi="Calibri" w:cs="Calibri"/>
                <w:sz w:val="24"/>
                <w:szCs w:val="24"/>
              </w:rPr>
              <w:t>will</w:t>
            </w:r>
            <w:r w:rsidR="00C86D0C" w:rsidRPr="74D93E96">
              <w:rPr>
                <w:rFonts w:ascii="Calibri" w:hAnsi="Calibri" w:cs="Calibri"/>
                <w:sz w:val="24"/>
                <w:szCs w:val="24"/>
              </w:rPr>
              <w:t xml:space="preserve"> l</w:t>
            </w:r>
            <w:r w:rsidR="00E924B8" w:rsidRPr="74D93E96">
              <w:rPr>
                <w:rFonts w:ascii="Calibri" w:hAnsi="Calibri" w:cs="Calibri"/>
                <w:sz w:val="24"/>
                <w:szCs w:val="24"/>
              </w:rPr>
              <w:t xml:space="preserve">og into their own </w:t>
            </w:r>
            <w:hyperlink r:id="rId21">
              <w:r w:rsidR="00E924B8" w:rsidRPr="74D93E96">
                <w:rPr>
                  <w:rStyle w:val="Hyperlink"/>
                  <w:rFonts w:ascii="Calibri" w:hAnsi="Calibri" w:cs="Calibri"/>
                  <w:sz w:val="24"/>
                  <w:szCs w:val="24"/>
                </w:rPr>
                <w:t>LSO Connects</w:t>
              </w:r>
            </w:hyperlink>
            <w:r w:rsidR="00E924B8" w:rsidRPr="74D93E96">
              <w:rPr>
                <w:rFonts w:ascii="Calibri" w:hAnsi="Calibri" w:cs="Calibri"/>
                <w:sz w:val="24"/>
                <w:szCs w:val="24"/>
              </w:rPr>
              <w:t xml:space="preserve"> account and n</w:t>
            </w:r>
            <w:r w:rsidR="00E924B8" w:rsidRPr="74D93E96">
              <w:rPr>
                <w:rFonts w:ascii="Calibri" w:hAnsi="Calibri" w:cs="Calibri"/>
                <w:color w:val="auto"/>
                <w:sz w:val="24"/>
                <w:szCs w:val="24"/>
              </w:rPr>
              <w:t>otify the Law Society’s Trustee Services department that I have ceased working</w:t>
            </w:r>
            <w:r w:rsidR="00DF2069" w:rsidRPr="74D93E96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and that </w:t>
            </w:r>
            <w:r w:rsidR="00A13FF9" w:rsidRPr="74D93E96">
              <w:rPr>
                <w:rFonts w:ascii="Calibri" w:hAnsi="Calibri" w:cs="Calibri"/>
                <w:color w:val="auto"/>
                <w:sz w:val="24"/>
                <w:szCs w:val="24"/>
              </w:rPr>
              <w:t>they</w:t>
            </w:r>
            <w:r w:rsidR="00DF2069" w:rsidRPr="74D93E96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are my appointed Administrator</w:t>
            </w:r>
            <w:r w:rsidR="00E924B8" w:rsidRPr="74D93E96">
              <w:rPr>
                <w:rFonts w:ascii="Calibri" w:hAnsi="Calibri" w:cs="Calibri"/>
                <w:color w:val="auto"/>
                <w:sz w:val="24"/>
                <w:szCs w:val="24"/>
              </w:rPr>
              <w:t>.</w:t>
            </w:r>
            <w:r w:rsidR="00E0251C" w:rsidRPr="74D93E96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</w:t>
            </w:r>
            <w:r w:rsidR="00C83861" w:rsidRPr="74D93E96">
              <w:rPr>
                <w:rFonts w:ascii="Calibri" w:hAnsi="Calibri" w:cs="Calibri"/>
                <w:color w:val="auto"/>
                <w:sz w:val="24"/>
                <w:szCs w:val="24"/>
              </w:rPr>
              <w:t>To provide this notification, my Administrator will c</w:t>
            </w:r>
            <w:r w:rsidR="00A31E20" w:rsidRPr="74D93E96">
              <w:rPr>
                <w:rFonts w:ascii="Calibri" w:hAnsi="Calibri" w:cs="Calibri"/>
                <w:color w:val="auto"/>
                <w:sz w:val="24"/>
                <w:szCs w:val="24"/>
              </w:rPr>
              <w:t xml:space="preserve">omplete and submit </w:t>
            </w:r>
            <w:r w:rsidR="00F148B3" w:rsidRPr="74D93E96">
              <w:rPr>
                <w:rFonts w:ascii="Calibri" w:hAnsi="Calibri" w:cs="Calibri"/>
                <w:color w:val="auto"/>
                <w:sz w:val="24"/>
                <w:szCs w:val="24"/>
              </w:rPr>
              <w:t xml:space="preserve">the </w:t>
            </w:r>
            <w:r w:rsidR="00A31E20" w:rsidRPr="74D93E96">
              <w:rPr>
                <w:rFonts w:ascii="Calibri" w:hAnsi="Calibri" w:cs="Calibri"/>
                <w:color w:val="auto"/>
                <w:sz w:val="24"/>
                <w:szCs w:val="24"/>
              </w:rPr>
              <w:t>General Inquiry Form</w:t>
            </w:r>
            <w:r w:rsidR="00C83861" w:rsidRPr="74D93E96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to Trustee Services</w:t>
            </w:r>
            <w:r w:rsidR="00A31E20" w:rsidRPr="74D93E96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</w:t>
            </w:r>
            <w:r w:rsidR="00C83861" w:rsidRPr="74D93E96">
              <w:rPr>
                <w:rFonts w:ascii="Calibri" w:hAnsi="Calibri" w:cs="Calibri"/>
                <w:color w:val="auto"/>
                <w:sz w:val="24"/>
                <w:szCs w:val="24"/>
              </w:rPr>
              <w:t xml:space="preserve">via </w:t>
            </w:r>
            <w:r w:rsidR="00A31E20" w:rsidRPr="74D93E96">
              <w:rPr>
                <w:rFonts w:ascii="Calibri" w:hAnsi="Calibri" w:cs="Calibri"/>
                <w:color w:val="auto"/>
                <w:sz w:val="24"/>
                <w:szCs w:val="24"/>
              </w:rPr>
              <w:t xml:space="preserve">LSO Connects. </w:t>
            </w:r>
          </w:p>
        </w:tc>
      </w:tr>
      <w:tr w:rsidR="00E924B8" w14:paraId="257BEDF0" w14:textId="77777777" w:rsidTr="74D93E96">
        <w:tc>
          <w:tcPr>
            <w:tcW w:w="2547" w:type="dxa"/>
          </w:tcPr>
          <w:p w14:paraId="5261F6D4" w14:textId="12215F32" w:rsidR="00E924B8" w:rsidRDefault="00131C78" w:rsidP="009F66C5">
            <w:pPr>
              <w:rPr>
                <w:rFonts w:ascii="Calibri" w:hAnsi="Calibri" w:cs="Calibri"/>
                <w:sz w:val="24"/>
                <w:szCs w:val="24"/>
              </w:rPr>
            </w:pPr>
            <w:r w:rsidRPr="00B81C91">
              <w:rPr>
                <w:rFonts w:ascii="Calibri" w:hAnsi="Calibri" w:cs="Calibri"/>
                <w:b/>
                <w:bCs/>
                <w:sz w:val="28"/>
                <w:szCs w:val="28"/>
              </w:rPr>
              <w:t>Step 2</w:t>
            </w:r>
          </w:p>
        </w:tc>
        <w:tc>
          <w:tcPr>
            <w:tcW w:w="6918" w:type="dxa"/>
          </w:tcPr>
          <w:p w14:paraId="3CA156F0" w14:textId="77777777" w:rsidR="00131C78" w:rsidRPr="003B4BEE" w:rsidRDefault="00131C78" w:rsidP="00131C78">
            <w:pPr>
              <w:rPr>
                <w:rFonts w:ascii="Calibri" w:hAnsi="Calibri" w:cs="Calibri"/>
                <w:b/>
                <w:bCs/>
                <w:sz w:val="28"/>
                <w:szCs w:val="28"/>
              </w:rPr>
            </w:pPr>
            <w:r w:rsidRPr="003B4BEE">
              <w:rPr>
                <w:rFonts w:ascii="Calibri" w:hAnsi="Calibri" w:cs="Calibri"/>
                <w:b/>
                <w:bCs/>
                <w:sz w:val="28"/>
                <w:szCs w:val="28"/>
              </w:rPr>
              <w:t>Notify professional liability insurer</w:t>
            </w:r>
          </w:p>
          <w:p w14:paraId="14910E35" w14:textId="2585FA4D" w:rsidR="00131C78" w:rsidRDefault="00574FE3" w:rsidP="00131C78">
            <w:pPr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My</w:t>
            </w:r>
            <w:r w:rsidR="00A31E20">
              <w:rPr>
                <w:rFonts w:ascii="Calibri" w:hAnsi="Calibri" w:cs="Calibri"/>
                <w:sz w:val="24"/>
                <w:szCs w:val="24"/>
              </w:rPr>
              <w:t xml:space="preserve"> Administrator will notify</w:t>
            </w:r>
            <w:r w:rsidR="00131C78" w:rsidRPr="00B126BC">
              <w:rPr>
                <w:rFonts w:ascii="Calibri" w:hAnsi="Calibri" w:cs="Calibri"/>
                <w:sz w:val="24"/>
                <w:szCs w:val="24"/>
              </w:rPr>
              <w:t xml:space="preserve"> my professional liability insurer that </w:t>
            </w:r>
            <w:r w:rsidR="00131C78">
              <w:rPr>
                <w:rFonts w:ascii="Calibri" w:hAnsi="Calibri" w:cs="Calibri"/>
                <w:sz w:val="24"/>
                <w:szCs w:val="24"/>
              </w:rPr>
              <w:t>I have ceased working</w:t>
            </w:r>
            <w:r w:rsidR="00EC6BDD">
              <w:rPr>
                <w:rFonts w:ascii="Calibri" w:hAnsi="Calibri" w:cs="Calibri"/>
                <w:sz w:val="24"/>
                <w:szCs w:val="24"/>
              </w:rPr>
              <w:t xml:space="preserve"> and that they are my appointed Administrator.</w:t>
            </w:r>
          </w:p>
          <w:p w14:paraId="1346FD9B" w14:textId="364D23D4" w:rsidR="00E924B8" w:rsidRDefault="00131C78" w:rsidP="009F66C5">
            <w:pPr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The contact information for my insurer is</w:t>
            </w:r>
            <w:r w:rsidRPr="0071673A">
              <w:rPr>
                <w:rFonts w:ascii="Calibri" w:hAnsi="Calibri" w:cs="Calibri"/>
                <w:sz w:val="24"/>
                <w:szCs w:val="24"/>
              </w:rPr>
              <w:t xml:space="preserve"> found on page </w:t>
            </w:r>
            <w:r>
              <w:rPr>
                <w:rFonts w:ascii="Calibri" w:hAnsi="Calibri" w:cs="Calibri"/>
                <w:sz w:val="24"/>
                <w:szCs w:val="24"/>
              </w:rPr>
              <w:t>[</w:t>
            </w:r>
            <w:r>
              <w:rPr>
                <w:rFonts w:ascii="Calibri" w:hAnsi="Calibri" w:cs="Calibri"/>
                <w:i/>
                <w:iCs/>
                <w:sz w:val="24"/>
                <w:szCs w:val="24"/>
              </w:rPr>
              <w:t>insert page number</w:t>
            </w:r>
            <w:r>
              <w:rPr>
                <w:rFonts w:ascii="Calibri" w:hAnsi="Calibri" w:cs="Calibri"/>
                <w:sz w:val="24"/>
                <w:szCs w:val="24"/>
              </w:rPr>
              <w:t>]</w:t>
            </w:r>
            <w:r w:rsidRPr="0071673A">
              <w:rPr>
                <w:rFonts w:ascii="Calibri" w:hAnsi="Calibri" w:cs="Calibri"/>
                <w:sz w:val="24"/>
                <w:szCs w:val="24"/>
              </w:rPr>
              <w:t xml:space="preserve"> of this Plan. </w:t>
            </w:r>
          </w:p>
        </w:tc>
      </w:tr>
      <w:tr w:rsidR="00E924B8" w14:paraId="402D442E" w14:textId="77777777" w:rsidTr="74D93E96">
        <w:tc>
          <w:tcPr>
            <w:tcW w:w="2547" w:type="dxa"/>
          </w:tcPr>
          <w:p w14:paraId="1E63E6BB" w14:textId="3B5946A4" w:rsidR="00E924B8" w:rsidRDefault="00131C78" w:rsidP="009F66C5">
            <w:pPr>
              <w:rPr>
                <w:rFonts w:ascii="Calibri" w:hAnsi="Calibri" w:cs="Calibri"/>
                <w:sz w:val="24"/>
                <w:szCs w:val="24"/>
              </w:rPr>
            </w:pPr>
            <w:r w:rsidRPr="00B81C91">
              <w:rPr>
                <w:rFonts w:ascii="Calibri" w:hAnsi="Calibri" w:cs="Calibri"/>
                <w:b/>
                <w:bCs/>
                <w:sz w:val="28"/>
                <w:szCs w:val="28"/>
              </w:rPr>
              <w:t>Step 3</w:t>
            </w:r>
          </w:p>
        </w:tc>
        <w:tc>
          <w:tcPr>
            <w:tcW w:w="6918" w:type="dxa"/>
          </w:tcPr>
          <w:p w14:paraId="7991EDAF" w14:textId="1FE0281A" w:rsidR="00131C78" w:rsidRPr="003B4BEE" w:rsidRDefault="00131C78" w:rsidP="00131C78">
            <w:pPr>
              <w:rPr>
                <w:b/>
                <w:bCs/>
                <w:sz w:val="28"/>
                <w:szCs w:val="26"/>
              </w:rPr>
            </w:pPr>
            <w:r w:rsidRPr="003B4BEE">
              <w:rPr>
                <w:rFonts w:ascii="Calibri" w:hAnsi="Calibri" w:cs="Calibri"/>
                <w:b/>
                <w:bCs/>
                <w:sz w:val="28"/>
                <w:szCs w:val="28"/>
              </w:rPr>
              <w:t>Notify clients and obtain instructions</w:t>
            </w:r>
            <w:r>
              <w:rPr>
                <w:rFonts w:ascii="Calibri" w:hAnsi="Calibri" w:cs="Calibri"/>
                <w:b/>
                <w:bCs/>
                <w:sz w:val="28"/>
                <w:szCs w:val="28"/>
              </w:rPr>
              <w:t xml:space="preserve"> </w:t>
            </w:r>
            <w:r w:rsidR="00574FE3">
              <w:rPr>
                <w:rFonts w:ascii="Calibri" w:hAnsi="Calibri" w:cs="Calibri"/>
                <w:b/>
                <w:bCs/>
                <w:sz w:val="28"/>
                <w:szCs w:val="28"/>
              </w:rPr>
              <w:t>to return</w:t>
            </w:r>
            <w:r>
              <w:rPr>
                <w:rFonts w:ascii="Calibri" w:hAnsi="Calibri" w:cs="Calibri"/>
                <w:b/>
                <w:bCs/>
                <w:sz w:val="28"/>
                <w:szCs w:val="28"/>
              </w:rPr>
              <w:t xml:space="preserve"> file</w:t>
            </w:r>
            <w:r w:rsidR="00574FE3">
              <w:rPr>
                <w:rFonts w:ascii="Calibri" w:hAnsi="Calibri" w:cs="Calibri"/>
                <w:b/>
                <w:bCs/>
                <w:sz w:val="28"/>
                <w:szCs w:val="28"/>
              </w:rPr>
              <w:t xml:space="preserve"> </w:t>
            </w:r>
          </w:p>
          <w:p w14:paraId="4C08056D" w14:textId="0318A162" w:rsidR="00131C78" w:rsidRPr="00FE38F2" w:rsidRDefault="00574FE3" w:rsidP="00131C78">
            <w:pPr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 xml:space="preserve">My </w:t>
            </w:r>
            <w:r w:rsidRPr="00574FE3">
              <w:rPr>
                <w:rFonts w:ascii="Calibri" w:hAnsi="Calibri" w:cs="Calibri"/>
                <w:sz w:val="24"/>
                <w:szCs w:val="24"/>
              </w:rPr>
              <w:t>Administrator will</w:t>
            </w:r>
            <w:r w:rsidR="00E42C47">
              <w:rPr>
                <w:rFonts w:ascii="Calibri" w:hAnsi="Calibri"/>
                <w:sz w:val="24"/>
                <w:szCs w:val="24"/>
              </w:rPr>
              <w:t xml:space="preserve">, using the information in my </w:t>
            </w:r>
            <w:r w:rsidR="00E42C47" w:rsidRPr="004A1744">
              <w:rPr>
                <w:rFonts w:ascii="Calibri" w:hAnsi="Calibri"/>
                <w:sz w:val="24"/>
                <w:szCs w:val="24"/>
              </w:rPr>
              <w:t>active file tracking chart</w:t>
            </w:r>
            <w:r w:rsidR="00905D6F">
              <w:rPr>
                <w:rFonts w:ascii="Calibri" w:hAnsi="Calibri"/>
                <w:sz w:val="24"/>
                <w:szCs w:val="24"/>
              </w:rPr>
              <w:t xml:space="preserve"> [</w:t>
            </w:r>
            <w:r w:rsidR="00905D6F">
              <w:rPr>
                <w:rFonts w:ascii="Calibri" w:hAnsi="Calibri"/>
                <w:i/>
                <w:iCs/>
                <w:sz w:val="24"/>
                <w:szCs w:val="24"/>
              </w:rPr>
              <w:t>or insert the name of a similar document</w:t>
            </w:r>
            <w:r w:rsidR="00905D6F">
              <w:rPr>
                <w:rFonts w:ascii="Calibri" w:hAnsi="Calibri"/>
                <w:sz w:val="24"/>
                <w:szCs w:val="24"/>
              </w:rPr>
              <w:t>]</w:t>
            </w:r>
            <w:r w:rsidR="00E42C47">
              <w:rPr>
                <w:rFonts w:ascii="Calibri" w:hAnsi="Calibri"/>
                <w:sz w:val="24"/>
                <w:szCs w:val="24"/>
              </w:rPr>
              <w:t xml:space="preserve">, </w:t>
            </w:r>
            <w:r w:rsidR="00131C78" w:rsidRPr="00220293">
              <w:rPr>
                <w:rFonts w:ascii="Calibri" w:hAnsi="Calibri" w:cs="Calibri"/>
                <w:i/>
                <w:iCs/>
                <w:sz w:val="24"/>
                <w:szCs w:val="24"/>
              </w:rPr>
              <w:t>[</w:t>
            </w:r>
            <w:r w:rsidRPr="00220293">
              <w:rPr>
                <w:rFonts w:ascii="Calibri" w:hAnsi="Calibri" w:cs="Calibri"/>
                <w:i/>
                <w:iCs/>
                <w:sz w:val="24"/>
                <w:szCs w:val="24"/>
              </w:rPr>
              <w:t>a</w:t>
            </w:r>
            <w:r w:rsidR="00131C78" w:rsidRPr="0071673A"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dvise / </w:t>
            </w:r>
            <w:r>
              <w:rPr>
                <w:rFonts w:ascii="Calibri" w:hAnsi="Calibri" w:cs="Calibri"/>
                <w:i/>
                <w:iCs/>
                <w:sz w:val="24"/>
                <w:szCs w:val="24"/>
              </w:rPr>
              <w:t>d</w:t>
            </w:r>
            <w:r w:rsidR="00131C78" w:rsidRPr="0071673A">
              <w:rPr>
                <w:rFonts w:ascii="Calibri" w:hAnsi="Calibri" w:cs="Calibri"/>
                <w:i/>
                <w:iCs/>
                <w:sz w:val="24"/>
                <w:szCs w:val="24"/>
              </w:rPr>
              <w:t>irect non-licensee steward to advise</w:t>
            </w:r>
            <w:r w:rsidR="00131C78" w:rsidRPr="0071673A">
              <w:rPr>
                <w:rFonts w:ascii="Calibri" w:hAnsi="Calibri" w:cs="Calibri"/>
                <w:sz w:val="24"/>
                <w:szCs w:val="24"/>
              </w:rPr>
              <w:t xml:space="preserve">] all my </w:t>
            </w:r>
            <w:r w:rsidR="00131C78">
              <w:rPr>
                <w:rFonts w:ascii="Calibri" w:hAnsi="Calibri" w:cs="Calibri"/>
                <w:sz w:val="24"/>
                <w:szCs w:val="24"/>
              </w:rPr>
              <w:t xml:space="preserve">active </w:t>
            </w:r>
            <w:r w:rsidR="00131C78" w:rsidRPr="0071673A">
              <w:rPr>
                <w:rFonts w:ascii="Calibri" w:hAnsi="Calibri" w:cs="Calibri"/>
                <w:sz w:val="24"/>
                <w:szCs w:val="24"/>
              </w:rPr>
              <w:t xml:space="preserve">clients that I </w:t>
            </w:r>
            <w:r w:rsidR="00131C78">
              <w:rPr>
                <w:rFonts w:ascii="Calibri" w:hAnsi="Calibri" w:cs="Calibri"/>
                <w:sz w:val="24"/>
                <w:szCs w:val="24"/>
              </w:rPr>
              <w:t>can</w:t>
            </w:r>
            <w:r w:rsidR="00131C78" w:rsidRPr="0071673A">
              <w:rPr>
                <w:rFonts w:ascii="Calibri" w:hAnsi="Calibri" w:cs="Calibri"/>
                <w:sz w:val="24"/>
                <w:szCs w:val="24"/>
              </w:rPr>
              <w:t xml:space="preserve"> no longer </w:t>
            </w:r>
            <w:r w:rsidR="00131C78" w:rsidRPr="00FE38F2">
              <w:rPr>
                <w:rFonts w:ascii="Calibri" w:hAnsi="Calibri" w:cs="Calibri"/>
                <w:sz w:val="24"/>
                <w:szCs w:val="24"/>
              </w:rPr>
              <w:t>continue in respect of their retainer and either arrange for the:</w:t>
            </w:r>
          </w:p>
          <w:p w14:paraId="3295C126" w14:textId="756F35E6" w:rsidR="00894B72" w:rsidRDefault="00131C78" w:rsidP="009837E1">
            <w:pPr>
              <w:pStyle w:val="ListParagraph"/>
              <w:numPr>
                <w:ilvl w:val="0"/>
                <w:numId w:val="10"/>
              </w:numPr>
              <w:tabs>
                <w:tab w:val="left" w:pos="2127"/>
              </w:tabs>
              <w:ind w:left="465" w:hanging="425"/>
              <w:rPr>
                <w:rFonts w:ascii="Calibri" w:hAnsi="Calibri" w:cs="Calibri"/>
                <w:b w:val="0"/>
                <w:sz w:val="24"/>
                <w:szCs w:val="24"/>
              </w:rPr>
            </w:pPr>
            <w:r w:rsidRPr="00894B72">
              <w:rPr>
                <w:rFonts w:ascii="Calibri" w:hAnsi="Calibri" w:cs="Calibri"/>
                <w:b w:val="0"/>
                <w:sz w:val="24"/>
                <w:szCs w:val="24"/>
              </w:rPr>
              <w:t>Transfer of active clients’ files and other property to a successor licensee</w:t>
            </w:r>
            <w:r w:rsidR="00924113">
              <w:rPr>
                <w:rFonts w:ascii="Calibri" w:hAnsi="Calibri" w:cs="Calibri"/>
                <w:b w:val="0"/>
                <w:sz w:val="24"/>
                <w:szCs w:val="24"/>
              </w:rPr>
              <w:t xml:space="preserve"> of the client’s choice, or </w:t>
            </w:r>
          </w:p>
          <w:p w14:paraId="76C3032D" w14:textId="77777777" w:rsidR="00220293" w:rsidRPr="00894B72" w:rsidRDefault="00220293" w:rsidP="00220293">
            <w:pPr>
              <w:pStyle w:val="ListParagraph"/>
              <w:numPr>
                <w:ilvl w:val="0"/>
                <w:numId w:val="0"/>
              </w:numPr>
              <w:tabs>
                <w:tab w:val="left" w:pos="2127"/>
              </w:tabs>
              <w:ind w:left="465"/>
              <w:rPr>
                <w:rFonts w:ascii="Calibri" w:hAnsi="Calibri" w:cs="Calibri"/>
                <w:b w:val="0"/>
                <w:sz w:val="24"/>
                <w:szCs w:val="24"/>
              </w:rPr>
            </w:pPr>
          </w:p>
          <w:p w14:paraId="626A40B0" w14:textId="77777777" w:rsidR="00894B72" w:rsidRDefault="00131C78" w:rsidP="009837E1">
            <w:pPr>
              <w:pStyle w:val="ListParagraph"/>
              <w:numPr>
                <w:ilvl w:val="0"/>
                <w:numId w:val="10"/>
              </w:numPr>
              <w:tabs>
                <w:tab w:val="left" w:pos="2127"/>
              </w:tabs>
              <w:ind w:left="465" w:hanging="425"/>
              <w:rPr>
                <w:rFonts w:ascii="Calibri" w:hAnsi="Calibri" w:cs="Calibri"/>
                <w:b w:val="0"/>
                <w:sz w:val="24"/>
                <w:szCs w:val="24"/>
              </w:rPr>
            </w:pPr>
            <w:r w:rsidRPr="00894B72">
              <w:rPr>
                <w:rFonts w:ascii="Calibri" w:hAnsi="Calibri" w:cs="Calibri"/>
                <w:b w:val="0"/>
                <w:sz w:val="24"/>
                <w:szCs w:val="24"/>
              </w:rPr>
              <w:t xml:space="preserve">Return the clients’ files and other property to the client. </w:t>
            </w:r>
          </w:p>
          <w:p w14:paraId="40BCD8B6" w14:textId="37206283" w:rsidR="00E924B8" w:rsidRDefault="00131C78" w:rsidP="00894B72">
            <w:pPr>
              <w:tabs>
                <w:tab w:val="left" w:pos="2127"/>
              </w:tabs>
              <w:ind w:left="40"/>
              <w:rPr>
                <w:rFonts w:ascii="Calibri" w:hAnsi="Calibri" w:cs="Calibri"/>
                <w:sz w:val="24"/>
                <w:szCs w:val="24"/>
              </w:rPr>
            </w:pPr>
            <w:r w:rsidRPr="00924113">
              <w:rPr>
                <w:rFonts w:ascii="Calibri" w:hAnsi="Calibri" w:cs="Calibri"/>
                <w:sz w:val="24"/>
                <w:szCs w:val="24"/>
              </w:rPr>
              <w:t>The</w:t>
            </w:r>
            <w:r w:rsidRPr="00894B72">
              <w:rPr>
                <w:rFonts w:ascii="Calibri" w:hAnsi="Calibri" w:cs="Calibri"/>
                <w:sz w:val="24"/>
                <w:szCs w:val="24"/>
              </w:rPr>
              <w:t xml:space="preserve"> location of </w:t>
            </w:r>
            <w:r w:rsidR="00A91C35">
              <w:rPr>
                <w:rFonts w:ascii="Calibri" w:hAnsi="Calibri" w:cs="Calibri"/>
                <w:sz w:val="24"/>
                <w:szCs w:val="24"/>
              </w:rPr>
              <w:t>my active file tracking chart</w:t>
            </w:r>
            <w:r w:rsidR="00905D6F">
              <w:rPr>
                <w:rFonts w:ascii="Calibri" w:hAnsi="Calibri" w:cs="Calibri"/>
                <w:sz w:val="24"/>
                <w:szCs w:val="24"/>
              </w:rPr>
              <w:t xml:space="preserve"> [</w:t>
            </w:r>
            <w:r w:rsidR="00905D6F"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or insert name of </w:t>
            </w:r>
            <w:r w:rsidR="00072575"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a </w:t>
            </w:r>
            <w:r w:rsidR="00905D6F">
              <w:rPr>
                <w:rFonts w:ascii="Calibri" w:hAnsi="Calibri" w:cs="Calibri"/>
                <w:i/>
                <w:iCs/>
                <w:sz w:val="24"/>
                <w:szCs w:val="24"/>
              </w:rPr>
              <w:t>similar document</w:t>
            </w:r>
            <w:r w:rsidR="00905D6F">
              <w:rPr>
                <w:rFonts w:ascii="Calibri" w:hAnsi="Calibri" w:cs="Calibri"/>
                <w:sz w:val="24"/>
                <w:szCs w:val="24"/>
              </w:rPr>
              <w:t>]</w:t>
            </w:r>
            <w:r w:rsidR="00A91C35">
              <w:rPr>
                <w:rFonts w:ascii="Calibri" w:hAnsi="Calibri" w:cs="Calibri"/>
                <w:sz w:val="24"/>
                <w:szCs w:val="24"/>
              </w:rPr>
              <w:t xml:space="preserve">, </w:t>
            </w:r>
            <w:r w:rsidRPr="00894B72">
              <w:rPr>
                <w:rFonts w:ascii="Calibri" w:hAnsi="Calibri" w:cs="Calibri"/>
                <w:sz w:val="24"/>
                <w:szCs w:val="24"/>
              </w:rPr>
              <w:t>all client files</w:t>
            </w:r>
            <w:r w:rsidR="000E69CC">
              <w:rPr>
                <w:rFonts w:ascii="Calibri" w:hAnsi="Calibri" w:cs="Calibri"/>
                <w:sz w:val="24"/>
                <w:szCs w:val="24"/>
              </w:rPr>
              <w:t xml:space="preserve"> or other</w:t>
            </w:r>
            <w:r w:rsidR="004A1744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r w:rsidRPr="00894B72">
              <w:rPr>
                <w:rFonts w:ascii="Calibri" w:hAnsi="Calibri" w:cs="Calibri"/>
                <w:sz w:val="24"/>
                <w:szCs w:val="24"/>
              </w:rPr>
              <w:t>property</w:t>
            </w:r>
            <w:r w:rsidR="004A1744">
              <w:rPr>
                <w:rFonts w:ascii="Calibri" w:hAnsi="Calibri" w:cs="Calibri"/>
                <w:sz w:val="24"/>
                <w:szCs w:val="24"/>
              </w:rPr>
              <w:t>,</w:t>
            </w:r>
            <w:r w:rsidR="009D5923">
              <w:rPr>
                <w:rFonts w:ascii="Calibri" w:hAnsi="Calibri" w:cs="Calibri"/>
                <w:sz w:val="24"/>
                <w:szCs w:val="24"/>
              </w:rPr>
              <w:t xml:space="preserve"> and</w:t>
            </w:r>
            <w:r w:rsidR="00924113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r w:rsidR="00A91C35">
              <w:rPr>
                <w:rFonts w:ascii="Calibri" w:hAnsi="Calibri" w:cs="Calibri"/>
                <w:sz w:val="24"/>
                <w:szCs w:val="24"/>
              </w:rPr>
              <w:t>additional instructions</w:t>
            </w:r>
            <w:r w:rsidR="009D5923">
              <w:rPr>
                <w:rFonts w:ascii="Calibri" w:hAnsi="Calibri" w:cs="Calibri"/>
                <w:sz w:val="24"/>
                <w:szCs w:val="24"/>
              </w:rPr>
              <w:t xml:space="preserve"> for carrying out this step are</w:t>
            </w:r>
            <w:r w:rsidRPr="00894B72">
              <w:rPr>
                <w:rFonts w:ascii="Calibri" w:hAnsi="Calibri" w:cs="Calibri"/>
                <w:sz w:val="24"/>
                <w:szCs w:val="24"/>
              </w:rPr>
              <w:t xml:space="preserve"> found on page</w:t>
            </w:r>
            <w:r w:rsidR="009D5923">
              <w:rPr>
                <w:rFonts w:ascii="Calibri" w:hAnsi="Calibri" w:cs="Calibri"/>
                <w:sz w:val="24"/>
                <w:szCs w:val="24"/>
              </w:rPr>
              <w:t>s</w:t>
            </w:r>
            <w:r w:rsidRPr="00894B72">
              <w:rPr>
                <w:rFonts w:ascii="Calibri" w:hAnsi="Calibri" w:cs="Calibri"/>
                <w:sz w:val="24"/>
                <w:szCs w:val="24"/>
              </w:rPr>
              <w:t xml:space="preserve"> [</w:t>
            </w:r>
            <w:r w:rsidRPr="00894B72">
              <w:rPr>
                <w:rFonts w:ascii="Calibri" w:hAnsi="Calibri" w:cs="Calibri"/>
                <w:i/>
                <w:iCs/>
                <w:sz w:val="24"/>
                <w:szCs w:val="24"/>
              </w:rPr>
              <w:t>insert page number</w:t>
            </w:r>
            <w:r w:rsidR="009D5923">
              <w:rPr>
                <w:rFonts w:ascii="Calibri" w:hAnsi="Calibri" w:cs="Calibri"/>
                <w:i/>
                <w:iCs/>
                <w:sz w:val="24"/>
                <w:szCs w:val="24"/>
              </w:rPr>
              <w:t>s</w:t>
            </w:r>
            <w:r w:rsidRPr="00894B72">
              <w:rPr>
                <w:rFonts w:ascii="Calibri" w:hAnsi="Calibri" w:cs="Calibri"/>
                <w:sz w:val="24"/>
                <w:szCs w:val="24"/>
              </w:rPr>
              <w:t>] of this Plan.</w:t>
            </w:r>
          </w:p>
          <w:p w14:paraId="70448B48" w14:textId="77777777" w:rsidR="007128AF" w:rsidRDefault="007128AF" w:rsidP="00894B72">
            <w:pPr>
              <w:tabs>
                <w:tab w:val="left" w:pos="2127"/>
              </w:tabs>
              <w:ind w:left="40"/>
              <w:rPr>
                <w:rFonts w:ascii="Calibri" w:hAnsi="Calibri" w:cs="Calibri"/>
                <w:sz w:val="24"/>
                <w:szCs w:val="24"/>
              </w:rPr>
            </w:pPr>
          </w:p>
          <w:p w14:paraId="799765E7" w14:textId="6A86AA12" w:rsidR="00A91C35" w:rsidRPr="00894B72" w:rsidRDefault="00A91C35" w:rsidP="00894B72">
            <w:pPr>
              <w:tabs>
                <w:tab w:val="left" w:pos="2127"/>
              </w:tabs>
              <w:ind w:left="40"/>
              <w:rPr>
                <w:rFonts w:ascii="Calibri" w:hAnsi="Calibri" w:cs="Calibri"/>
                <w:sz w:val="24"/>
                <w:szCs w:val="24"/>
              </w:rPr>
            </w:pPr>
          </w:p>
        </w:tc>
      </w:tr>
      <w:tr w:rsidR="00E924B8" w14:paraId="342DAB7E" w14:textId="77777777" w:rsidTr="74D93E96">
        <w:tc>
          <w:tcPr>
            <w:tcW w:w="2547" w:type="dxa"/>
          </w:tcPr>
          <w:p w14:paraId="239D7CE4" w14:textId="584FE8A0" w:rsidR="00E924B8" w:rsidRDefault="00894B72" w:rsidP="009F66C5">
            <w:pPr>
              <w:rPr>
                <w:rFonts w:ascii="Calibri" w:hAnsi="Calibri" w:cs="Calibri"/>
                <w:sz w:val="24"/>
                <w:szCs w:val="24"/>
              </w:rPr>
            </w:pPr>
            <w:r w:rsidRPr="00B81C91">
              <w:rPr>
                <w:rFonts w:ascii="Calibri" w:hAnsi="Calibri" w:cs="Calibri"/>
                <w:b/>
                <w:bCs/>
                <w:sz w:val="28"/>
                <w:szCs w:val="28"/>
              </w:rPr>
              <w:lastRenderedPageBreak/>
              <w:t>Step 4</w:t>
            </w:r>
          </w:p>
        </w:tc>
        <w:tc>
          <w:tcPr>
            <w:tcW w:w="6918" w:type="dxa"/>
          </w:tcPr>
          <w:p w14:paraId="46401616" w14:textId="0F9E141C" w:rsidR="00894B72" w:rsidRPr="003B4BEE" w:rsidRDefault="00894B72" w:rsidP="00894B72">
            <w:pPr>
              <w:spacing w:after="160" w:line="259" w:lineRule="auto"/>
              <w:rPr>
                <w:rFonts w:ascii="Calibri" w:hAnsi="Calibri" w:cs="Calibri"/>
                <w:sz w:val="24"/>
                <w:szCs w:val="24"/>
              </w:rPr>
            </w:pPr>
            <w:r w:rsidRPr="003B4BEE">
              <w:rPr>
                <w:rFonts w:ascii="Calibri" w:hAnsi="Calibri" w:cs="Calibri"/>
                <w:b/>
                <w:bCs/>
                <w:sz w:val="28"/>
                <w:szCs w:val="28"/>
              </w:rPr>
              <w:t>A</w:t>
            </w:r>
            <w:r w:rsidR="00A91C35">
              <w:rPr>
                <w:rFonts w:ascii="Calibri" w:hAnsi="Calibri" w:cs="Calibri"/>
                <w:b/>
                <w:bCs/>
                <w:sz w:val="28"/>
                <w:szCs w:val="28"/>
              </w:rPr>
              <w:t>ttempt to a</w:t>
            </w:r>
            <w:r w:rsidRPr="003B4BEE">
              <w:rPr>
                <w:rFonts w:ascii="Calibri" w:hAnsi="Calibri" w:cs="Calibri"/>
                <w:b/>
                <w:bCs/>
                <w:sz w:val="28"/>
                <w:szCs w:val="28"/>
              </w:rPr>
              <w:t>ccess and return trust funds</w:t>
            </w:r>
            <w:r>
              <w:rPr>
                <w:rFonts w:ascii="Calibri" w:hAnsi="Calibri" w:cs="Calibri"/>
                <w:b/>
                <w:bCs/>
                <w:sz w:val="28"/>
                <w:szCs w:val="28"/>
              </w:rPr>
              <w:t xml:space="preserve"> </w:t>
            </w:r>
            <w:r w:rsidRPr="003B4BEE">
              <w:rPr>
                <w:rFonts w:ascii="Calibri" w:hAnsi="Calibri" w:cs="Calibri"/>
                <w:sz w:val="24"/>
                <w:szCs w:val="24"/>
              </w:rPr>
              <w:t>[</w:t>
            </w:r>
            <w:r w:rsidRPr="003B4BEE"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Include </w:t>
            </w:r>
            <w:r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only </w:t>
            </w:r>
            <w:r w:rsidRPr="003B4BEE">
              <w:rPr>
                <w:rFonts w:ascii="Calibri" w:hAnsi="Calibri" w:cs="Calibri"/>
                <w:i/>
                <w:iCs/>
                <w:sz w:val="24"/>
                <w:szCs w:val="24"/>
              </w:rPr>
              <w:t>if you have a trust account</w:t>
            </w:r>
            <w:r w:rsidRPr="003B4BEE">
              <w:rPr>
                <w:rFonts w:ascii="Calibri" w:hAnsi="Calibri" w:cs="Calibri"/>
                <w:sz w:val="24"/>
                <w:szCs w:val="24"/>
              </w:rPr>
              <w:t xml:space="preserve">] </w:t>
            </w:r>
          </w:p>
          <w:p w14:paraId="25F288AF" w14:textId="505CBF89" w:rsidR="000A4990" w:rsidRDefault="00182519" w:rsidP="00894B72">
            <w:pPr>
              <w:spacing w:after="160" w:line="259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 xml:space="preserve">My Administrator </w:t>
            </w:r>
            <w:r w:rsidR="00B6470E">
              <w:rPr>
                <w:rFonts w:ascii="Calibri" w:hAnsi="Calibri" w:cs="Calibri"/>
                <w:sz w:val="24"/>
                <w:szCs w:val="24"/>
              </w:rPr>
              <w:t xml:space="preserve">will review my active file tracking chart </w:t>
            </w:r>
            <w:r w:rsidR="00905D6F">
              <w:rPr>
                <w:rFonts w:ascii="Calibri" w:hAnsi="Calibri" w:cs="Calibri"/>
                <w:sz w:val="24"/>
                <w:szCs w:val="24"/>
              </w:rPr>
              <w:t>[</w:t>
            </w:r>
            <w:r w:rsidR="00905D6F">
              <w:rPr>
                <w:rFonts w:ascii="Calibri" w:hAnsi="Calibri" w:cs="Calibri"/>
                <w:i/>
                <w:iCs/>
                <w:sz w:val="24"/>
                <w:szCs w:val="24"/>
              </w:rPr>
              <w:t>or insert name of</w:t>
            </w:r>
            <w:r w:rsidR="007D6F7A"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 a</w:t>
            </w:r>
            <w:r w:rsidR="00905D6F"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 </w:t>
            </w:r>
            <w:r w:rsidR="00905D6F" w:rsidRPr="00905D6F">
              <w:rPr>
                <w:rFonts w:ascii="Calibri" w:hAnsi="Calibri" w:cs="Calibri"/>
                <w:i/>
                <w:iCs/>
                <w:sz w:val="24"/>
                <w:szCs w:val="24"/>
              </w:rPr>
              <w:t>similar document</w:t>
            </w:r>
            <w:r w:rsidR="00905D6F">
              <w:rPr>
                <w:rFonts w:ascii="Calibri" w:hAnsi="Calibri" w:cs="Calibri"/>
                <w:sz w:val="24"/>
                <w:szCs w:val="24"/>
              </w:rPr>
              <w:t xml:space="preserve">] </w:t>
            </w:r>
            <w:r w:rsidR="00B6470E" w:rsidRPr="00905D6F">
              <w:rPr>
                <w:rFonts w:ascii="Calibri" w:hAnsi="Calibri" w:cs="Calibri"/>
                <w:sz w:val="24"/>
                <w:szCs w:val="24"/>
              </w:rPr>
              <w:t>to</w:t>
            </w:r>
            <w:r w:rsidR="00B6470E">
              <w:rPr>
                <w:rFonts w:ascii="Calibri" w:hAnsi="Calibri" w:cs="Calibri"/>
                <w:sz w:val="24"/>
                <w:szCs w:val="24"/>
              </w:rPr>
              <w:t xml:space="preserve"> identify which clients have monies in trust and </w:t>
            </w:r>
            <w:r>
              <w:rPr>
                <w:rFonts w:ascii="Calibri" w:hAnsi="Calibri" w:cs="Calibri"/>
                <w:sz w:val="24"/>
                <w:szCs w:val="24"/>
              </w:rPr>
              <w:t>a</w:t>
            </w:r>
            <w:r w:rsidR="00C01FDD">
              <w:rPr>
                <w:rFonts w:ascii="Calibri" w:hAnsi="Calibri" w:cs="Calibri"/>
                <w:sz w:val="24"/>
                <w:szCs w:val="24"/>
              </w:rPr>
              <w:t>ttempt to a</w:t>
            </w:r>
            <w:r w:rsidR="00894B72">
              <w:rPr>
                <w:rFonts w:ascii="Calibri" w:hAnsi="Calibri" w:cs="Calibri"/>
                <w:sz w:val="24"/>
                <w:szCs w:val="24"/>
              </w:rPr>
              <w:t xml:space="preserve">ccess the trust account(s) at my financial institution for the purpose of returning or transferring said </w:t>
            </w:r>
            <w:r>
              <w:rPr>
                <w:rFonts w:ascii="Calibri" w:hAnsi="Calibri" w:cs="Calibri"/>
                <w:sz w:val="24"/>
                <w:szCs w:val="24"/>
              </w:rPr>
              <w:t>t</w:t>
            </w:r>
            <w:r w:rsidR="00894B72">
              <w:rPr>
                <w:rFonts w:ascii="Calibri" w:hAnsi="Calibri" w:cs="Calibri"/>
                <w:sz w:val="24"/>
                <w:szCs w:val="24"/>
              </w:rPr>
              <w:t xml:space="preserve">rust funds as directed by my </w:t>
            </w:r>
            <w:r w:rsidR="00C96BCE">
              <w:rPr>
                <w:rFonts w:ascii="Calibri" w:hAnsi="Calibri" w:cs="Calibri"/>
                <w:sz w:val="24"/>
                <w:szCs w:val="24"/>
              </w:rPr>
              <w:t>clients</w:t>
            </w:r>
            <w:r w:rsidR="009D5923">
              <w:rPr>
                <w:rFonts w:ascii="Calibri" w:hAnsi="Calibri" w:cs="Calibri"/>
                <w:sz w:val="24"/>
                <w:szCs w:val="24"/>
              </w:rPr>
              <w:t xml:space="preserve">. </w:t>
            </w:r>
          </w:p>
          <w:p w14:paraId="380634D4" w14:textId="3E171305" w:rsidR="00894B72" w:rsidRDefault="00B6470E" w:rsidP="00894B72">
            <w:pPr>
              <w:spacing w:after="160" w:line="259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My active file tracking chart</w:t>
            </w:r>
            <w:r w:rsidR="00C96BCE">
              <w:rPr>
                <w:rFonts w:ascii="Calibri" w:hAnsi="Calibri" w:cs="Calibri"/>
                <w:sz w:val="24"/>
                <w:szCs w:val="24"/>
              </w:rPr>
              <w:t xml:space="preserve"> [</w:t>
            </w:r>
            <w:r w:rsidR="00C96BCE"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or insert name of </w:t>
            </w:r>
            <w:r w:rsidR="007D6F7A"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a </w:t>
            </w:r>
            <w:r w:rsidR="00C96BCE">
              <w:rPr>
                <w:rFonts w:ascii="Calibri" w:hAnsi="Calibri" w:cs="Calibri"/>
                <w:i/>
                <w:iCs/>
                <w:sz w:val="24"/>
                <w:szCs w:val="24"/>
              </w:rPr>
              <w:t>similar document</w:t>
            </w:r>
            <w:r w:rsidR="00C96BCE">
              <w:rPr>
                <w:rFonts w:ascii="Calibri" w:hAnsi="Calibri" w:cs="Calibri"/>
                <w:sz w:val="24"/>
                <w:szCs w:val="24"/>
              </w:rPr>
              <w:t>]</w:t>
            </w:r>
            <w:r>
              <w:rPr>
                <w:rFonts w:ascii="Calibri" w:hAnsi="Calibri" w:cs="Calibri"/>
                <w:sz w:val="24"/>
                <w:szCs w:val="24"/>
              </w:rPr>
              <w:t>, t</w:t>
            </w:r>
            <w:r w:rsidR="00894B72">
              <w:rPr>
                <w:rFonts w:ascii="Calibri" w:hAnsi="Calibri" w:cs="Calibri"/>
                <w:sz w:val="24"/>
                <w:szCs w:val="24"/>
              </w:rPr>
              <w:t>he name and contact information for my financial institution</w:t>
            </w:r>
            <w:r>
              <w:rPr>
                <w:rFonts w:ascii="Calibri" w:hAnsi="Calibri" w:cs="Calibri"/>
                <w:sz w:val="24"/>
                <w:szCs w:val="24"/>
              </w:rPr>
              <w:t>,</w:t>
            </w:r>
            <w:r w:rsidR="000A4990">
              <w:rPr>
                <w:rFonts w:ascii="Calibri" w:hAnsi="Calibri" w:cs="Calibri"/>
                <w:sz w:val="24"/>
                <w:szCs w:val="24"/>
              </w:rPr>
              <w:t xml:space="preserve"> and </w:t>
            </w:r>
            <w:r>
              <w:rPr>
                <w:rFonts w:ascii="Calibri" w:hAnsi="Calibri" w:cs="Calibri"/>
                <w:sz w:val="24"/>
                <w:szCs w:val="24"/>
              </w:rPr>
              <w:t xml:space="preserve">additional </w:t>
            </w:r>
            <w:r w:rsidR="000A4990">
              <w:rPr>
                <w:rFonts w:ascii="Calibri" w:hAnsi="Calibri" w:cs="Calibri"/>
                <w:sz w:val="24"/>
                <w:szCs w:val="24"/>
              </w:rPr>
              <w:t>instructions for carrying out this step are</w:t>
            </w:r>
            <w:r w:rsidR="00894B72">
              <w:rPr>
                <w:rFonts w:ascii="Calibri" w:hAnsi="Calibri" w:cs="Calibri"/>
                <w:sz w:val="24"/>
                <w:szCs w:val="24"/>
              </w:rPr>
              <w:t xml:space="preserve"> found on page</w:t>
            </w:r>
            <w:r w:rsidR="000A4990">
              <w:rPr>
                <w:rFonts w:ascii="Calibri" w:hAnsi="Calibri" w:cs="Calibri"/>
                <w:sz w:val="24"/>
                <w:szCs w:val="24"/>
              </w:rPr>
              <w:t>s</w:t>
            </w:r>
            <w:r w:rsidR="00894B72"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r w:rsidR="00894B72" w:rsidRPr="00471630">
              <w:rPr>
                <w:rFonts w:ascii="Calibri" w:hAnsi="Calibri" w:cs="Calibri"/>
                <w:sz w:val="24"/>
                <w:szCs w:val="24"/>
              </w:rPr>
              <w:t>[</w:t>
            </w:r>
            <w:r w:rsidR="00894B72" w:rsidRPr="00471630">
              <w:rPr>
                <w:rFonts w:ascii="Calibri" w:hAnsi="Calibri" w:cs="Calibri"/>
                <w:i/>
                <w:iCs/>
                <w:sz w:val="24"/>
                <w:szCs w:val="24"/>
              </w:rPr>
              <w:t>insert page number</w:t>
            </w:r>
            <w:r w:rsidR="000A4990">
              <w:rPr>
                <w:rFonts w:ascii="Calibri" w:hAnsi="Calibri" w:cs="Calibri"/>
                <w:i/>
                <w:iCs/>
                <w:sz w:val="24"/>
                <w:szCs w:val="24"/>
              </w:rPr>
              <w:t>s</w:t>
            </w:r>
            <w:r w:rsidR="00894B72" w:rsidRPr="00471630">
              <w:rPr>
                <w:rFonts w:ascii="Calibri" w:hAnsi="Calibri" w:cs="Calibri"/>
                <w:sz w:val="24"/>
                <w:szCs w:val="24"/>
              </w:rPr>
              <w:t>]</w:t>
            </w:r>
            <w:r w:rsidR="00894B72">
              <w:rPr>
                <w:rFonts w:ascii="Calibri" w:hAnsi="Calibri" w:cs="Calibri"/>
                <w:sz w:val="24"/>
                <w:szCs w:val="24"/>
              </w:rPr>
              <w:t xml:space="preserve"> of this Plan.</w:t>
            </w:r>
          </w:p>
          <w:p w14:paraId="6BCD0B0C" w14:textId="025E4FEA" w:rsidR="00E924B8" w:rsidRDefault="00894B72" w:rsidP="005E672C">
            <w:pPr>
              <w:spacing w:after="160" w:line="259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[</w:t>
            </w:r>
            <w:r>
              <w:rPr>
                <w:rFonts w:ascii="Calibri" w:hAnsi="Calibri" w:cs="Calibri"/>
                <w:i/>
                <w:iCs/>
                <w:sz w:val="24"/>
                <w:szCs w:val="24"/>
              </w:rPr>
              <w:t>Include any other documents or arrangements you have made with your bank to facilitate the Administrator’s access to your trust account(s)</w:t>
            </w:r>
            <w:r>
              <w:rPr>
                <w:rFonts w:ascii="Calibri" w:hAnsi="Calibri" w:cs="Calibri"/>
                <w:sz w:val="24"/>
                <w:szCs w:val="24"/>
              </w:rPr>
              <w:t xml:space="preserve">]. </w:t>
            </w:r>
            <w:r w:rsidR="005E672C">
              <w:rPr>
                <w:rFonts w:ascii="Calibri" w:hAnsi="Calibri" w:cs="Calibri"/>
                <w:sz w:val="24"/>
                <w:szCs w:val="24"/>
              </w:rPr>
              <w:br/>
            </w:r>
          </w:p>
        </w:tc>
      </w:tr>
      <w:tr w:rsidR="00E924B8" w14:paraId="147B0886" w14:textId="77777777" w:rsidTr="74D93E96">
        <w:tc>
          <w:tcPr>
            <w:tcW w:w="2547" w:type="dxa"/>
          </w:tcPr>
          <w:p w14:paraId="5718DC69" w14:textId="3730885A" w:rsidR="00E924B8" w:rsidRDefault="00894B72" w:rsidP="009F66C5">
            <w:pPr>
              <w:rPr>
                <w:rFonts w:ascii="Calibri" w:hAnsi="Calibri" w:cs="Calibri"/>
                <w:sz w:val="24"/>
                <w:szCs w:val="24"/>
              </w:rPr>
            </w:pPr>
            <w:r w:rsidRPr="00BA754D">
              <w:rPr>
                <w:b/>
                <w:bCs/>
                <w:sz w:val="24"/>
                <w:szCs w:val="24"/>
              </w:rPr>
              <w:t xml:space="preserve">Step </w:t>
            </w:r>
            <w:r>
              <w:rPr>
                <w:rFonts w:ascii="Wingdings" w:eastAsia="Wingdings" w:hAnsi="Wingdings" w:cs="Wingdings"/>
                <w:b/>
                <w:bCs/>
                <w:sz w:val="24"/>
                <w:szCs w:val="24"/>
              </w:rPr>
              <w:t>l</w:t>
            </w:r>
          </w:p>
        </w:tc>
        <w:tc>
          <w:tcPr>
            <w:tcW w:w="6918" w:type="dxa"/>
          </w:tcPr>
          <w:p w14:paraId="3EBEB4A1" w14:textId="77777777" w:rsidR="00894B72" w:rsidRDefault="00894B72" w:rsidP="00894B72">
            <w:pPr>
              <w:spacing w:after="0"/>
              <w:ind w:left="1418" w:hanging="1378"/>
              <w:rPr>
                <w:rFonts w:ascii="Calibri" w:hAnsi="Calibri" w:cs="Calibri"/>
                <w:i/>
                <w:iCs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[</w:t>
            </w:r>
            <w:r w:rsidRPr="004522F5">
              <w:rPr>
                <w:rFonts w:ascii="Calibri" w:hAnsi="Calibri" w:cs="Calibri"/>
                <w:i/>
                <w:iCs/>
                <w:sz w:val="24"/>
                <w:szCs w:val="24"/>
              </w:rPr>
              <w:t>Include any other steps or arrangements that you and the</w:t>
            </w:r>
          </w:p>
          <w:p w14:paraId="3A17F3B4" w14:textId="052B62B0" w:rsidR="00894B72" w:rsidRDefault="00894B72" w:rsidP="00894B72">
            <w:pPr>
              <w:spacing w:after="0"/>
              <w:ind w:left="40"/>
              <w:rPr>
                <w:rFonts w:ascii="Calibri" w:hAnsi="Calibri" w:cs="Calibri"/>
                <w:i/>
                <w:iCs/>
                <w:sz w:val="24"/>
                <w:szCs w:val="24"/>
              </w:rPr>
            </w:pPr>
            <w:r w:rsidRPr="004522F5"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Administrator have </w:t>
            </w:r>
            <w:r w:rsidR="008445AD">
              <w:rPr>
                <w:rFonts w:ascii="Calibri" w:hAnsi="Calibri" w:cs="Calibri"/>
                <w:i/>
                <w:iCs/>
                <w:sz w:val="24"/>
                <w:szCs w:val="24"/>
              </w:rPr>
              <w:t>agreed</w:t>
            </w:r>
            <w:r w:rsidRPr="004522F5"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 to</w:t>
            </w:r>
            <w:r>
              <w:rPr>
                <w:rFonts w:ascii="Calibri" w:hAnsi="Calibri" w:cs="Calibri"/>
                <w:i/>
                <w:iCs/>
                <w:sz w:val="24"/>
                <w:szCs w:val="24"/>
              </w:rPr>
              <w:t xml:space="preserve"> </w:t>
            </w:r>
            <w:r w:rsidRPr="004522F5">
              <w:rPr>
                <w:rFonts w:ascii="Calibri" w:hAnsi="Calibri" w:cs="Calibri"/>
                <w:i/>
                <w:iCs/>
                <w:sz w:val="24"/>
                <w:szCs w:val="24"/>
              </w:rPr>
              <w:t>take on your behalf</w:t>
            </w:r>
            <w:r>
              <w:rPr>
                <w:rFonts w:ascii="Calibri" w:hAnsi="Calibri" w:cs="Calibri"/>
                <w:i/>
                <w:iCs/>
                <w:sz w:val="24"/>
                <w:szCs w:val="24"/>
              </w:rPr>
              <w:t>. This may include, for example:</w:t>
            </w:r>
          </w:p>
          <w:p w14:paraId="34AFDF9C" w14:textId="45BEDC92" w:rsidR="003129EF" w:rsidRPr="003129EF" w:rsidRDefault="00894B72" w:rsidP="009837E1">
            <w:pPr>
              <w:pStyle w:val="ListParagraph"/>
              <w:numPr>
                <w:ilvl w:val="0"/>
                <w:numId w:val="15"/>
              </w:numPr>
              <w:spacing w:after="0"/>
              <w:ind w:left="465" w:hanging="425"/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</w:pPr>
            <w:r w:rsidRPr="003129EF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>Requiring the Administrator to notify any persons</w:t>
            </w:r>
            <w:r w:rsidR="003129EF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 xml:space="preserve"> you are</w:t>
            </w:r>
            <w:r w:rsidRPr="003129EF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 xml:space="preserve"> assisting in another professional capacity </w:t>
            </w:r>
            <w:r w:rsidR="00E62F30" w:rsidRPr="003129EF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>(e.g., trustee, attorney, guardian)</w:t>
            </w:r>
            <w:r w:rsidR="00E62F30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 xml:space="preserve"> </w:t>
            </w:r>
            <w:r w:rsidR="005C662E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 xml:space="preserve">of your status change </w:t>
            </w:r>
          </w:p>
          <w:p w14:paraId="1395A635" w14:textId="60B0856B" w:rsidR="00894B72" w:rsidRDefault="00894B72" w:rsidP="009837E1">
            <w:pPr>
              <w:pStyle w:val="ListParagraph"/>
              <w:numPr>
                <w:ilvl w:val="0"/>
                <w:numId w:val="15"/>
              </w:numPr>
              <w:spacing w:after="0"/>
              <w:ind w:left="465" w:hanging="425"/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</w:pPr>
            <w:r w:rsidRPr="003129EF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 xml:space="preserve">Requiring the Administrator to notify persons or organizations relating to </w:t>
            </w:r>
            <w:r w:rsidR="003129EF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 xml:space="preserve">your </w:t>
            </w:r>
            <w:r w:rsidRPr="003129EF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 xml:space="preserve">specific practice area (e.g., the court, tribunal, </w:t>
            </w:r>
            <w:r w:rsidR="0005143A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 xml:space="preserve">opposing legal representative, </w:t>
            </w:r>
            <w:proofErr w:type="spellStart"/>
            <w:r w:rsidRPr="003129EF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>Teranet</w:t>
            </w:r>
            <w:proofErr w:type="spellEnd"/>
            <w:r w:rsidRPr="003129EF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>, etc.)</w:t>
            </w:r>
          </w:p>
          <w:p w14:paraId="6FCC879A" w14:textId="0E302661" w:rsidR="00E924B8" w:rsidRPr="00A50602" w:rsidRDefault="00177202" w:rsidP="00A50602">
            <w:pPr>
              <w:pStyle w:val="ListParagraph"/>
              <w:numPr>
                <w:ilvl w:val="0"/>
                <w:numId w:val="15"/>
              </w:numPr>
              <w:spacing w:after="0"/>
              <w:ind w:left="465" w:hanging="425"/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>Requiring the Administrator to provide notice to the public that you are no longer practicing (e.g., updating firm websit</w:t>
            </w:r>
            <w:r w:rsidR="00A50602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t>e/social media accounts, posting notice on office door, setting an out of office message, etc.)</w:t>
            </w:r>
            <w:r w:rsidR="00136E0C">
              <w:rPr>
                <w:rFonts w:ascii="Calibri" w:hAnsi="Calibri" w:cs="Calibri"/>
                <w:b w:val="0"/>
                <w:i/>
                <w:iCs/>
                <w:sz w:val="24"/>
                <w:szCs w:val="24"/>
              </w:rPr>
              <w:br/>
            </w:r>
            <w:r w:rsidR="005E672C" w:rsidRPr="00A50602">
              <w:rPr>
                <w:rFonts w:ascii="Calibri" w:hAnsi="Calibri" w:cs="Calibri"/>
                <w:i/>
                <w:iCs/>
                <w:sz w:val="24"/>
                <w:szCs w:val="24"/>
              </w:rPr>
              <w:br/>
            </w:r>
          </w:p>
        </w:tc>
      </w:tr>
    </w:tbl>
    <w:p w14:paraId="11C148B9" w14:textId="77777777" w:rsidR="00E924B8" w:rsidRDefault="00E924B8" w:rsidP="009F66C5">
      <w:pPr>
        <w:rPr>
          <w:rFonts w:ascii="Calibri" w:hAnsi="Calibri" w:cs="Calibri"/>
          <w:sz w:val="24"/>
          <w:szCs w:val="24"/>
        </w:rPr>
      </w:pPr>
    </w:p>
    <w:p w14:paraId="7C7D3C85" w14:textId="3AE836FA" w:rsidR="00663984" w:rsidRPr="003B4BEE" w:rsidRDefault="002A170E" w:rsidP="00821FBB">
      <w:pPr>
        <w:rPr>
          <w:b/>
          <w:bCs/>
          <w:sz w:val="28"/>
          <w:szCs w:val="26"/>
        </w:rPr>
      </w:pPr>
      <w:r w:rsidRPr="003B4BEE">
        <w:rPr>
          <w:b/>
          <w:bCs/>
          <w:sz w:val="28"/>
          <w:szCs w:val="26"/>
        </w:rPr>
        <w:tab/>
      </w:r>
    </w:p>
    <w:p w14:paraId="3C582321" w14:textId="77425104" w:rsidR="008C7F29" w:rsidRPr="00754D48" w:rsidRDefault="00A5484E" w:rsidP="00821FBB">
      <w:pPr>
        <w:ind w:left="1440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/>
      </w:r>
    </w:p>
    <w:p w14:paraId="1EA7D81D" w14:textId="485B6AE1" w:rsidR="002B71B9" w:rsidRDefault="008C7F29" w:rsidP="00894B72">
      <w:pPr>
        <w:spacing w:after="160" w:line="259" w:lineRule="auto"/>
        <w:ind w:left="1440" w:hanging="1440"/>
        <w:rPr>
          <w:rFonts w:ascii="Calibri" w:hAnsi="Calibri" w:cs="Calibri"/>
          <w:sz w:val="24"/>
          <w:szCs w:val="24"/>
        </w:rPr>
      </w:pPr>
      <w:r w:rsidRPr="003B4BEE">
        <w:rPr>
          <w:b/>
          <w:bCs/>
          <w:sz w:val="24"/>
          <w:szCs w:val="24"/>
        </w:rPr>
        <w:tab/>
      </w:r>
    </w:p>
    <w:p w14:paraId="09231F10" w14:textId="77777777" w:rsidR="00B215D5" w:rsidRDefault="00B215D5" w:rsidP="00567AD7">
      <w:pPr>
        <w:pStyle w:val="Heading1"/>
        <w:rPr>
          <w:color w:val="3D5B85"/>
          <w:sz w:val="34"/>
          <w:szCs w:val="34"/>
        </w:rPr>
      </w:pPr>
    </w:p>
    <w:p w14:paraId="7826CFA0" w14:textId="6B99DF94" w:rsidR="00F83E1E" w:rsidRPr="003067D9" w:rsidRDefault="009F66C5" w:rsidP="00567AD7">
      <w:pPr>
        <w:pStyle w:val="Heading1"/>
        <w:rPr>
          <w:color w:val="3D5B85"/>
          <w:sz w:val="34"/>
          <w:szCs w:val="34"/>
        </w:rPr>
      </w:pPr>
      <w:bookmarkStart w:id="5" w:name="_Toc175298168"/>
      <w:r w:rsidRPr="003067D9">
        <w:rPr>
          <w:color w:val="3D5B85"/>
          <w:sz w:val="34"/>
          <w:szCs w:val="34"/>
        </w:rPr>
        <w:t>Professional business information</w:t>
      </w:r>
      <w:bookmarkEnd w:id="5"/>
    </w:p>
    <w:p w14:paraId="747532D1" w14:textId="2E42DAD2" w:rsidR="00E610A5" w:rsidRPr="00626D34" w:rsidRDefault="00BA754D" w:rsidP="007D5DA0">
      <w:pPr>
        <w:ind w:right="-164"/>
        <w:rPr>
          <w:rFonts w:ascii="Source Sans Pro" w:hAnsi="Source Sans Pro"/>
          <w:b/>
          <w:bCs/>
          <w:color w:val="auto"/>
          <w:sz w:val="32"/>
          <w:szCs w:val="30"/>
        </w:rPr>
      </w:pPr>
      <w:r w:rsidRPr="00626D34">
        <w:rPr>
          <w:rFonts w:ascii="Calibri" w:hAnsi="Calibri" w:cs="Calibri"/>
          <w:color w:val="3D5B85"/>
          <w:sz w:val="24"/>
          <w:szCs w:val="24"/>
        </w:rPr>
        <w:br/>
      </w:r>
      <w:r>
        <w:rPr>
          <w:rFonts w:ascii="Calibri" w:hAnsi="Calibri" w:cs="Calibri"/>
          <w:sz w:val="24"/>
          <w:szCs w:val="24"/>
        </w:rPr>
        <w:t>Below</w:t>
      </w:r>
      <w:r w:rsidR="00206522">
        <w:rPr>
          <w:rFonts w:ascii="Calibri" w:hAnsi="Calibri" w:cs="Calibri"/>
          <w:sz w:val="24"/>
          <w:szCs w:val="24"/>
        </w:rPr>
        <w:t xml:space="preserve"> </w:t>
      </w:r>
      <w:r w:rsidR="00A541B6">
        <w:rPr>
          <w:rFonts w:ascii="Calibri" w:hAnsi="Calibri" w:cs="Calibri"/>
          <w:sz w:val="24"/>
          <w:szCs w:val="24"/>
        </w:rPr>
        <w:t>is information</w:t>
      </w:r>
      <w:r w:rsidR="00206522">
        <w:rPr>
          <w:rFonts w:ascii="Calibri" w:hAnsi="Calibri" w:cs="Calibri"/>
          <w:sz w:val="24"/>
          <w:szCs w:val="24"/>
        </w:rPr>
        <w:t xml:space="preserve"> </w:t>
      </w:r>
      <w:r w:rsidR="007D5DA0">
        <w:rPr>
          <w:rFonts w:ascii="Calibri" w:hAnsi="Calibri" w:cs="Calibri"/>
          <w:sz w:val="24"/>
          <w:szCs w:val="24"/>
        </w:rPr>
        <w:t>about</w:t>
      </w:r>
      <w:r w:rsidR="00206522">
        <w:rPr>
          <w:rFonts w:ascii="Calibri" w:hAnsi="Calibri" w:cs="Calibri"/>
          <w:sz w:val="24"/>
          <w:szCs w:val="24"/>
        </w:rPr>
        <w:t xml:space="preserve"> </w:t>
      </w:r>
      <w:r w:rsidR="007D5DA0">
        <w:rPr>
          <w:rFonts w:ascii="Calibri" w:hAnsi="Calibri" w:cs="Calibri"/>
          <w:sz w:val="24"/>
          <w:szCs w:val="24"/>
        </w:rPr>
        <w:t xml:space="preserve">my </w:t>
      </w:r>
      <w:r w:rsidR="00206522">
        <w:rPr>
          <w:rFonts w:ascii="Calibri" w:hAnsi="Calibri" w:cs="Calibri"/>
          <w:sz w:val="24"/>
          <w:szCs w:val="24"/>
        </w:rPr>
        <w:t xml:space="preserve">professional business, including contact information for individuals I work with, the location of business-related property, and </w:t>
      </w:r>
      <w:r w:rsidR="00A541B6">
        <w:rPr>
          <w:rFonts w:ascii="Calibri" w:hAnsi="Calibri" w:cs="Calibri"/>
          <w:sz w:val="24"/>
          <w:szCs w:val="24"/>
        </w:rPr>
        <w:t xml:space="preserve">information and </w:t>
      </w:r>
      <w:r w:rsidR="00206522">
        <w:rPr>
          <w:rFonts w:ascii="Calibri" w:hAnsi="Calibri" w:cs="Calibri"/>
          <w:sz w:val="24"/>
          <w:szCs w:val="24"/>
        </w:rPr>
        <w:t>documents relat</w:t>
      </w:r>
      <w:r w:rsidR="00A541B6">
        <w:rPr>
          <w:rFonts w:ascii="Calibri" w:hAnsi="Calibri" w:cs="Calibri"/>
          <w:sz w:val="24"/>
          <w:szCs w:val="24"/>
        </w:rPr>
        <w:t xml:space="preserve">ed to </w:t>
      </w:r>
      <w:r w:rsidR="00206522">
        <w:rPr>
          <w:rFonts w:ascii="Calibri" w:hAnsi="Calibri" w:cs="Calibri"/>
          <w:sz w:val="24"/>
          <w:szCs w:val="24"/>
        </w:rPr>
        <w:t xml:space="preserve">other professional roles I have </w:t>
      </w:r>
      <w:r w:rsidR="00A541B6">
        <w:rPr>
          <w:rFonts w:ascii="Calibri" w:hAnsi="Calibri" w:cs="Calibri"/>
          <w:sz w:val="24"/>
          <w:szCs w:val="24"/>
        </w:rPr>
        <w:t xml:space="preserve">taken on. </w:t>
      </w:r>
      <w:r w:rsidR="00206522">
        <w:rPr>
          <w:rFonts w:ascii="Calibri" w:hAnsi="Calibri" w:cs="Calibri"/>
          <w:sz w:val="24"/>
          <w:szCs w:val="24"/>
        </w:rPr>
        <w:t xml:space="preserve"> </w:t>
      </w:r>
      <w:r w:rsidR="00206522">
        <w:rPr>
          <w:rFonts w:ascii="Source Sans Pro" w:hAnsi="Source Sans Pro"/>
          <w:b/>
          <w:bCs/>
          <w:color w:val="595959" w:themeColor="text1" w:themeTint="A6"/>
          <w:sz w:val="32"/>
          <w:szCs w:val="30"/>
        </w:rPr>
        <w:br/>
      </w:r>
      <w:r w:rsidR="000A621F" w:rsidRPr="009E6EF2">
        <w:rPr>
          <w:rFonts w:ascii="Source Sans Pro" w:hAnsi="Source Sans Pro"/>
          <w:b/>
          <w:bCs/>
          <w:color w:val="595959" w:themeColor="text1" w:themeTint="A6"/>
          <w:sz w:val="32"/>
          <w:szCs w:val="30"/>
        </w:rPr>
        <w:br/>
      </w:r>
      <w:r w:rsidR="009F66C5" w:rsidRPr="00626D34">
        <w:rPr>
          <w:rFonts w:ascii="Calibri" w:hAnsi="Calibri" w:cs="Calibri"/>
          <w:b/>
          <w:bCs/>
          <w:color w:val="auto"/>
          <w:sz w:val="28"/>
          <w:szCs w:val="28"/>
        </w:rPr>
        <w:t>Planning Licensee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209"/>
      </w:tblGrid>
      <w:tr w:rsidR="00EC6AB0" w:rsidRPr="009E6EF2" w14:paraId="522BBB50" w14:textId="77777777" w:rsidTr="47D7490D">
        <w:tc>
          <w:tcPr>
            <w:tcW w:w="3256" w:type="dxa"/>
            <w:shd w:val="clear" w:color="auto" w:fill="D9D9D9" w:themeFill="background1" w:themeFillShade="D9"/>
          </w:tcPr>
          <w:p w14:paraId="05C700CB" w14:textId="5CCCDD8B" w:rsidR="00EC6AB0" w:rsidRPr="00152521" w:rsidRDefault="00E610A5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Name</w:t>
            </w:r>
            <w:r w:rsidR="006C11F8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3E760F0A" w14:textId="77777777" w:rsidR="00EC6AB0" w:rsidRPr="009E6EF2" w:rsidRDefault="00EC6AB0">
            <w:pPr>
              <w:spacing w:after="160" w:line="259" w:lineRule="auto"/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</w:pPr>
          </w:p>
        </w:tc>
      </w:tr>
      <w:tr w:rsidR="00BA3BE2" w:rsidRPr="009E6EF2" w14:paraId="05A6C684" w14:textId="77777777" w:rsidTr="47D7490D">
        <w:tc>
          <w:tcPr>
            <w:tcW w:w="3256" w:type="dxa"/>
            <w:shd w:val="clear" w:color="auto" w:fill="D9D9D9" w:themeFill="background1" w:themeFillShade="D9"/>
          </w:tcPr>
          <w:p w14:paraId="4062C521" w14:textId="3A5BF2C4" w:rsidR="00BA3BE2" w:rsidRPr="00152521" w:rsidRDefault="00BA3BE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Home </w:t>
            </w:r>
            <w:r w:rsidR="00F3048E" w:rsidRPr="00152521">
              <w:rPr>
                <w:rFonts w:ascii="Calibri" w:hAnsi="Calibri" w:cs="Calibri"/>
                <w:color w:val="auto"/>
                <w:sz w:val="24"/>
                <w:szCs w:val="24"/>
              </w:rPr>
              <w:t>a</w:t>
            </w: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ddress</w:t>
            </w:r>
            <w:r w:rsidR="006C11F8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28314813" w14:textId="77777777" w:rsidR="00BA3BE2" w:rsidRPr="009E6EF2" w:rsidRDefault="00BA3BE2">
            <w:pPr>
              <w:spacing w:after="160" w:line="259" w:lineRule="auto"/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</w:pPr>
          </w:p>
        </w:tc>
      </w:tr>
      <w:tr w:rsidR="00EC6AB0" w:rsidRPr="009E6EF2" w14:paraId="693E0387" w14:textId="77777777" w:rsidTr="47D7490D">
        <w:tc>
          <w:tcPr>
            <w:tcW w:w="3256" w:type="dxa"/>
            <w:shd w:val="clear" w:color="auto" w:fill="D9D9D9" w:themeFill="background1" w:themeFillShade="D9"/>
          </w:tcPr>
          <w:p w14:paraId="72BDCD3E" w14:textId="1A1B29E9" w:rsidR="00EC6AB0" w:rsidRPr="00152521" w:rsidRDefault="00680C88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Phone</w:t>
            </w:r>
            <w:r w:rsidR="006C11F8" w:rsidRPr="00152521">
              <w:rPr>
                <w:rFonts w:ascii="Calibri" w:hAnsi="Calibri" w:cs="Calibri"/>
                <w:color w:val="auto"/>
                <w:sz w:val="24"/>
                <w:szCs w:val="24"/>
              </w:rPr>
              <w:t>/Cell:</w:t>
            </w:r>
          </w:p>
        </w:tc>
        <w:tc>
          <w:tcPr>
            <w:tcW w:w="6209" w:type="dxa"/>
          </w:tcPr>
          <w:p w14:paraId="7677B3EA" w14:textId="77777777" w:rsidR="00EC6AB0" w:rsidRPr="009E6EF2" w:rsidRDefault="00EC6AB0">
            <w:pPr>
              <w:spacing w:after="160" w:line="259" w:lineRule="auto"/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</w:pPr>
          </w:p>
        </w:tc>
      </w:tr>
      <w:tr w:rsidR="00EC6AB0" w:rsidRPr="009E6EF2" w14:paraId="43CFD695" w14:textId="77777777" w:rsidTr="47D7490D">
        <w:tc>
          <w:tcPr>
            <w:tcW w:w="3256" w:type="dxa"/>
            <w:shd w:val="clear" w:color="auto" w:fill="D9D9D9" w:themeFill="background1" w:themeFillShade="D9"/>
          </w:tcPr>
          <w:p w14:paraId="0B1A4510" w14:textId="276353C9" w:rsidR="00EC6AB0" w:rsidRPr="00152521" w:rsidRDefault="0020652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LSO No.: </w:t>
            </w:r>
          </w:p>
        </w:tc>
        <w:tc>
          <w:tcPr>
            <w:tcW w:w="6209" w:type="dxa"/>
          </w:tcPr>
          <w:p w14:paraId="09D82353" w14:textId="77777777" w:rsidR="00EC6AB0" w:rsidRPr="009E6EF2" w:rsidRDefault="00EC6AB0">
            <w:pPr>
              <w:spacing w:after="160" w:line="259" w:lineRule="auto"/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</w:pPr>
          </w:p>
        </w:tc>
      </w:tr>
      <w:tr w:rsidR="00EC6AB0" w:rsidRPr="009E6EF2" w14:paraId="18A45DCC" w14:textId="77777777" w:rsidTr="47D7490D">
        <w:tc>
          <w:tcPr>
            <w:tcW w:w="3256" w:type="dxa"/>
            <w:shd w:val="clear" w:color="auto" w:fill="D9D9D9" w:themeFill="background1" w:themeFillShade="D9"/>
          </w:tcPr>
          <w:p w14:paraId="1767EB26" w14:textId="413526CA" w:rsidR="00EC6AB0" w:rsidRPr="00152521" w:rsidRDefault="0020652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SIN</w:t>
            </w:r>
            <w:r w:rsidR="135FB3EB"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No.: </w:t>
            </w:r>
          </w:p>
        </w:tc>
        <w:tc>
          <w:tcPr>
            <w:tcW w:w="6209" w:type="dxa"/>
          </w:tcPr>
          <w:p w14:paraId="08B4BC31" w14:textId="77777777" w:rsidR="00EC6AB0" w:rsidRPr="009E6EF2" w:rsidRDefault="00EC6AB0">
            <w:pPr>
              <w:spacing w:after="160" w:line="259" w:lineRule="auto"/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</w:pPr>
          </w:p>
        </w:tc>
      </w:tr>
      <w:tr w:rsidR="00EC6AB0" w:rsidRPr="009E6EF2" w14:paraId="1806A9A1" w14:textId="77777777" w:rsidTr="47D7490D">
        <w:tc>
          <w:tcPr>
            <w:tcW w:w="3256" w:type="dxa"/>
            <w:shd w:val="clear" w:color="auto" w:fill="D9D9D9" w:themeFill="background1" w:themeFillShade="D9"/>
          </w:tcPr>
          <w:p w14:paraId="74AF2536" w14:textId="53FB9665" w:rsidR="00EC6AB0" w:rsidRPr="00152521" w:rsidRDefault="00AC4690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D</w:t>
            </w:r>
            <w:r w:rsidR="006C11F8"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ate of birth: </w:t>
            </w:r>
          </w:p>
        </w:tc>
        <w:tc>
          <w:tcPr>
            <w:tcW w:w="6209" w:type="dxa"/>
          </w:tcPr>
          <w:p w14:paraId="7E337B1B" w14:textId="77777777" w:rsidR="00EC6AB0" w:rsidRPr="009E6EF2" w:rsidRDefault="00EC6AB0">
            <w:pPr>
              <w:spacing w:after="160" w:line="259" w:lineRule="auto"/>
              <w:rPr>
                <w:rFonts w:ascii="Calibri" w:hAnsi="Calibri" w:cs="Calibri"/>
                <w:b/>
                <w:bCs/>
                <w:color w:val="595959" w:themeColor="text1" w:themeTint="A6"/>
                <w:sz w:val="24"/>
                <w:szCs w:val="24"/>
              </w:rPr>
            </w:pPr>
          </w:p>
        </w:tc>
      </w:tr>
    </w:tbl>
    <w:p w14:paraId="4DBBB9C9" w14:textId="4D380769" w:rsidR="00206522" w:rsidRPr="00626D34" w:rsidRDefault="00206522" w:rsidP="00206522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  <w:br/>
      </w:r>
      <w:r w:rsidRPr="00626D34">
        <w:rPr>
          <w:rFonts w:ascii="Calibri" w:hAnsi="Calibri" w:cs="Calibri"/>
          <w:b/>
          <w:bCs/>
          <w:color w:val="auto"/>
          <w:sz w:val="28"/>
          <w:szCs w:val="28"/>
        </w:rPr>
        <w:t>Business information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209"/>
      </w:tblGrid>
      <w:tr w:rsidR="00206522" w:rsidRPr="009E6EF2" w14:paraId="0A76C3E9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35D33115" w14:textId="7777777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Business name:</w:t>
            </w:r>
          </w:p>
        </w:tc>
        <w:tc>
          <w:tcPr>
            <w:tcW w:w="6209" w:type="dxa"/>
          </w:tcPr>
          <w:p w14:paraId="020EBD09" w14:textId="77777777" w:rsidR="00206522" w:rsidRPr="009E6EF2" w:rsidRDefault="00206522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206522" w:rsidRPr="009E6EF2" w14:paraId="7BB252F7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0946799F" w14:textId="7777777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Business address:</w:t>
            </w:r>
          </w:p>
        </w:tc>
        <w:tc>
          <w:tcPr>
            <w:tcW w:w="6209" w:type="dxa"/>
          </w:tcPr>
          <w:p w14:paraId="6FB4872A" w14:textId="77777777" w:rsidR="00206522" w:rsidRPr="009E6EF2" w:rsidRDefault="00206522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206522" w:rsidRPr="009E6EF2" w14:paraId="31C31774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0325B8A8" w14:textId="7777777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Incorporation No.:</w:t>
            </w:r>
          </w:p>
        </w:tc>
        <w:tc>
          <w:tcPr>
            <w:tcW w:w="6209" w:type="dxa"/>
          </w:tcPr>
          <w:p w14:paraId="5929C04C" w14:textId="77777777" w:rsidR="00206522" w:rsidRPr="009E6EF2" w:rsidRDefault="00206522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206522" w:rsidRPr="009E6EF2" w14:paraId="25A8B9A4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24678094" w14:textId="7777777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Incorporation date:</w:t>
            </w:r>
          </w:p>
        </w:tc>
        <w:tc>
          <w:tcPr>
            <w:tcW w:w="6209" w:type="dxa"/>
          </w:tcPr>
          <w:p w14:paraId="31BC7386" w14:textId="77777777" w:rsidR="00206522" w:rsidRPr="009E6EF2" w:rsidRDefault="00206522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206522" w:rsidRPr="009E6EF2" w14:paraId="6E4CEA59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54E699E0" w14:textId="7777777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CRA Tax No.: </w:t>
            </w:r>
          </w:p>
        </w:tc>
        <w:tc>
          <w:tcPr>
            <w:tcW w:w="6209" w:type="dxa"/>
          </w:tcPr>
          <w:p w14:paraId="2DAA034A" w14:textId="77777777" w:rsidR="00206522" w:rsidRPr="009E6EF2" w:rsidRDefault="00206522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206522" w:rsidRPr="009E6EF2" w14:paraId="285CDA79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17C74894" w14:textId="7777777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HST No.: </w:t>
            </w:r>
          </w:p>
        </w:tc>
        <w:tc>
          <w:tcPr>
            <w:tcW w:w="6209" w:type="dxa"/>
          </w:tcPr>
          <w:p w14:paraId="53380D23" w14:textId="77777777" w:rsidR="00206522" w:rsidRPr="009E6EF2" w:rsidRDefault="00206522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206522" w:rsidRPr="009E6EF2" w14:paraId="0C378B82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0D3616DF" w14:textId="7777777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Phone/Cell: </w:t>
            </w:r>
          </w:p>
        </w:tc>
        <w:tc>
          <w:tcPr>
            <w:tcW w:w="6209" w:type="dxa"/>
          </w:tcPr>
          <w:p w14:paraId="6F18245A" w14:textId="77777777" w:rsidR="00206522" w:rsidRPr="009E6EF2" w:rsidRDefault="00206522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206522" w:rsidRPr="009E6EF2" w14:paraId="32D89B63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49EFA29D" w14:textId="7777777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Email: </w:t>
            </w:r>
          </w:p>
        </w:tc>
        <w:tc>
          <w:tcPr>
            <w:tcW w:w="6209" w:type="dxa"/>
          </w:tcPr>
          <w:p w14:paraId="093E3735" w14:textId="77777777" w:rsidR="00206522" w:rsidRPr="009E6EF2" w:rsidRDefault="00206522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206522" w:rsidRPr="009E6EF2" w14:paraId="3D09467E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3ACDE21B" w14:textId="7777777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Website:</w:t>
            </w:r>
          </w:p>
        </w:tc>
        <w:tc>
          <w:tcPr>
            <w:tcW w:w="6209" w:type="dxa"/>
          </w:tcPr>
          <w:p w14:paraId="0768080B" w14:textId="77777777" w:rsidR="00206522" w:rsidRPr="009E6EF2" w:rsidRDefault="00206522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206522" w:rsidRPr="009E6EF2" w14:paraId="544190E0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38FCA8C3" w14:textId="45CAA5D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Blog: </w:t>
            </w:r>
          </w:p>
        </w:tc>
        <w:tc>
          <w:tcPr>
            <w:tcW w:w="6209" w:type="dxa"/>
          </w:tcPr>
          <w:p w14:paraId="4FE30B9E" w14:textId="77777777" w:rsidR="00206522" w:rsidRPr="009E6EF2" w:rsidRDefault="00206522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206522" w:rsidRPr="009E6EF2" w14:paraId="17342479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234F264E" w14:textId="3F54C1F3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Social media accounts:</w:t>
            </w:r>
          </w:p>
        </w:tc>
        <w:tc>
          <w:tcPr>
            <w:tcW w:w="6209" w:type="dxa"/>
          </w:tcPr>
          <w:p w14:paraId="2E7D47B1" w14:textId="77777777" w:rsidR="00206522" w:rsidRPr="009E6EF2" w:rsidRDefault="00206522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</w:tbl>
    <w:p w14:paraId="19AD4BCF" w14:textId="77777777" w:rsidR="00024855" w:rsidRDefault="00024855" w:rsidP="00FB7D45">
      <w:pPr>
        <w:spacing w:after="160" w:line="259" w:lineRule="auto"/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</w:pPr>
    </w:p>
    <w:p w14:paraId="1AE7697F" w14:textId="77777777" w:rsidR="00814D8E" w:rsidRDefault="00814D8E" w:rsidP="00FB7D45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</w:p>
    <w:p w14:paraId="7179617A" w14:textId="0C9DC050" w:rsidR="00FB7D45" w:rsidRPr="00626D34" w:rsidRDefault="00FB7D45" w:rsidP="00FB7D45">
      <w:pPr>
        <w:spacing w:after="160" w:line="259" w:lineRule="auto"/>
        <w:rPr>
          <w:rFonts w:ascii="Calibri" w:hAnsi="Calibri" w:cs="Calibri"/>
          <w:color w:val="auto"/>
          <w:sz w:val="28"/>
          <w:szCs w:val="28"/>
        </w:rPr>
      </w:pPr>
      <w:r w:rsidRPr="00626D34">
        <w:rPr>
          <w:rFonts w:ascii="Calibri" w:hAnsi="Calibri" w:cs="Calibri"/>
          <w:b/>
          <w:bCs/>
          <w:color w:val="auto"/>
          <w:sz w:val="28"/>
          <w:szCs w:val="28"/>
        </w:rPr>
        <w:t>Next of kin</w:t>
      </w:r>
      <w:r w:rsidRPr="00626D34">
        <w:rPr>
          <w:rFonts w:ascii="Calibri" w:hAnsi="Calibri" w:cs="Calibri"/>
          <w:color w:val="auto"/>
          <w:sz w:val="28"/>
          <w:szCs w:val="28"/>
        </w:rPr>
        <w:t xml:space="preserve"> </w:t>
      </w:r>
      <w:r w:rsidRPr="00626D34">
        <w:rPr>
          <w:rFonts w:ascii="Calibri" w:hAnsi="Calibri" w:cs="Calibri"/>
          <w:b/>
          <w:bCs/>
          <w:color w:val="auto"/>
          <w:sz w:val="28"/>
          <w:szCs w:val="28"/>
        </w:rPr>
        <w:t>/Emergency contact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209"/>
      </w:tblGrid>
      <w:tr w:rsidR="00FB7D45" w:rsidRPr="009E6EF2" w14:paraId="77E9DA1F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589D88BE" w14:textId="4F0AC037" w:rsidR="00FB7D45" w:rsidRPr="00152521" w:rsidRDefault="00FB7D4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Name</w:t>
            </w:r>
            <w:r w:rsidR="006C11F8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2E93D1F1" w14:textId="77777777" w:rsidR="00FB7D45" w:rsidRPr="009E6EF2" w:rsidRDefault="00FB7D45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900968" w:rsidRPr="009E6EF2" w14:paraId="6553C143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04F84E07" w14:textId="5DE324B4" w:rsidR="00900968" w:rsidRPr="00152521" w:rsidRDefault="00900968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color w:val="auto"/>
                <w:sz w:val="24"/>
                <w:szCs w:val="24"/>
              </w:rPr>
              <w:t>Relationship:</w:t>
            </w:r>
          </w:p>
        </w:tc>
        <w:tc>
          <w:tcPr>
            <w:tcW w:w="6209" w:type="dxa"/>
          </w:tcPr>
          <w:p w14:paraId="44D61E43" w14:textId="77777777" w:rsidR="00900968" w:rsidRPr="009E6EF2" w:rsidRDefault="00900968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FB7D45" w:rsidRPr="009E6EF2" w14:paraId="12C4C5A6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6161D3B7" w14:textId="07DE38F8" w:rsidR="00FB7D45" w:rsidRPr="00152521" w:rsidRDefault="00FB7D4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Address</w:t>
            </w:r>
            <w:r w:rsidR="006C11F8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01040873" w14:textId="77777777" w:rsidR="00FB7D45" w:rsidRPr="009E6EF2" w:rsidRDefault="00FB7D45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FB7D45" w:rsidRPr="009E6EF2" w14:paraId="6D6ED45E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21DF28AE" w14:textId="338DED0B" w:rsidR="00FB7D45" w:rsidRPr="00152521" w:rsidRDefault="00FB7D4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Phone</w:t>
            </w:r>
            <w:r w:rsidR="006C11F8" w:rsidRPr="00152521">
              <w:rPr>
                <w:rFonts w:ascii="Calibri" w:hAnsi="Calibri" w:cs="Calibri"/>
                <w:color w:val="auto"/>
                <w:sz w:val="24"/>
                <w:szCs w:val="24"/>
              </w:rPr>
              <w:t>/Cell:</w:t>
            </w:r>
          </w:p>
        </w:tc>
        <w:tc>
          <w:tcPr>
            <w:tcW w:w="6209" w:type="dxa"/>
          </w:tcPr>
          <w:p w14:paraId="0928631C" w14:textId="77777777" w:rsidR="00FB7D45" w:rsidRPr="009E6EF2" w:rsidRDefault="00FB7D45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FB7D45" w:rsidRPr="009E6EF2" w14:paraId="0E1C0C60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4FD5FC44" w14:textId="66CB82F4" w:rsidR="00FB7D45" w:rsidRPr="00152521" w:rsidRDefault="00FB7D4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Email</w:t>
            </w:r>
            <w:r w:rsidR="006C11F8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5F3BA454" w14:textId="77777777" w:rsidR="00FB7D45" w:rsidRPr="009E6EF2" w:rsidRDefault="00FB7D45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</w:tbl>
    <w:p w14:paraId="438E63BA" w14:textId="5C839CAC" w:rsidR="00C62B7C" w:rsidRPr="00626D34" w:rsidRDefault="009E6EF2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9E6EF2"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  <w:br/>
      </w:r>
      <w:r w:rsidR="00CB07F4" w:rsidRPr="00626D34">
        <w:rPr>
          <w:rFonts w:ascii="Calibri" w:hAnsi="Calibri" w:cs="Calibri"/>
          <w:b/>
          <w:bCs/>
          <w:color w:val="auto"/>
          <w:sz w:val="28"/>
          <w:szCs w:val="28"/>
        </w:rPr>
        <w:t xml:space="preserve">Office </w:t>
      </w:r>
      <w:r w:rsidR="006E3813" w:rsidRPr="00626D34">
        <w:rPr>
          <w:rFonts w:ascii="Calibri" w:hAnsi="Calibri" w:cs="Calibri"/>
          <w:b/>
          <w:bCs/>
          <w:color w:val="auto"/>
          <w:sz w:val="28"/>
          <w:szCs w:val="28"/>
        </w:rPr>
        <w:t>m</w:t>
      </w:r>
      <w:r w:rsidR="001B02CC" w:rsidRPr="00626D34">
        <w:rPr>
          <w:rFonts w:ascii="Calibri" w:hAnsi="Calibri" w:cs="Calibri"/>
          <w:b/>
          <w:bCs/>
          <w:color w:val="auto"/>
          <w:sz w:val="28"/>
          <w:szCs w:val="28"/>
        </w:rPr>
        <w:t>anager</w:t>
      </w:r>
      <w:r w:rsidR="00206522" w:rsidRPr="00626D34">
        <w:rPr>
          <w:rFonts w:ascii="Calibri" w:hAnsi="Calibri" w:cs="Calibri"/>
          <w:b/>
          <w:bCs/>
          <w:color w:val="auto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209"/>
      </w:tblGrid>
      <w:tr w:rsidR="00680C88" w:rsidRPr="009E6EF2" w14:paraId="2DFECDCE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589C7D58" w14:textId="2FC2EBA3" w:rsidR="00680C88" w:rsidRPr="00152521" w:rsidRDefault="00680C88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Name</w:t>
            </w:r>
            <w:r w:rsidR="0097717A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06816B52" w14:textId="77777777" w:rsidR="00680C88" w:rsidRPr="009E6EF2" w:rsidRDefault="00680C88" w:rsidP="00CF1F36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680C88" w:rsidRPr="009E6EF2" w14:paraId="17C031CC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232A2756" w14:textId="2410CEAA" w:rsidR="00680C88" w:rsidRPr="00152521" w:rsidRDefault="00680C88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Address</w:t>
            </w:r>
            <w:r w:rsidR="0097717A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2333DD5E" w14:textId="77777777" w:rsidR="00680C88" w:rsidRPr="009E6EF2" w:rsidRDefault="00680C88" w:rsidP="00CF1F36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680C88" w:rsidRPr="009E6EF2" w14:paraId="115CED14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43431FFF" w14:textId="531CE386" w:rsidR="00680C88" w:rsidRPr="00152521" w:rsidRDefault="00680C88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Phone</w:t>
            </w:r>
            <w:r w:rsidR="0097717A" w:rsidRPr="00152521">
              <w:rPr>
                <w:rFonts w:ascii="Calibri" w:hAnsi="Calibri" w:cs="Calibri"/>
                <w:color w:val="auto"/>
                <w:sz w:val="24"/>
                <w:szCs w:val="24"/>
              </w:rPr>
              <w:t>/Cell:</w:t>
            </w:r>
          </w:p>
        </w:tc>
        <w:tc>
          <w:tcPr>
            <w:tcW w:w="6209" w:type="dxa"/>
          </w:tcPr>
          <w:p w14:paraId="012F5F05" w14:textId="77777777" w:rsidR="00680C88" w:rsidRPr="009E6EF2" w:rsidRDefault="00680C88" w:rsidP="00CF1F36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680C88" w:rsidRPr="009E6EF2" w14:paraId="3D485646" w14:textId="77777777" w:rsidTr="00C277D1">
        <w:trPr>
          <w:trHeight w:val="585"/>
        </w:trPr>
        <w:tc>
          <w:tcPr>
            <w:tcW w:w="3256" w:type="dxa"/>
            <w:shd w:val="clear" w:color="auto" w:fill="D9D9D9" w:themeFill="background1" w:themeFillShade="D9"/>
          </w:tcPr>
          <w:p w14:paraId="34FFDCD4" w14:textId="16515ACF" w:rsidR="00680C88" w:rsidRPr="00152521" w:rsidRDefault="00680C88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Email</w:t>
            </w:r>
            <w:r w:rsidR="0097717A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56C777B6" w14:textId="77777777" w:rsidR="00680C88" w:rsidRPr="009E6EF2" w:rsidRDefault="00680C88" w:rsidP="00CF1F36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8E7928" w:rsidRPr="009E6EF2" w14:paraId="51A59BA0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74A2655F" w14:textId="35CF8353" w:rsidR="008E7928" w:rsidRPr="00152521" w:rsidRDefault="008E7928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Work </w:t>
            </w:r>
            <w:r w:rsidR="00F45277"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arrangement </w:t>
            </w: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(remote, hybrid, in-person)</w:t>
            </w:r>
            <w:r w:rsidR="00D31D36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1517EB2B" w14:textId="77777777" w:rsidR="008E7928" w:rsidRPr="009E6EF2" w:rsidRDefault="008E7928" w:rsidP="00CF1F36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91102F" w:rsidRPr="009E6EF2" w14:paraId="6A2BC175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407AE553" w14:textId="30E28C82" w:rsidR="0091102F" w:rsidRPr="00152521" w:rsidRDefault="0091102F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Location of </w:t>
            </w:r>
            <w:r w:rsidR="00B93402"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and access to </w:t>
            </w: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employ</w:t>
            </w:r>
            <w:r w:rsidR="00B93402" w:rsidRPr="00152521">
              <w:rPr>
                <w:rFonts w:ascii="Calibri" w:hAnsi="Calibri" w:cs="Calibri"/>
                <w:color w:val="auto"/>
                <w:sz w:val="24"/>
                <w:szCs w:val="24"/>
              </w:rPr>
              <w:t>ee file/c</w:t>
            </w: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ontract</w:t>
            </w:r>
            <w:r w:rsidR="00B93402" w:rsidRPr="00152521">
              <w:rPr>
                <w:rFonts w:ascii="Calibri" w:hAnsi="Calibri" w:cs="Calibri"/>
                <w:color w:val="auto"/>
                <w:sz w:val="24"/>
                <w:szCs w:val="24"/>
              </w:rPr>
              <w:t>s</w:t>
            </w: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45BC76F0" w14:textId="77777777" w:rsidR="0091102F" w:rsidRPr="009E6EF2" w:rsidRDefault="0091102F" w:rsidP="00CF1F36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</w:tbl>
    <w:p w14:paraId="38D62C28" w14:textId="66BEAE2C" w:rsidR="001312D8" w:rsidRPr="00626D34" w:rsidRDefault="009E6EF2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  <w:br/>
      </w:r>
      <w:r w:rsidR="00F45277" w:rsidRPr="00626D34">
        <w:rPr>
          <w:rFonts w:ascii="Calibri" w:hAnsi="Calibri" w:cs="Calibri"/>
          <w:b/>
          <w:bCs/>
          <w:color w:val="auto"/>
          <w:sz w:val="28"/>
          <w:szCs w:val="28"/>
        </w:rPr>
        <w:t>Legal a</w:t>
      </w:r>
      <w:r w:rsidR="001B02CC" w:rsidRPr="00626D34">
        <w:rPr>
          <w:rFonts w:ascii="Calibri" w:hAnsi="Calibri" w:cs="Calibri"/>
          <w:b/>
          <w:bCs/>
          <w:color w:val="auto"/>
          <w:sz w:val="28"/>
          <w:szCs w:val="28"/>
        </w:rPr>
        <w:t>ssistant</w:t>
      </w:r>
      <w:r w:rsidR="003A04BA" w:rsidRPr="00626D34">
        <w:rPr>
          <w:rFonts w:ascii="Calibri" w:hAnsi="Calibri" w:cs="Calibri"/>
          <w:b/>
          <w:bCs/>
          <w:color w:val="auto"/>
          <w:sz w:val="28"/>
          <w:szCs w:val="28"/>
        </w:rPr>
        <w:t>, law clerk, or other staff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209"/>
      </w:tblGrid>
      <w:tr w:rsidR="00152521" w:rsidRPr="00152521" w14:paraId="16A7E6E4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1A032BDB" w14:textId="1D91A441" w:rsidR="00680C88" w:rsidRPr="00152521" w:rsidRDefault="00680C88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Name</w:t>
            </w:r>
            <w:r w:rsidR="00D31D36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06B631FA" w14:textId="77777777" w:rsidR="00680C88" w:rsidRPr="00152521" w:rsidRDefault="00680C88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152521" w:rsidRPr="00152521" w14:paraId="1203D3AF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42516C9B" w14:textId="6B644658" w:rsidR="00680C88" w:rsidRPr="00152521" w:rsidRDefault="00D31D36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Home a</w:t>
            </w:r>
            <w:r w:rsidR="00680C88" w:rsidRPr="00152521">
              <w:rPr>
                <w:rFonts w:ascii="Calibri" w:hAnsi="Calibri" w:cs="Calibri"/>
                <w:color w:val="auto"/>
                <w:sz w:val="24"/>
                <w:szCs w:val="24"/>
              </w:rPr>
              <w:t>ddress</w:t>
            </w: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48C03D7E" w14:textId="77777777" w:rsidR="00680C88" w:rsidRPr="00152521" w:rsidRDefault="00680C88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152521" w:rsidRPr="00152521" w14:paraId="1AE38CD8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37DC89EF" w14:textId="74EDE21D" w:rsidR="00680C88" w:rsidRPr="00152521" w:rsidRDefault="00680C88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Phone</w:t>
            </w:r>
            <w:r w:rsidR="00D31D36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22A479DB" w14:textId="77777777" w:rsidR="00680C88" w:rsidRPr="00152521" w:rsidRDefault="00680C88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152521" w:rsidRPr="00152521" w14:paraId="513348AB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269EFC7C" w14:textId="65086001" w:rsidR="00680C88" w:rsidRPr="00152521" w:rsidRDefault="00680C88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Email</w:t>
            </w:r>
            <w:r w:rsidR="00D31D36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3C48D57F" w14:textId="77777777" w:rsidR="00680C88" w:rsidRPr="00152521" w:rsidRDefault="00680C88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152521" w:rsidRPr="00152521" w14:paraId="27481318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7DCD6222" w14:textId="0D57EEBE" w:rsidR="00F45277" w:rsidRPr="00152521" w:rsidRDefault="00F45277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Work arrangement (remote, hybrid, in-person)</w:t>
            </w:r>
            <w:r w:rsidR="00D31D36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4B3ABBEB" w14:textId="77777777" w:rsidR="00F45277" w:rsidRPr="00152521" w:rsidRDefault="00F45277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152521" w:rsidRPr="00152521" w14:paraId="24F58358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704320FE" w14:textId="2670218A" w:rsidR="00A541B6" w:rsidRPr="00152521" w:rsidRDefault="00A541B6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Location of </w:t>
            </w:r>
            <w:r w:rsidR="00B93402" w:rsidRPr="00152521">
              <w:rPr>
                <w:rFonts w:ascii="Calibri" w:hAnsi="Calibri" w:cs="Calibri"/>
                <w:color w:val="auto"/>
                <w:sz w:val="24"/>
                <w:szCs w:val="24"/>
              </w:rPr>
              <w:t>and access to employee file/contracts</w:t>
            </w: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: </w:t>
            </w:r>
          </w:p>
        </w:tc>
        <w:tc>
          <w:tcPr>
            <w:tcW w:w="6209" w:type="dxa"/>
          </w:tcPr>
          <w:p w14:paraId="5A55B45F" w14:textId="77777777" w:rsidR="00A541B6" w:rsidRPr="00152521" w:rsidRDefault="00A541B6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</w:tbl>
    <w:p w14:paraId="25227535" w14:textId="269E6D2F" w:rsidR="001312D8" w:rsidRPr="00152521" w:rsidRDefault="001312D8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</w:p>
    <w:p w14:paraId="76EA7504" w14:textId="77777777" w:rsidR="00900968" w:rsidRDefault="00900968" w:rsidP="00206522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</w:p>
    <w:p w14:paraId="7C8045F4" w14:textId="4DE575F1" w:rsidR="00206522" w:rsidRPr="00626D34" w:rsidRDefault="00206522" w:rsidP="00206522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626D34">
        <w:rPr>
          <w:rFonts w:ascii="Calibri" w:hAnsi="Calibri" w:cs="Calibri"/>
          <w:b/>
          <w:bCs/>
          <w:color w:val="auto"/>
          <w:sz w:val="28"/>
          <w:szCs w:val="28"/>
        </w:rPr>
        <w:t>Landlord, lessor, or mortgagor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209"/>
      </w:tblGrid>
      <w:tr w:rsidR="00206522" w:rsidRPr="00680C88" w14:paraId="637F8EAC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60088F1C" w14:textId="7777777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Business name:</w:t>
            </w:r>
          </w:p>
        </w:tc>
        <w:tc>
          <w:tcPr>
            <w:tcW w:w="6209" w:type="dxa"/>
          </w:tcPr>
          <w:p w14:paraId="43670D8C" w14:textId="77777777" w:rsidR="00206522" w:rsidRPr="00680C88" w:rsidRDefault="00206522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</w:p>
        </w:tc>
      </w:tr>
      <w:tr w:rsidR="00206522" w:rsidRPr="00680C88" w14:paraId="47C7EABB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2F913C05" w14:textId="7777777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Contact person:</w:t>
            </w:r>
          </w:p>
        </w:tc>
        <w:tc>
          <w:tcPr>
            <w:tcW w:w="6209" w:type="dxa"/>
          </w:tcPr>
          <w:p w14:paraId="71B855FE" w14:textId="77777777" w:rsidR="00206522" w:rsidRPr="00680C88" w:rsidRDefault="00206522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</w:p>
        </w:tc>
      </w:tr>
      <w:tr w:rsidR="00206522" w:rsidRPr="00680C88" w14:paraId="76BC7A9F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5B84F2B4" w14:textId="7777777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Address:</w:t>
            </w:r>
          </w:p>
        </w:tc>
        <w:tc>
          <w:tcPr>
            <w:tcW w:w="6209" w:type="dxa"/>
          </w:tcPr>
          <w:p w14:paraId="165FDD60" w14:textId="77777777" w:rsidR="00206522" w:rsidRPr="00680C88" w:rsidRDefault="00206522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</w:p>
        </w:tc>
      </w:tr>
      <w:tr w:rsidR="00206522" w:rsidRPr="00680C88" w14:paraId="520F31E8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37B9224B" w14:textId="77777777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Phone/Cell:</w:t>
            </w:r>
          </w:p>
        </w:tc>
        <w:tc>
          <w:tcPr>
            <w:tcW w:w="6209" w:type="dxa"/>
          </w:tcPr>
          <w:p w14:paraId="54656CE3" w14:textId="77777777" w:rsidR="00206522" w:rsidRPr="00680C88" w:rsidRDefault="00206522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</w:p>
        </w:tc>
      </w:tr>
      <w:tr w:rsidR="00206522" w:rsidRPr="00680C88" w14:paraId="22365EFF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2BFA6B46" w14:textId="73686EFB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Lease/rental</w:t>
            </w:r>
            <w:r w:rsidR="002E7EEA"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/mortgage </w:t>
            </w: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key terms:</w:t>
            </w:r>
          </w:p>
        </w:tc>
        <w:tc>
          <w:tcPr>
            <w:tcW w:w="6209" w:type="dxa"/>
          </w:tcPr>
          <w:p w14:paraId="40F215AD" w14:textId="77777777" w:rsidR="00206522" w:rsidRPr="00680C88" w:rsidRDefault="00206522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</w:p>
        </w:tc>
      </w:tr>
      <w:tr w:rsidR="00206522" w:rsidRPr="00680C88" w14:paraId="39BA6A84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1AE72B9D" w14:textId="1D757450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Lease/rental</w:t>
            </w:r>
            <w:r w:rsidR="002E7EEA"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/mortgage </w:t>
            </w: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termination</w:t>
            </w:r>
            <w:r w:rsidR="002E7EEA" w:rsidRPr="00152521">
              <w:rPr>
                <w:rFonts w:ascii="Calibri" w:hAnsi="Calibri" w:cs="Calibri"/>
                <w:color w:val="auto"/>
                <w:sz w:val="24"/>
                <w:szCs w:val="24"/>
              </w:rPr>
              <w:t>/renewal</w:t>
            </w: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date: </w:t>
            </w:r>
          </w:p>
        </w:tc>
        <w:tc>
          <w:tcPr>
            <w:tcW w:w="6209" w:type="dxa"/>
          </w:tcPr>
          <w:p w14:paraId="3180EABF" w14:textId="77777777" w:rsidR="00206522" w:rsidRPr="00680C88" w:rsidRDefault="00206522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</w:p>
        </w:tc>
      </w:tr>
      <w:tr w:rsidR="00206522" w:rsidRPr="00680C88" w14:paraId="106B1685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3F952E95" w14:textId="52EEF393" w:rsidR="00206522" w:rsidRPr="00152521" w:rsidRDefault="0020652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Location</w:t>
            </w:r>
            <w:r w:rsidR="002E7EEA"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of</w:t>
            </w: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and access to lease/rental/mortgage agreement</w:t>
            </w:r>
            <w:r w:rsidR="002E7EEA"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or contracts:</w:t>
            </w:r>
          </w:p>
        </w:tc>
        <w:tc>
          <w:tcPr>
            <w:tcW w:w="6209" w:type="dxa"/>
          </w:tcPr>
          <w:p w14:paraId="5928E1CB" w14:textId="77777777" w:rsidR="00206522" w:rsidRPr="00680C88" w:rsidRDefault="00206522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</w:p>
        </w:tc>
      </w:tr>
    </w:tbl>
    <w:p w14:paraId="48151BCF" w14:textId="3E9C0EDA" w:rsidR="00A27F44" w:rsidRPr="00626D34" w:rsidRDefault="00C277D1" w:rsidP="00A27F44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  <w:br/>
      </w:r>
      <w:r w:rsidR="00A27F44" w:rsidRPr="00626D34">
        <w:rPr>
          <w:rFonts w:ascii="Calibri" w:hAnsi="Calibri" w:cs="Calibri"/>
          <w:b/>
          <w:bCs/>
          <w:color w:val="auto"/>
          <w:sz w:val="28"/>
          <w:szCs w:val="28"/>
        </w:rPr>
        <w:t>Professional liability insurer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209"/>
      </w:tblGrid>
      <w:tr w:rsidR="00A27F44" w:rsidRPr="009E6EF2" w14:paraId="5026CEF0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6CD8A44C" w14:textId="77777777" w:rsidR="00A27F44" w:rsidRPr="00152521" w:rsidRDefault="00A27F44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Insurer name:</w:t>
            </w:r>
          </w:p>
        </w:tc>
        <w:tc>
          <w:tcPr>
            <w:tcW w:w="6209" w:type="dxa"/>
          </w:tcPr>
          <w:p w14:paraId="4E23D81E" w14:textId="77777777" w:rsidR="00A27F44" w:rsidRPr="009E6EF2" w:rsidRDefault="00A27F44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A27F44" w:rsidRPr="009E6EF2" w14:paraId="52A27280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7BDDB76F" w14:textId="77777777" w:rsidR="00A27F44" w:rsidRPr="00152521" w:rsidRDefault="00A27F44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Policy No.:</w:t>
            </w:r>
          </w:p>
        </w:tc>
        <w:tc>
          <w:tcPr>
            <w:tcW w:w="6209" w:type="dxa"/>
          </w:tcPr>
          <w:p w14:paraId="03D30CE5" w14:textId="77777777" w:rsidR="00A27F44" w:rsidRPr="009E6EF2" w:rsidRDefault="00A27F44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A27F44" w:rsidRPr="009E6EF2" w14:paraId="10C24734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3D0F7304" w14:textId="77777777" w:rsidR="00A27F44" w:rsidRPr="00152521" w:rsidRDefault="00A27F44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Type of coverage: </w:t>
            </w:r>
          </w:p>
        </w:tc>
        <w:tc>
          <w:tcPr>
            <w:tcW w:w="6209" w:type="dxa"/>
          </w:tcPr>
          <w:p w14:paraId="14BC241E" w14:textId="77777777" w:rsidR="00A27F44" w:rsidRPr="009E6EF2" w:rsidRDefault="00A27F44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A27F44" w:rsidRPr="009E6EF2" w14:paraId="165B0DB5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08324121" w14:textId="77777777" w:rsidR="00A27F44" w:rsidRPr="00152521" w:rsidRDefault="00A27F44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Contact person: </w:t>
            </w:r>
          </w:p>
        </w:tc>
        <w:tc>
          <w:tcPr>
            <w:tcW w:w="6209" w:type="dxa"/>
          </w:tcPr>
          <w:p w14:paraId="0AF93B0D" w14:textId="77777777" w:rsidR="00A27F44" w:rsidRPr="009E6EF2" w:rsidRDefault="00A27F44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A27F44" w:rsidRPr="009E6EF2" w14:paraId="01BE2953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3E29A422" w14:textId="77777777" w:rsidR="00A27F44" w:rsidRPr="00152521" w:rsidRDefault="00A27F44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Address: </w:t>
            </w:r>
          </w:p>
        </w:tc>
        <w:tc>
          <w:tcPr>
            <w:tcW w:w="6209" w:type="dxa"/>
          </w:tcPr>
          <w:p w14:paraId="5E8A7BD9" w14:textId="77777777" w:rsidR="00A27F44" w:rsidRPr="009E6EF2" w:rsidRDefault="00A27F44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A27F44" w:rsidRPr="009E6EF2" w14:paraId="6F5591DB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7744016F" w14:textId="77777777" w:rsidR="00A27F44" w:rsidRPr="00152521" w:rsidRDefault="00A27F44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Phone/Cell:</w:t>
            </w:r>
          </w:p>
        </w:tc>
        <w:tc>
          <w:tcPr>
            <w:tcW w:w="6209" w:type="dxa"/>
          </w:tcPr>
          <w:p w14:paraId="06F7E695" w14:textId="77777777" w:rsidR="00A27F44" w:rsidRPr="009E6EF2" w:rsidRDefault="00A27F44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A27F44" w:rsidRPr="009E6EF2" w14:paraId="4D93957D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40C97372" w14:textId="77777777" w:rsidR="00A27F44" w:rsidRPr="00152521" w:rsidRDefault="00A27F44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Email:</w:t>
            </w:r>
          </w:p>
        </w:tc>
        <w:tc>
          <w:tcPr>
            <w:tcW w:w="6209" w:type="dxa"/>
          </w:tcPr>
          <w:p w14:paraId="0B5EC40B" w14:textId="77777777" w:rsidR="00A27F44" w:rsidRPr="009E6EF2" w:rsidRDefault="00A27F44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A27F44" w:rsidRPr="009E6EF2" w14:paraId="48360CA9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31DABECB" w14:textId="77777777" w:rsidR="00A27F44" w:rsidRPr="00152521" w:rsidRDefault="00A27F44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Website:</w:t>
            </w:r>
          </w:p>
        </w:tc>
        <w:tc>
          <w:tcPr>
            <w:tcW w:w="6209" w:type="dxa"/>
          </w:tcPr>
          <w:p w14:paraId="2FD6382E" w14:textId="77777777" w:rsidR="00A27F44" w:rsidRPr="009E6EF2" w:rsidRDefault="00A27F44" w:rsidP="00E565D2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</w:tbl>
    <w:p w14:paraId="0CAE3FE5" w14:textId="77777777" w:rsidR="00C277D1" w:rsidRDefault="00C277D1">
      <w:pPr>
        <w:spacing w:after="160" w:line="259" w:lineRule="auto"/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</w:pPr>
    </w:p>
    <w:p w14:paraId="0FBDE174" w14:textId="77777777" w:rsidR="00C277D1" w:rsidRDefault="00C277D1">
      <w:pPr>
        <w:spacing w:after="160" w:line="259" w:lineRule="auto"/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</w:pPr>
    </w:p>
    <w:p w14:paraId="558E12A4" w14:textId="77777777" w:rsidR="00C277D1" w:rsidRDefault="00C277D1">
      <w:pPr>
        <w:spacing w:after="160" w:line="259" w:lineRule="auto"/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</w:pPr>
    </w:p>
    <w:p w14:paraId="035DB0B0" w14:textId="77777777" w:rsidR="00C277D1" w:rsidRDefault="00C277D1">
      <w:pPr>
        <w:spacing w:after="160" w:line="259" w:lineRule="auto"/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</w:pPr>
    </w:p>
    <w:p w14:paraId="27083EE9" w14:textId="77777777" w:rsidR="000A4990" w:rsidRDefault="000A4990">
      <w:pPr>
        <w:spacing w:after="160" w:line="259" w:lineRule="auto"/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</w:pPr>
    </w:p>
    <w:p w14:paraId="0AFEA77D" w14:textId="219ACFB0" w:rsidR="00653EB7" w:rsidRPr="00626D34" w:rsidRDefault="001B02CC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626D34">
        <w:rPr>
          <w:rFonts w:ascii="Calibri" w:hAnsi="Calibri" w:cs="Calibri"/>
          <w:b/>
          <w:bCs/>
          <w:color w:val="auto"/>
          <w:sz w:val="28"/>
          <w:szCs w:val="28"/>
        </w:rPr>
        <w:t>Bookkeeper</w:t>
      </w:r>
      <w:r w:rsidR="003A04BA" w:rsidRPr="00626D34">
        <w:rPr>
          <w:rFonts w:ascii="Calibri" w:hAnsi="Calibri" w:cs="Calibri"/>
          <w:b/>
          <w:bCs/>
          <w:color w:val="auto"/>
          <w:sz w:val="28"/>
          <w:szCs w:val="28"/>
        </w:rPr>
        <w:t xml:space="preserve"> </w:t>
      </w:r>
      <w:r w:rsidR="001179F8" w:rsidRPr="00626D34">
        <w:rPr>
          <w:rFonts w:ascii="Calibri" w:hAnsi="Calibri" w:cs="Calibri"/>
          <w:b/>
          <w:bCs/>
          <w:color w:val="auto"/>
          <w:sz w:val="28"/>
          <w:szCs w:val="28"/>
        </w:rPr>
        <w:t>or</w:t>
      </w:r>
      <w:r w:rsidR="009E6EF2" w:rsidRPr="00626D34">
        <w:rPr>
          <w:rFonts w:ascii="Calibri" w:hAnsi="Calibri" w:cs="Calibri"/>
          <w:b/>
          <w:bCs/>
          <w:color w:val="auto"/>
          <w:sz w:val="28"/>
          <w:szCs w:val="28"/>
        </w:rPr>
        <w:t xml:space="preserve"> </w:t>
      </w:r>
      <w:r w:rsidR="00B76078" w:rsidRPr="00626D34">
        <w:rPr>
          <w:rFonts w:ascii="Calibri" w:hAnsi="Calibri" w:cs="Calibri"/>
          <w:b/>
          <w:bCs/>
          <w:color w:val="auto"/>
          <w:sz w:val="28"/>
          <w:szCs w:val="28"/>
        </w:rPr>
        <w:t>accountant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209"/>
      </w:tblGrid>
      <w:tr w:rsidR="00680C88" w:rsidRPr="009E6EF2" w14:paraId="24772812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2D486B57" w14:textId="5B402EFA" w:rsidR="00680C88" w:rsidRPr="00152521" w:rsidRDefault="000E1FB6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Business n</w:t>
            </w:r>
            <w:r w:rsidR="00680C88" w:rsidRPr="00152521">
              <w:rPr>
                <w:rFonts w:ascii="Calibri" w:hAnsi="Calibri" w:cs="Calibri"/>
                <w:color w:val="auto"/>
                <w:sz w:val="24"/>
                <w:szCs w:val="24"/>
              </w:rPr>
              <w:t>ame</w:t>
            </w: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4E4ABE66" w14:textId="77777777" w:rsidR="00680C88" w:rsidRPr="009E6EF2" w:rsidRDefault="00680C88" w:rsidP="00CF1F36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0E1FB6" w:rsidRPr="009E6EF2" w14:paraId="7D4B2859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033AEBEC" w14:textId="352668DD" w:rsidR="000E1FB6" w:rsidRPr="00152521" w:rsidRDefault="000E1FB6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Contact </w:t>
            </w:r>
            <w:r w:rsidR="00D31D36" w:rsidRPr="00152521">
              <w:rPr>
                <w:rFonts w:ascii="Calibri" w:hAnsi="Calibri" w:cs="Calibri"/>
                <w:color w:val="auto"/>
                <w:sz w:val="24"/>
                <w:szCs w:val="24"/>
              </w:rPr>
              <w:t>person</w:t>
            </w: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06797A08" w14:textId="77777777" w:rsidR="000E1FB6" w:rsidRPr="009E6EF2" w:rsidRDefault="000E1FB6" w:rsidP="00CF1F36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680C88" w:rsidRPr="009E6EF2" w14:paraId="70EB7DD7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0A490C4A" w14:textId="494A8904" w:rsidR="00680C88" w:rsidRPr="00152521" w:rsidRDefault="00680C88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Address</w:t>
            </w:r>
            <w:r w:rsidR="000E1FB6" w:rsidRPr="00152521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2F692CE1" w14:textId="77777777" w:rsidR="00680C88" w:rsidRPr="009E6EF2" w:rsidRDefault="00680C88" w:rsidP="00CF1F36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680C88" w:rsidRPr="009E6EF2" w14:paraId="7DC4D4E8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15479399" w14:textId="7C4F0E7C" w:rsidR="00680C88" w:rsidRPr="00152521" w:rsidRDefault="00680C88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Phone</w:t>
            </w:r>
            <w:r w:rsidR="000E1FB6" w:rsidRPr="00152521">
              <w:rPr>
                <w:rFonts w:ascii="Calibri" w:hAnsi="Calibri" w:cs="Calibri"/>
                <w:color w:val="auto"/>
                <w:sz w:val="24"/>
                <w:szCs w:val="24"/>
              </w:rPr>
              <w:t>/Cell:</w:t>
            </w:r>
          </w:p>
        </w:tc>
        <w:tc>
          <w:tcPr>
            <w:tcW w:w="6209" w:type="dxa"/>
          </w:tcPr>
          <w:p w14:paraId="75F61D09" w14:textId="77777777" w:rsidR="00680C88" w:rsidRPr="009E6EF2" w:rsidRDefault="00680C88" w:rsidP="00CF1F36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680C88" w:rsidRPr="009E6EF2" w14:paraId="794A2EEA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0328C531" w14:textId="71501CC3" w:rsidR="00680C88" w:rsidRPr="00152521" w:rsidRDefault="00680C88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Email</w:t>
            </w:r>
            <w:r w:rsidR="000E1FB6"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: </w:t>
            </w:r>
          </w:p>
        </w:tc>
        <w:tc>
          <w:tcPr>
            <w:tcW w:w="6209" w:type="dxa"/>
          </w:tcPr>
          <w:p w14:paraId="4E21947C" w14:textId="77777777" w:rsidR="00680C88" w:rsidRPr="009E6EF2" w:rsidRDefault="00680C88" w:rsidP="00CF1F36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  <w:tr w:rsidR="00262527" w:rsidRPr="009E6EF2" w14:paraId="08CFF92D" w14:textId="77777777" w:rsidTr="00152521">
        <w:trPr>
          <w:trHeight w:val="70"/>
        </w:trPr>
        <w:tc>
          <w:tcPr>
            <w:tcW w:w="3256" w:type="dxa"/>
            <w:shd w:val="clear" w:color="auto" w:fill="D9D9D9" w:themeFill="background1" w:themeFillShade="D9"/>
          </w:tcPr>
          <w:p w14:paraId="6847C68A" w14:textId="7AD4D690" w:rsidR="00262527" w:rsidRPr="00152521" w:rsidRDefault="00262527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Website: </w:t>
            </w:r>
          </w:p>
        </w:tc>
        <w:tc>
          <w:tcPr>
            <w:tcW w:w="6209" w:type="dxa"/>
          </w:tcPr>
          <w:p w14:paraId="24987BBE" w14:textId="77777777" w:rsidR="00262527" w:rsidRPr="009E6EF2" w:rsidRDefault="00262527" w:rsidP="00CF1F36">
            <w:pPr>
              <w:spacing w:after="160" w:line="259" w:lineRule="auto"/>
              <w:rPr>
                <w:rFonts w:ascii="Calibri" w:hAnsi="Calibri" w:cs="Calibri"/>
                <w:color w:val="595959" w:themeColor="text1" w:themeTint="A6"/>
                <w:sz w:val="24"/>
                <w:szCs w:val="24"/>
              </w:rPr>
            </w:pPr>
          </w:p>
        </w:tc>
      </w:tr>
    </w:tbl>
    <w:p w14:paraId="52A4AAD2" w14:textId="20BC5010" w:rsidR="001179F8" w:rsidRPr="00626D34" w:rsidRDefault="00C277D1" w:rsidP="001179F8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>
        <w:rPr>
          <w:rFonts w:ascii="Calibri" w:hAnsi="Calibri" w:cs="Calibri"/>
          <w:b/>
          <w:bCs/>
          <w:color w:val="595959" w:themeColor="text1" w:themeTint="A6"/>
          <w:sz w:val="28"/>
          <w:szCs w:val="28"/>
        </w:rPr>
        <w:br/>
      </w:r>
      <w:r w:rsidR="00A27F44" w:rsidRPr="00626D34">
        <w:rPr>
          <w:rFonts w:ascii="Calibri" w:hAnsi="Calibri" w:cs="Calibri"/>
          <w:b/>
          <w:bCs/>
          <w:color w:val="auto"/>
          <w:sz w:val="28"/>
          <w:szCs w:val="28"/>
        </w:rPr>
        <w:t>C</w:t>
      </w:r>
      <w:r w:rsidR="001179F8" w:rsidRPr="00626D34">
        <w:rPr>
          <w:rFonts w:ascii="Calibri" w:hAnsi="Calibri" w:cs="Calibri"/>
          <w:b/>
          <w:bCs/>
          <w:color w:val="auto"/>
          <w:sz w:val="28"/>
          <w:szCs w:val="28"/>
        </w:rPr>
        <w:t>onsultant</w:t>
      </w:r>
      <w:r w:rsidR="00A27F44" w:rsidRPr="00626D34">
        <w:rPr>
          <w:rFonts w:ascii="Calibri" w:hAnsi="Calibri" w:cs="Calibri"/>
          <w:b/>
          <w:bCs/>
          <w:color w:val="auto"/>
          <w:sz w:val="28"/>
          <w:szCs w:val="28"/>
        </w:rPr>
        <w:t>s (</w:t>
      </w:r>
      <w:proofErr w:type="gramStart"/>
      <w:r w:rsidR="00A27F44" w:rsidRPr="00626D34">
        <w:rPr>
          <w:rFonts w:ascii="Calibri" w:hAnsi="Calibri" w:cs="Calibri"/>
          <w:b/>
          <w:bCs/>
          <w:color w:val="auto"/>
          <w:sz w:val="28"/>
          <w:szCs w:val="28"/>
        </w:rPr>
        <w:t>e.g.</w:t>
      </w:r>
      <w:proofErr w:type="gramEnd"/>
      <w:r w:rsidR="00AA097D" w:rsidRPr="00626D34">
        <w:rPr>
          <w:rFonts w:ascii="Calibri" w:hAnsi="Calibri" w:cs="Calibri"/>
          <w:b/>
          <w:bCs/>
          <w:color w:val="auto"/>
          <w:sz w:val="28"/>
          <w:szCs w:val="28"/>
        </w:rPr>
        <w:t xml:space="preserve"> technology, financial, marketing)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209"/>
      </w:tblGrid>
      <w:tr w:rsidR="001179F8" w:rsidRPr="00680C88" w14:paraId="21BFAF97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123A2357" w14:textId="77777777" w:rsidR="001179F8" w:rsidRPr="00152521" w:rsidRDefault="001179F8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Business name:</w:t>
            </w:r>
          </w:p>
        </w:tc>
        <w:tc>
          <w:tcPr>
            <w:tcW w:w="6209" w:type="dxa"/>
          </w:tcPr>
          <w:p w14:paraId="5B6A8D68" w14:textId="77777777" w:rsidR="001179F8" w:rsidRPr="00680C88" w:rsidRDefault="001179F8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</w:p>
        </w:tc>
      </w:tr>
      <w:tr w:rsidR="001179F8" w:rsidRPr="00680C88" w14:paraId="5C6DE190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51C00168" w14:textId="77777777" w:rsidR="001179F8" w:rsidRPr="00152521" w:rsidRDefault="001179F8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Contact person:</w:t>
            </w:r>
          </w:p>
        </w:tc>
        <w:tc>
          <w:tcPr>
            <w:tcW w:w="6209" w:type="dxa"/>
          </w:tcPr>
          <w:p w14:paraId="4E02CC8B" w14:textId="77777777" w:rsidR="001179F8" w:rsidRPr="00680C88" w:rsidRDefault="001179F8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</w:p>
        </w:tc>
      </w:tr>
      <w:tr w:rsidR="001179F8" w:rsidRPr="00680C88" w14:paraId="35B07E37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7E732ED2" w14:textId="545EC8AC" w:rsidR="001179F8" w:rsidRPr="00152521" w:rsidRDefault="001179F8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Address:</w:t>
            </w:r>
          </w:p>
        </w:tc>
        <w:tc>
          <w:tcPr>
            <w:tcW w:w="6209" w:type="dxa"/>
          </w:tcPr>
          <w:p w14:paraId="23D82281" w14:textId="77777777" w:rsidR="001179F8" w:rsidRPr="00680C88" w:rsidRDefault="001179F8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</w:p>
        </w:tc>
      </w:tr>
      <w:tr w:rsidR="001179F8" w:rsidRPr="00680C88" w14:paraId="1C0CAABB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4EE6C52B" w14:textId="31928A34" w:rsidR="001179F8" w:rsidRPr="00152521" w:rsidRDefault="001179F8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Phone</w:t>
            </w:r>
            <w:r w:rsidR="00BA4F0A" w:rsidRPr="00152521">
              <w:rPr>
                <w:rFonts w:ascii="Calibri" w:hAnsi="Calibri" w:cs="Calibri"/>
                <w:color w:val="auto"/>
                <w:sz w:val="24"/>
                <w:szCs w:val="24"/>
              </w:rPr>
              <w:t>/Cell:</w:t>
            </w:r>
          </w:p>
        </w:tc>
        <w:tc>
          <w:tcPr>
            <w:tcW w:w="6209" w:type="dxa"/>
          </w:tcPr>
          <w:p w14:paraId="0626DD83" w14:textId="77777777" w:rsidR="001179F8" w:rsidRPr="00680C88" w:rsidRDefault="001179F8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</w:p>
        </w:tc>
      </w:tr>
      <w:tr w:rsidR="00BA4F0A" w:rsidRPr="00680C88" w14:paraId="6414BCAB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2D3ACEAF" w14:textId="1549AC0D" w:rsidR="00BA4F0A" w:rsidRPr="00152521" w:rsidRDefault="00BA4F0A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Email:</w:t>
            </w:r>
          </w:p>
        </w:tc>
        <w:tc>
          <w:tcPr>
            <w:tcW w:w="6209" w:type="dxa"/>
          </w:tcPr>
          <w:p w14:paraId="4417E764" w14:textId="77777777" w:rsidR="00BA4F0A" w:rsidRPr="00680C88" w:rsidRDefault="00BA4F0A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</w:p>
        </w:tc>
      </w:tr>
      <w:tr w:rsidR="00262527" w:rsidRPr="00680C88" w14:paraId="4B8777CE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5DD08705" w14:textId="34110C8C" w:rsidR="00262527" w:rsidRPr="00152521" w:rsidRDefault="00262527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Website: </w:t>
            </w:r>
          </w:p>
        </w:tc>
        <w:tc>
          <w:tcPr>
            <w:tcW w:w="6209" w:type="dxa"/>
          </w:tcPr>
          <w:p w14:paraId="23D8B43E" w14:textId="77777777" w:rsidR="00262527" w:rsidRPr="00680C88" w:rsidRDefault="00262527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</w:p>
        </w:tc>
      </w:tr>
    </w:tbl>
    <w:p w14:paraId="429ECB4B" w14:textId="77777777" w:rsidR="00BA4F0A" w:rsidRDefault="00BA4F0A">
      <w:pPr>
        <w:spacing w:after="160" w:line="259" w:lineRule="auto"/>
        <w:rPr>
          <w:rFonts w:ascii="Calibri" w:hAnsi="Calibri" w:cs="Calibri"/>
          <w:color w:val="595959" w:themeColor="text1" w:themeTint="A6"/>
          <w:sz w:val="24"/>
          <w:szCs w:val="24"/>
        </w:rPr>
      </w:pPr>
    </w:p>
    <w:p w14:paraId="078CF960" w14:textId="347822DB" w:rsidR="00822D8F" w:rsidRPr="00626D34" w:rsidRDefault="006E5787" w:rsidP="00822D8F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626D34">
        <w:rPr>
          <w:rFonts w:ascii="Calibri" w:hAnsi="Calibri" w:cs="Calibri"/>
          <w:b/>
          <w:bCs/>
          <w:color w:val="auto"/>
          <w:sz w:val="28"/>
          <w:szCs w:val="28"/>
        </w:rPr>
        <w:t>Suppliers</w:t>
      </w:r>
      <w:r w:rsidR="00822D8F" w:rsidRPr="00626D34">
        <w:rPr>
          <w:rFonts w:ascii="Calibri" w:hAnsi="Calibri" w:cs="Calibri"/>
          <w:b/>
          <w:bCs/>
          <w:color w:val="auto"/>
          <w:sz w:val="28"/>
          <w:szCs w:val="28"/>
        </w:rPr>
        <w:t xml:space="preserve"> (</w:t>
      </w:r>
      <w:r w:rsidR="007665C2" w:rsidRPr="00626D34">
        <w:rPr>
          <w:rFonts w:ascii="Calibri" w:hAnsi="Calibri" w:cs="Calibri"/>
          <w:b/>
          <w:bCs/>
          <w:color w:val="auto"/>
          <w:sz w:val="28"/>
          <w:szCs w:val="28"/>
        </w:rPr>
        <w:t>equipment,</w:t>
      </w:r>
      <w:r w:rsidRPr="00626D34">
        <w:rPr>
          <w:rFonts w:ascii="Calibri" w:hAnsi="Calibri" w:cs="Calibri"/>
          <w:b/>
          <w:bCs/>
          <w:color w:val="auto"/>
          <w:sz w:val="28"/>
          <w:szCs w:val="28"/>
        </w:rPr>
        <w:t xml:space="preserve"> </w:t>
      </w:r>
      <w:r w:rsidR="00003200" w:rsidRPr="00626D34">
        <w:rPr>
          <w:rFonts w:ascii="Calibri" w:hAnsi="Calibri" w:cs="Calibri"/>
          <w:b/>
          <w:bCs/>
          <w:color w:val="auto"/>
          <w:sz w:val="28"/>
          <w:szCs w:val="28"/>
        </w:rPr>
        <w:t xml:space="preserve">software providers, </w:t>
      </w:r>
      <w:r w:rsidR="00F80D45" w:rsidRPr="00626D34">
        <w:rPr>
          <w:rFonts w:ascii="Calibri" w:hAnsi="Calibri" w:cs="Calibri"/>
          <w:b/>
          <w:bCs/>
          <w:color w:val="auto"/>
          <w:sz w:val="28"/>
          <w:szCs w:val="28"/>
        </w:rPr>
        <w:t>etc.)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209"/>
      </w:tblGrid>
      <w:tr w:rsidR="00822D8F" w:rsidRPr="00680C88" w14:paraId="5E6B341F" w14:textId="77777777" w:rsidTr="00E565D2">
        <w:tc>
          <w:tcPr>
            <w:tcW w:w="3256" w:type="dxa"/>
            <w:shd w:val="clear" w:color="auto" w:fill="D9D9D9" w:themeFill="background1" w:themeFillShade="D9"/>
          </w:tcPr>
          <w:p w14:paraId="46479AB6" w14:textId="77777777" w:rsidR="00822D8F" w:rsidRPr="00152521" w:rsidRDefault="00822D8F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Business name:</w:t>
            </w:r>
          </w:p>
        </w:tc>
        <w:tc>
          <w:tcPr>
            <w:tcW w:w="6209" w:type="dxa"/>
          </w:tcPr>
          <w:p w14:paraId="440712DB" w14:textId="77777777" w:rsidR="00822D8F" w:rsidRPr="00680C88" w:rsidRDefault="00822D8F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</w:p>
        </w:tc>
      </w:tr>
      <w:tr w:rsidR="00822D8F" w:rsidRPr="00680C88" w14:paraId="02FDA326" w14:textId="77777777" w:rsidTr="00E565D2">
        <w:tc>
          <w:tcPr>
            <w:tcW w:w="3256" w:type="dxa"/>
            <w:shd w:val="clear" w:color="auto" w:fill="D9D9D9" w:themeFill="background1" w:themeFillShade="D9"/>
          </w:tcPr>
          <w:p w14:paraId="51BB7DED" w14:textId="77777777" w:rsidR="00822D8F" w:rsidRPr="00152521" w:rsidRDefault="00822D8F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Contact person:</w:t>
            </w:r>
          </w:p>
        </w:tc>
        <w:tc>
          <w:tcPr>
            <w:tcW w:w="6209" w:type="dxa"/>
          </w:tcPr>
          <w:p w14:paraId="20DABFD2" w14:textId="77777777" w:rsidR="00822D8F" w:rsidRPr="00680C88" w:rsidRDefault="00822D8F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</w:p>
        </w:tc>
      </w:tr>
      <w:tr w:rsidR="00822D8F" w:rsidRPr="00680C88" w14:paraId="594B7395" w14:textId="77777777" w:rsidTr="00E565D2">
        <w:tc>
          <w:tcPr>
            <w:tcW w:w="3256" w:type="dxa"/>
            <w:shd w:val="clear" w:color="auto" w:fill="D9D9D9" w:themeFill="background1" w:themeFillShade="D9"/>
          </w:tcPr>
          <w:p w14:paraId="5768A3B2" w14:textId="77777777" w:rsidR="00822D8F" w:rsidRPr="00152521" w:rsidRDefault="00822D8F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Address:</w:t>
            </w:r>
          </w:p>
        </w:tc>
        <w:tc>
          <w:tcPr>
            <w:tcW w:w="6209" w:type="dxa"/>
          </w:tcPr>
          <w:p w14:paraId="645CDB06" w14:textId="77777777" w:rsidR="00822D8F" w:rsidRPr="00680C88" w:rsidRDefault="00822D8F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</w:p>
        </w:tc>
      </w:tr>
      <w:tr w:rsidR="00822D8F" w:rsidRPr="00680C88" w14:paraId="10F991A7" w14:textId="77777777" w:rsidTr="00E565D2">
        <w:tc>
          <w:tcPr>
            <w:tcW w:w="3256" w:type="dxa"/>
            <w:shd w:val="clear" w:color="auto" w:fill="D9D9D9" w:themeFill="background1" w:themeFillShade="D9"/>
          </w:tcPr>
          <w:p w14:paraId="3E9E0561" w14:textId="77777777" w:rsidR="00822D8F" w:rsidRPr="00152521" w:rsidRDefault="00822D8F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Phone/Cell:</w:t>
            </w:r>
          </w:p>
        </w:tc>
        <w:tc>
          <w:tcPr>
            <w:tcW w:w="6209" w:type="dxa"/>
          </w:tcPr>
          <w:p w14:paraId="4F412371" w14:textId="77777777" w:rsidR="00822D8F" w:rsidRPr="00680C88" w:rsidRDefault="00822D8F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</w:p>
        </w:tc>
      </w:tr>
      <w:tr w:rsidR="00822D8F" w:rsidRPr="00680C88" w14:paraId="3D891B1C" w14:textId="77777777" w:rsidTr="00E565D2">
        <w:tc>
          <w:tcPr>
            <w:tcW w:w="3256" w:type="dxa"/>
            <w:shd w:val="clear" w:color="auto" w:fill="D9D9D9" w:themeFill="background1" w:themeFillShade="D9"/>
          </w:tcPr>
          <w:p w14:paraId="515560D9" w14:textId="77777777" w:rsidR="00822D8F" w:rsidRPr="00152521" w:rsidRDefault="00822D8F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Email:</w:t>
            </w:r>
          </w:p>
        </w:tc>
        <w:tc>
          <w:tcPr>
            <w:tcW w:w="6209" w:type="dxa"/>
          </w:tcPr>
          <w:p w14:paraId="537152FA" w14:textId="77777777" w:rsidR="00822D8F" w:rsidRPr="00680C88" w:rsidRDefault="00822D8F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</w:p>
        </w:tc>
      </w:tr>
      <w:tr w:rsidR="00262527" w:rsidRPr="00680C88" w14:paraId="4A0C5153" w14:textId="77777777" w:rsidTr="00E565D2">
        <w:tc>
          <w:tcPr>
            <w:tcW w:w="3256" w:type="dxa"/>
            <w:shd w:val="clear" w:color="auto" w:fill="D9D9D9" w:themeFill="background1" w:themeFillShade="D9"/>
          </w:tcPr>
          <w:p w14:paraId="0869E0B5" w14:textId="11350565" w:rsidR="00262527" w:rsidRPr="00152521" w:rsidRDefault="00262527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152521">
              <w:rPr>
                <w:rFonts w:ascii="Calibri" w:hAnsi="Calibri" w:cs="Calibri"/>
                <w:color w:val="auto"/>
                <w:sz w:val="24"/>
                <w:szCs w:val="24"/>
              </w:rPr>
              <w:t>Website:</w:t>
            </w:r>
          </w:p>
        </w:tc>
        <w:tc>
          <w:tcPr>
            <w:tcW w:w="6209" w:type="dxa"/>
          </w:tcPr>
          <w:p w14:paraId="60DE4510" w14:textId="77777777" w:rsidR="00262527" w:rsidRPr="00680C88" w:rsidRDefault="00262527" w:rsidP="00E565D2">
            <w:pPr>
              <w:spacing w:after="160" w:line="259" w:lineRule="auto"/>
              <w:rPr>
                <w:rFonts w:ascii="Source Sans Pro" w:hAnsi="Source Sans Pro"/>
                <w:color w:val="595959" w:themeColor="text1" w:themeTint="A6"/>
                <w:sz w:val="24"/>
                <w:szCs w:val="24"/>
              </w:rPr>
            </w:pPr>
          </w:p>
        </w:tc>
      </w:tr>
    </w:tbl>
    <w:p w14:paraId="4FE1D64A" w14:textId="77777777" w:rsidR="00822D8F" w:rsidRDefault="00822D8F" w:rsidP="00822D8F">
      <w:pPr>
        <w:spacing w:after="160" w:line="259" w:lineRule="auto"/>
        <w:rPr>
          <w:rFonts w:ascii="Calibri" w:hAnsi="Calibri" w:cs="Calibri"/>
          <w:color w:val="595959" w:themeColor="text1" w:themeTint="A6"/>
          <w:sz w:val="24"/>
          <w:szCs w:val="24"/>
        </w:rPr>
      </w:pPr>
    </w:p>
    <w:p w14:paraId="22D98C3C" w14:textId="77777777" w:rsidR="00A541B6" w:rsidRDefault="00A541B6">
      <w:pPr>
        <w:spacing w:after="160" w:line="259" w:lineRule="auto"/>
        <w:rPr>
          <w:rFonts w:asciiTheme="majorHAnsi" w:eastAsiaTheme="majorEastAsia" w:hAnsiTheme="majorHAnsi" w:cstheme="majorBidi"/>
          <w:color w:val="auto"/>
          <w:sz w:val="36"/>
          <w:szCs w:val="36"/>
        </w:rPr>
      </w:pPr>
      <w:r>
        <w:rPr>
          <w:color w:val="auto"/>
          <w:sz w:val="36"/>
          <w:szCs w:val="36"/>
        </w:rPr>
        <w:br w:type="page"/>
      </w:r>
    </w:p>
    <w:p w14:paraId="03D8182E" w14:textId="4AFB2CE8" w:rsidR="00771B66" w:rsidRPr="003067D9" w:rsidRDefault="009842B5" w:rsidP="00567AD7">
      <w:pPr>
        <w:pStyle w:val="Heading1"/>
        <w:rPr>
          <w:color w:val="3D5B85"/>
          <w:sz w:val="34"/>
          <w:szCs w:val="34"/>
        </w:rPr>
      </w:pPr>
      <w:r>
        <w:lastRenderedPageBreak/>
        <w:br/>
      </w:r>
      <w:bookmarkStart w:id="6" w:name="_Toc175298169"/>
      <w:r w:rsidR="00DC26A4" w:rsidRPr="003067D9">
        <w:rPr>
          <w:color w:val="3D5B85"/>
          <w:sz w:val="34"/>
          <w:szCs w:val="34"/>
        </w:rPr>
        <w:t xml:space="preserve">Location </w:t>
      </w:r>
      <w:r w:rsidR="00262527" w:rsidRPr="003067D9">
        <w:rPr>
          <w:color w:val="3D5B85"/>
          <w:sz w:val="34"/>
          <w:szCs w:val="34"/>
        </w:rPr>
        <w:t xml:space="preserve">of </w:t>
      </w:r>
      <w:r w:rsidR="00DC26A4" w:rsidRPr="003067D9">
        <w:rPr>
          <w:color w:val="3D5B85"/>
          <w:sz w:val="34"/>
          <w:szCs w:val="34"/>
        </w:rPr>
        <w:t>and a</w:t>
      </w:r>
      <w:r w:rsidR="00977BAE" w:rsidRPr="003067D9">
        <w:rPr>
          <w:color w:val="3D5B85"/>
          <w:sz w:val="34"/>
          <w:szCs w:val="34"/>
        </w:rPr>
        <w:t>ccess</w:t>
      </w:r>
      <w:r w:rsidR="00C64E07" w:rsidRPr="003067D9">
        <w:rPr>
          <w:color w:val="3D5B85"/>
          <w:sz w:val="34"/>
          <w:szCs w:val="34"/>
        </w:rPr>
        <w:t xml:space="preserve"> </w:t>
      </w:r>
      <w:r w:rsidR="00231F79" w:rsidRPr="003067D9">
        <w:rPr>
          <w:color w:val="3D5B85"/>
          <w:sz w:val="34"/>
          <w:szCs w:val="34"/>
        </w:rPr>
        <w:t xml:space="preserve">to </w:t>
      </w:r>
      <w:r w:rsidR="00892BCE" w:rsidRPr="003067D9">
        <w:rPr>
          <w:color w:val="3D5B85"/>
          <w:sz w:val="34"/>
          <w:szCs w:val="34"/>
        </w:rPr>
        <w:t xml:space="preserve">business </w:t>
      </w:r>
      <w:r w:rsidR="00231F79" w:rsidRPr="003067D9">
        <w:rPr>
          <w:color w:val="3D5B85"/>
          <w:sz w:val="34"/>
          <w:szCs w:val="34"/>
        </w:rPr>
        <w:t>property</w:t>
      </w:r>
      <w:bookmarkEnd w:id="6"/>
    </w:p>
    <w:p w14:paraId="5BFF0468" w14:textId="77777777" w:rsidR="00977BAE" w:rsidRPr="00F00573" w:rsidRDefault="00977BAE" w:rsidP="00977BAE">
      <w:pPr>
        <w:rPr>
          <w:rFonts w:ascii="Calibri" w:hAnsi="Calibri" w:cs="Calibri"/>
          <w:sz w:val="12"/>
          <w:szCs w:val="12"/>
        </w:rPr>
      </w:pPr>
    </w:p>
    <w:p w14:paraId="4FA8EC1F" w14:textId="4A13F930" w:rsidR="00D4663C" w:rsidRPr="00C94462" w:rsidRDefault="00A541B6" w:rsidP="009837E1">
      <w:pPr>
        <w:pStyle w:val="Heading1"/>
        <w:numPr>
          <w:ilvl w:val="0"/>
          <w:numId w:val="16"/>
        </w:numPr>
        <w:rPr>
          <w:rFonts w:ascii="Calibri" w:hAnsi="Calibri" w:cs="Calibri"/>
          <w:sz w:val="36"/>
          <w:szCs w:val="36"/>
        </w:rPr>
      </w:pPr>
      <w:bookmarkStart w:id="7" w:name="_Toc175298170"/>
      <w:r w:rsidRPr="00C94462">
        <w:rPr>
          <w:rFonts w:ascii="Calibri" w:hAnsi="Calibri" w:cs="Calibri"/>
          <w:sz w:val="36"/>
          <w:szCs w:val="36"/>
        </w:rPr>
        <w:t>O</w:t>
      </w:r>
      <w:r w:rsidR="001F03A7" w:rsidRPr="00C94462">
        <w:rPr>
          <w:rFonts w:ascii="Calibri" w:hAnsi="Calibri" w:cs="Calibri"/>
          <w:sz w:val="36"/>
          <w:szCs w:val="36"/>
        </w:rPr>
        <w:t xml:space="preserve">ffice </w:t>
      </w:r>
      <w:r w:rsidRPr="00C94462">
        <w:rPr>
          <w:rFonts w:ascii="Calibri" w:hAnsi="Calibri" w:cs="Calibri"/>
          <w:sz w:val="36"/>
          <w:szCs w:val="36"/>
        </w:rPr>
        <w:t>details</w:t>
      </w:r>
      <w:bookmarkEnd w:id="7"/>
    </w:p>
    <w:p w14:paraId="069B29D7" w14:textId="2C63FB7C" w:rsidR="005D4A80" w:rsidRPr="00D4663C" w:rsidRDefault="00D4663C" w:rsidP="00D4663C">
      <w:pPr>
        <w:rPr>
          <w:rFonts w:ascii="Calibri" w:hAnsi="Calibri" w:cs="Calibri"/>
          <w:color w:val="A19E9E" w:themeColor="background2" w:themeShade="BF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/>
      </w:r>
      <w:r w:rsidR="00615503" w:rsidRPr="00D4663C">
        <w:rPr>
          <w:rFonts w:ascii="Calibri" w:hAnsi="Calibri" w:cs="Calibri"/>
          <w:sz w:val="24"/>
          <w:szCs w:val="24"/>
        </w:rPr>
        <w:t xml:space="preserve">My </w:t>
      </w:r>
      <w:r w:rsidR="00A406D2" w:rsidRPr="00D4663C">
        <w:rPr>
          <w:rFonts w:ascii="Calibri" w:hAnsi="Calibri" w:cs="Calibri"/>
          <w:sz w:val="24"/>
          <w:szCs w:val="24"/>
        </w:rPr>
        <w:t xml:space="preserve">physical </w:t>
      </w:r>
      <w:r w:rsidR="00615503" w:rsidRPr="00D4663C">
        <w:rPr>
          <w:rFonts w:ascii="Calibri" w:hAnsi="Calibri" w:cs="Calibri"/>
          <w:sz w:val="24"/>
          <w:szCs w:val="24"/>
        </w:rPr>
        <w:t>office</w:t>
      </w:r>
      <w:r w:rsidR="00951F18" w:rsidRPr="00D4663C">
        <w:rPr>
          <w:rFonts w:ascii="Calibri" w:hAnsi="Calibri" w:cs="Calibri"/>
          <w:sz w:val="24"/>
          <w:szCs w:val="24"/>
        </w:rPr>
        <w:t xml:space="preserve"> </w:t>
      </w:r>
      <w:r w:rsidR="005D4A80" w:rsidRPr="00D4663C">
        <w:rPr>
          <w:rFonts w:ascii="Calibri" w:hAnsi="Calibri" w:cs="Calibri"/>
          <w:sz w:val="24"/>
          <w:szCs w:val="24"/>
        </w:rPr>
        <w:t xml:space="preserve">is </w:t>
      </w:r>
      <w:r w:rsidR="00A73D21" w:rsidRPr="00D4663C">
        <w:rPr>
          <w:rFonts w:ascii="Calibri" w:hAnsi="Calibri" w:cs="Calibri"/>
          <w:sz w:val="24"/>
          <w:szCs w:val="24"/>
        </w:rPr>
        <w:t>situated</w:t>
      </w:r>
      <w:r w:rsidR="005D4A80" w:rsidRPr="00D4663C">
        <w:rPr>
          <w:rFonts w:ascii="Calibri" w:hAnsi="Calibri" w:cs="Calibri"/>
          <w:sz w:val="24"/>
          <w:szCs w:val="24"/>
        </w:rPr>
        <w:t xml:space="preserve"> at [</w:t>
      </w:r>
      <w:r w:rsidR="005D4A80" w:rsidRPr="00D4663C">
        <w:rPr>
          <w:rFonts w:ascii="Calibri" w:hAnsi="Calibri" w:cs="Calibri"/>
          <w:i/>
          <w:iCs/>
          <w:sz w:val="24"/>
          <w:szCs w:val="24"/>
        </w:rPr>
        <w:t>insert full address</w:t>
      </w:r>
      <w:r w:rsidR="005D4A80" w:rsidRPr="00D4663C">
        <w:rPr>
          <w:rFonts w:ascii="Calibri" w:hAnsi="Calibri" w:cs="Calibri"/>
          <w:sz w:val="24"/>
          <w:szCs w:val="24"/>
        </w:rPr>
        <w:t xml:space="preserve">]. </w:t>
      </w:r>
      <w:r w:rsidR="00A73D21" w:rsidRPr="00D4663C">
        <w:rPr>
          <w:rFonts w:ascii="Calibri" w:hAnsi="Calibri" w:cs="Calibri"/>
          <w:sz w:val="24"/>
          <w:szCs w:val="24"/>
        </w:rPr>
        <w:t>I work</w:t>
      </w:r>
      <w:r w:rsidR="00A406D2" w:rsidRPr="00D4663C">
        <w:rPr>
          <w:rFonts w:ascii="Calibri" w:hAnsi="Calibri" w:cs="Calibri"/>
          <w:sz w:val="24"/>
          <w:szCs w:val="24"/>
        </w:rPr>
        <w:t xml:space="preserve"> [</w:t>
      </w:r>
      <w:r w:rsidR="004966E4">
        <w:rPr>
          <w:rFonts w:ascii="Calibri" w:hAnsi="Calibri" w:cs="Calibri"/>
          <w:i/>
          <w:iCs/>
          <w:sz w:val="24"/>
          <w:szCs w:val="24"/>
        </w:rPr>
        <w:t>in-person/</w:t>
      </w:r>
      <w:r w:rsidR="00A406D2" w:rsidRPr="00D4663C">
        <w:rPr>
          <w:rFonts w:ascii="Calibri" w:hAnsi="Calibri" w:cs="Calibri"/>
          <w:i/>
          <w:iCs/>
          <w:sz w:val="24"/>
          <w:szCs w:val="24"/>
        </w:rPr>
        <w:t>remote</w:t>
      </w:r>
      <w:r w:rsidR="00A73D21" w:rsidRPr="00D4663C">
        <w:rPr>
          <w:rFonts w:ascii="Calibri" w:hAnsi="Calibri" w:cs="Calibri"/>
          <w:i/>
          <w:iCs/>
          <w:sz w:val="24"/>
          <w:szCs w:val="24"/>
        </w:rPr>
        <w:t>ly</w:t>
      </w:r>
      <w:r w:rsidR="00A406D2" w:rsidRPr="00D4663C">
        <w:rPr>
          <w:rFonts w:ascii="Calibri" w:hAnsi="Calibri" w:cs="Calibri"/>
          <w:i/>
          <w:iCs/>
          <w:sz w:val="24"/>
          <w:szCs w:val="24"/>
        </w:rPr>
        <w:t>/hybrid</w:t>
      </w:r>
      <w:r w:rsidR="00A406D2" w:rsidRPr="00D4663C">
        <w:rPr>
          <w:rFonts w:ascii="Calibri" w:hAnsi="Calibri" w:cs="Calibri"/>
          <w:sz w:val="24"/>
          <w:szCs w:val="24"/>
        </w:rPr>
        <w:t xml:space="preserve">]. </w:t>
      </w:r>
    </w:p>
    <w:p w14:paraId="432980ED" w14:textId="77777777" w:rsidR="001E1CE8" w:rsidRPr="00D4663C" w:rsidRDefault="00A73D21" w:rsidP="00D4663C">
      <w:pPr>
        <w:rPr>
          <w:rFonts w:ascii="Calibri" w:hAnsi="Calibri" w:cs="Calibri"/>
          <w:sz w:val="24"/>
          <w:szCs w:val="24"/>
        </w:rPr>
      </w:pPr>
      <w:r w:rsidRPr="00D4663C">
        <w:rPr>
          <w:rFonts w:ascii="Calibri" w:hAnsi="Calibri" w:cs="Calibri"/>
          <w:sz w:val="24"/>
          <w:szCs w:val="24"/>
        </w:rPr>
        <w:t xml:space="preserve">To access my office, </w:t>
      </w:r>
      <w:r w:rsidR="001E1CE8" w:rsidRPr="00D4663C">
        <w:rPr>
          <w:rFonts w:ascii="Calibri" w:hAnsi="Calibri" w:cs="Calibri"/>
          <w:sz w:val="24"/>
          <w:szCs w:val="24"/>
        </w:rPr>
        <w:t>[</w:t>
      </w:r>
      <w:r w:rsidR="00951F18" w:rsidRPr="00D4663C">
        <w:rPr>
          <w:rFonts w:ascii="Calibri" w:hAnsi="Calibri" w:cs="Calibri"/>
          <w:i/>
          <w:iCs/>
          <w:sz w:val="24"/>
          <w:szCs w:val="24"/>
        </w:rPr>
        <w:t xml:space="preserve">insert </w:t>
      </w:r>
      <w:r w:rsidR="001E1CE8" w:rsidRPr="00D4663C">
        <w:rPr>
          <w:rFonts w:ascii="Calibri" w:hAnsi="Calibri" w:cs="Calibri"/>
          <w:i/>
          <w:iCs/>
          <w:sz w:val="24"/>
          <w:szCs w:val="24"/>
        </w:rPr>
        <w:t>instructions on how to gain entry or whom to contact]</w:t>
      </w:r>
      <w:r w:rsidR="00A77EC4" w:rsidRPr="00D4663C">
        <w:rPr>
          <w:rFonts w:ascii="Calibri" w:hAnsi="Calibri" w:cs="Calibri"/>
          <w:sz w:val="24"/>
          <w:szCs w:val="24"/>
        </w:rPr>
        <w:t xml:space="preserve">. </w:t>
      </w:r>
    </w:p>
    <w:p w14:paraId="256FB166" w14:textId="4A08BCC8" w:rsidR="00A406D2" w:rsidRPr="00D4663C" w:rsidRDefault="00BA19E5" w:rsidP="00D4663C">
      <w:pPr>
        <w:rPr>
          <w:rFonts w:ascii="Calibri" w:hAnsi="Calibri" w:cs="Calibri"/>
          <w:sz w:val="24"/>
          <w:szCs w:val="24"/>
        </w:rPr>
      </w:pPr>
      <w:r w:rsidRPr="00D4663C">
        <w:rPr>
          <w:rFonts w:ascii="Calibri" w:hAnsi="Calibri" w:cs="Calibri"/>
          <w:sz w:val="24"/>
          <w:szCs w:val="24"/>
        </w:rPr>
        <w:t xml:space="preserve">The keys to </w:t>
      </w:r>
      <w:r w:rsidR="00A541B6" w:rsidRPr="00D4663C">
        <w:rPr>
          <w:rFonts w:ascii="Calibri" w:hAnsi="Calibri" w:cs="Calibri"/>
          <w:sz w:val="24"/>
          <w:szCs w:val="24"/>
        </w:rPr>
        <w:t>access my office</w:t>
      </w:r>
      <w:r w:rsidR="00A406D2" w:rsidRPr="00D4663C">
        <w:rPr>
          <w:rFonts w:ascii="Calibri" w:hAnsi="Calibri" w:cs="Calibri"/>
          <w:sz w:val="24"/>
          <w:szCs w:val="24"/>
        </w:rPr>
        <w:t xml:space="preserve"> </w:t>
      </w:r>
      <w:r w:rsidR="00A610E9" w:rsidRPr="00D4663C">
        <w:rPr>
          <w:rFonts w:ascii="Calibri" w:hAnsi="Calibri" w:cs="Calibri"/>
          <w:sz w:val="24"/>
          <w:szCs w:val="24"/>
        </w:rPr>
        <w:t>are located [</w:t>
      </w:r>
      <w:r w:rsidR="00A610E9" w:rsidRPr="00D4663C">
        <w:rPr>
          <w:rFonts w:ascii="Calibri" w:hAnsi="Calibri" w:cs="Calibri"/>
          <w:i/>
          <w:iCs/>
          <w:sz w:val="24"/>
          <w:szCs w:val="24"/>
        </w:rPr>
        <w:t>insert location</w:t>
      </w:r>
      <w:r w:rsidR="00A610E9" w:rsidRPr="00D4663C">
        <w:rPr>
          <w:rFonts w:ascii="Calibri" w:hAnsi="Calibri" w:cs="Calibri"/>
          <w:sz w:val="24"/>
          <w:szCs w:val="24"/>
        </w:rPr>
        <w:t>]</w:t>
      </w:r>
      <w:r w:rsidR="00A406D2" w:rsidRPr="00D4663C">
        <w:rPr>
          <w:rFonts w:ascii="Calibri" w:hAnsi="Calibri" w:cs="Calibri"/>
          <w:sz w:val="24"/>
          <w:szCs w:val="24"/>
        </w:rPr>
        <w:t>:</w:t>
      </w:r>
    </w:p>
    <w:p w14:paraId="60F8D1DC" w14:textId="64FF1611" w:rsidR="00C379AF" w:rsidRPr="00C94462" w:rsidRDefault="00C2219E" w:rsidP="009837E1">
      <w:pPr>
        <w:pStyle w:val="Heading1"/>
        <w:numPr>
          <w:ilvl w:val="0"/>
          <w:numId w:val="16"/>
        </w:numPr>
        <w:rPr>
          <w:rFonts w:ascii="Calibri" w:hAnsi="Calibri" w:cs="Calibri"/>
          <w:sz w:val="36"/>
          <w:szCs w:val="36"/>
        </w:rPr>
      </w:pPr>
      <w:bookmarkStart w:id="8" w:name="_Toc175298171"/>
      <w:r w:rsidRPr="00C94462">
        <w:rPr>
          <w:rFonts w:ascii="Calibri" w:hAnsi="Calibri" w:cs="Calibri"/>
          <w:sz w:val="36"/>
          <w:szCs w:val="36"/>
        </w:rPr>
        <w:t>Business records</w:t>
      </w:r>
      <w:bookmarkEnd w:id="8"/>
      <w:r w:rsidR="002A63B1" w:rsidRPr="00C94462">
        <w:rPr>
          <w:rFonts w:ascii="Calibri" w:hAnsi="Calibri" w:cs="Calibri"/>
          <w:sz w:val="36"/>
          <w:szCs w:val="36"/>
        </w:rPr>
        <w:t xml:space="preserve"> </w:t>
      </w:r>
    </w:p>
    <w:p w14:paraId="79D91A01" w14:textId="683D19D9" w:rsidR="0081791D" w:rsidRPr="00152521" w:rsidRDefault="00136E0C" w:rsidP="00E021C3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>
        <w:rPr>
          <w:rFonts w:ascii="Calibri" w:hAnsi="Calibri" w:cs="Calibri"/>
          <w:color w:val="auto"/>
          <w:sz w:val="24"/>
          <w:szCs w:val="24"/>
        </w:rPr>
        <w:br/>
      </w:r>
      <w:r w:rsidR="0081791D" w:rsidRPr="00152521">
        <w:rPr>
          <w:rFonts w:ascii="Calibri" w:hAnsi="Calibri" w:cs="Calibri"/>
          <w:color w:val="auto"/>
          <w:sz w:val="24"/>
          <w:szCs w:val="24"/>
        </w:rPr>
        <w:t xml:space="preserve">Below </w:t>
      </w:r>
      <w:r w:rsidR="00F67768">
        <w:rPr>
          <w:rFonts w:ascii="Calibri" w:hAnsi="Calibri" w:cs="Calibri"/>
          <w:color w:val="auto"/>
          <w:sz w:val="24"/>
          <w:szCs w:val="24"/>
        </w:rPr>
        <w:t xml:space="preserve">is information on the location of and how to access my practice’s financial records: </w:t>
      </w:r>
    </w:p>
    <w:p w14:paraId="4F18D844" w14:textId="7ACEBB05" w:rsidR="00E021C3" w:rsidRPr="00152521" w:rsidRDefault="00E021C3" w:rsidP="009837E1">
      <w:pPr>
        <w:pStyle w:val="ListParagraph"/>
        <w:numPr>
          <w:ilvl w:val="0"/>
          <w:numId w:val="11"/>
        </w:num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152521">
        <w:rPr>
          <w:rFonts w:ascii="Calibri" w:hAnsi="Calibri" w:cs="Calibri"/>
          <w:b w:val="0"/>
          <w:bCs/>
          <w:color w:val="auto"/>
          <w:sz w:val="24"/>
          <w:szCs w:val="24"/>
        </w:rPr>
        <w:t>[</w:t>
      </w:r>
      <w:r w:rsidRPr="00152521">
        <w:rPr>
          <w:rFonts w:ascii="Calibri" w:hAnsi="Calibri" w:cs="Calibri"/>
          <w:b w:val="0"/>
          <w:bCs/>
          <w:i/>
          <w:iCs/>
          <w:color w:val="auto"/>
          <w:sz w:val="24"/>
          <w:szCs w:val="24"/>
        </w:rPr>
        <w:t>provide the location of and how to access the business’ constating documents</w:t>
      </w:r>
      <w:r w:rsidRPr="00152521">
        <w:rPr>
          <w:rFonts w:ascii="Calibri" w:hAnsi="Calibri" w:cs="Calibri"/>
          <w:b w:val="0"/>
          <w:bCs/>
          <w:color w:val="auto"/>
          <w:sz w:val="24"/>
          <w:szCs w:val="24"/>
        </w:rPr>
        <w:t>]</w:t>
      </w:r>
    </w:p>
    <w:p w14:paraId="6B09CAFD" w14:textId="16E4233A" w:rsidR="00E021C3" w:rsidRPr="00152521" w:rsidRDefault="00E021C3" w:rsidP="009837E1">
      <w:pPr>
        <w:pStyle w:val="ListParagraph"/>
        <w:numPr>
          <w:ilvl w:val="0"/>
          <w:numId w:val="11"/>
        </w:num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152521">
        <w:rPr>
          <w:rFonts w:ascii="Calibri" w:hAnsi="Calibri" w:cs="Calibri"/>
          <w:b w:val="0"/>
          <w:bCs/>
          <w:color w:val="auto"/>
          <w:sz w:val="24"/>
          <w:szCs w:val="24"/>
        </w:rPr>
        <w:t>[</w:t>
      </w:r>
      <w:r w:rsidRPr="00152521">
        <w:rPr>
          <w:rFonts w:ascii="Calibri" w:hAnsi="Calibri" w:cs="Calibri"/>
          <w:b w:val="0"/>
          <w:bCs/>
          <w:i/>
          <w:iCs/>
          <w:color w:val="auto"/>
          <w:sz w:val="24"/>
          <w:szCs w:val="24"/>
        </w:rPr>
        <w:t>provide the location of and how to access tax-related records for your practice</w:t>
      </w:r>
      <w:r w:rsidRPr="00152521">
        <w:rPr>
          <w:rFonts w:ascii="Calibri" w:hAnsi="Calibri" w:cs="Calibri"/>
          <w:b w:val="0"/>
          <w:bCs/>
          <w:color w:val="auto"/>
          <w:sz w:val="24"/>
          <w:szCs w:val="24"/>
        </w:rPr>
        <w:t>]</w:t>
      </w:r>
    </w:p>
    <w:p w14:paraId="4F0A6854" w14:textId="03F64F3B" w:rsidR="00D25338" w:rsidRPr="00152521" w:rsidRDefault="00E021C3" w:rsidP="009837E1">
      <w:pPr>
        <w:pStyle w:val="ListParagraph"/>
        <w:numPr>
          <w:ilvl w:val="0"/>
          <w:numId w:val="11"/>
        </w:num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152521">
        <w:rPr>
          <w:rFonts w:ascii="Calibri" w:hAnsi="Calibri" w:cs="Calibri"/>
          <w:b w:val="0"/>
          <w:bCs/>
          <w:color w:val="auto"/>
          <w:sz w:val="24"/>
          <w:szCs w:val="24"/>
        </w:rPr>
        <w:t>[</w:t>
      </w:r>
      <w:r w:rsidRPr="00152521">
        <w:rPr>
          <w:rFonts w:ascii="Calibri" w:hAnsi="Calibri" w:cs="Calibri"/>
          <w:b w:val="0"/>
          <w:bCs/>
          <w:i/>
          <w:iCs/>
          <w:color w:val="auto"/>
          <w:sz w:val="24"/>
          <w:szCs w:val="24"/>
        </w:rPr>
        <w:t>provide the location of and how to</w:t>
      </w:r>
      <w:r w:rsidR="00E258E3" w:rsidRPr="00152521">
        <w:rPr>
          <w:rFonts w:ascii="Calibri" w:hAnsi="Calibri" w:cs="Calibri"/>
          <w:b w:val="0"/>
          <w:bCs/>
          <w:i/>
          <w:iCs/>
          <w:color w:val="auto"/>
          <w:sz w:val="24"/>
          <w:szCs w:val="24"/>
        </w:rPr>
        <w:t xml:space="preserve"> access financial records for your practice (e.g., ledgers, bank statements, invoices</w:t>
      </w:r>
      <w:r w:rsidR="00CB690F">
        <w:rPr>
          <w:rFonts w:ascii="Calibri" w:hAnsi="Calibri" w:cs="Calibri"/>
          <w:b w:val="0"/>
          <w:bCs/>
          <w:color w:val="auto"/>
          <w:sz w:val="24"/>
          <w:szCs w:val="24"/>
        </w:rPr>
        <w:t>)</w:t>
      </w:r>
      <w:r w:rsidR="002A63B1" w:rsidRPr="00152521">
        <w:rPr>
          <w:rFonts w:ascii="Calibri" w:hAnsi="Calibri" w:cs="Calibri"/>
          <w:b w:val="0"/>
          <w:bCs/>
          <w:color w:val="auto"/>
          <w:sz w:val="24"/>
          <w:szCs w:val="24"/>
        </w:rPr>
        <w:t>]</w:t>
      </w:r>
    </w:p>
    <w:p w14:paraId="04F5BF1B" w14:textId="7FE68852" w:rsidR="002A63B1" w:rsidRPr="00152521" w:rsidRDefault="00D25338" w:rsidP="009837E1">
      <w:pPr>
        <w:pStyle w:val="ListParagraph"/>
        <w:numPr>
          <w:ilvl w:val="0"/>
          <w:numId w:val="11"/>
        </w:num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152521">
        <w:rPr>
          <w:rFonts w:ascii="Calibri" w:hAnsi="Calibri" w:cs="Calibri"/>
          <w:b w:val="0"/>
          <w:bCs/>
          <w:i/>
          <w:iCs/>
          <w:color w:val="auto"/>
          <w:sz w:val="24"/>
          <w:szCs w:val="24"/>
        </w:rPr>
        <w:t>[provide location of and how to access any other relevant business records</w:t>
      </w:r>
      <w:r w:rsidRPr="00152521">
        <w:rPr>
          <w:rFonts w:ascii="Calibri" w:hAnsi="Calibri" w:cs="Calibri"/>
          <w:b w:val="0"/>
          <w:bCs/>
          <w:color w:val="auto"/>
          <w:sz w:val="24"/>
          <w:szCs w:val="24"/>
        </w:rPr>
        <w:t>]</w:t>
      </w:r>
    </w:p>
    <w:p w14:paraId="11991A69" w14:textId="1480C5E0" w:rsidR="001F03A7" w:rsidRPr="00C94462" w:rsidRDefault="00CB39DA" w:rsidP="009837E1">
      <w:pPr>
        <w:pStyle w:val="Heading1"/>
        <w:numPr>
          <w:ilvl w:val="0"/>
          <w:numId w:val="16"/>
        </w:numPr>
        <w:rPr>
          <w:rFonts w:ascii="Calibri" w:hAnsi="Calibri" w:cs="Calibri"/>
          <w:sz w:val="36"/>
          <w:szCs w:val="36"/>
        </w:rPr>
      </w:pPr>
      <w:bookmarkStart w:id="9" w:name="_Toc175298172"/>
      <w:r w:rsidRPr="00C94462">
        <w:rPr>
          <w:rFonts w:ascii="Calibri" w:hAnsi="Calibri" w:cs="Calibri"/>
          <w:sz w:val="36"/>
          <w:szCs w:val="36"/>
        </w:rPr>
        <w:t>Technology and passwords</w:t>
      </w:r>
      <w:bookmarkEnd w:id="9"/>
    </w:p>
    <w:p w14:paraId="423D0CAE" w14:textId="62467398" w:rsidR="008A2615" w:rsidRPr="00152521" w:rsidRDefault="00D4663C" w:rsidP="00977BAE">
      <w:pPr>
        <w:rPr>
          <w:rFonts w:ascii="Calibri" w:hAnsi="Calibri" w:cs="Calibri"/>
          <w:color w:val="auto"/>
          <w:sz w:val="24"/>
          <w:szCs w:val="24"/>
        </w:rPr>
      </w:pPr>
      <w:r>
        <w:rPr>
          <w:rFonts w:ascii="Calibri" w:hAnsi="Calibri" w:cs="Calibri"/>
          <w:color w:val="595959" w:themeColor="text1" w:themeTint="A6"/>
          <w:sz w:val="24"/>
          <w:szCs w:val="24"/>
        </w:rPr>
        <w:br/>
      </w:r>
      <w:r w:rsidR="002E3074" w:rsidRPr="00152521">
        <w:rPr>
          <w:rFonts w:ascii="Calibri" w:hAnsi="Calibri" w:cs="Calibri"/>
          <w:color w:val="auto"/>
          <w:sz w:val="24"/>
          <w:szCs w:val="24"/>
        </w:rPr>
        <w:t xml:space="preserve">My </w:t>
      </w:r>
      <w:r w:rsidR="008A2615" w:rsidRPr="00152521">
        <w:rPr>
          <w:rFonts w:ascii="Calibri" w:hAnsi="Calibri" w:cs="Calibri"/>
          <w:color w:val="auto"/>
          <w:sz w:val="24"/>
          <w:szCs w:val="24"/>
        </w:rPr>
        <w:t>practice uses the following hardware:</w:t>
      </w:r>
    </w:p>
    <w:p w14:paraId="03F03586" w14:textId="6F8999B9" w:rsidR="008A2615" w:rsidRPr="00152521" w:rsidRDefault="00A01C66" w:rsidP="00E7064F">
      <w:pPr>
        <w:ind w:firstLine="720"/>
        <w:rPr>
          <w:rFonts w:ascii="Calibri" w:hAnsi="Calibri" w:cs="Calibri"/>
          <w:i/>
          <w:iCs/>
          <w:color w:val="auto"/>
          <w:sz w:val="24"/>
          <w:szCs w:val="24"/>
        </w:rPr>
      </w:pPr>
      <w:r w:rsidRPr="00152521">
        <w:rPr>
          <w:rFonts w:ascii="Calibri" w:hAnsi="Calibri" w:cs="Calibri"/>
          <w:color w:val="auto"/>
          <w:sz w:val="24"/>
          <w:szCs w:val="24"/>
        </w:rPr>
        <w:t>[</w:t>
      </w:r>
      <w:r w:rsidRPr="00152521">
        <w:rPr>
          <w:rFonts w:ascii="Calibri" w:hAnsi="Calibri" w:cs="Calibri"/>
          <w:i/>
          <w:iCs/>
          <w:color w:val="auto"/>
          <w:sz w:val="24"/>
          <w:szCs w:val="24"/>
        </w:rPr>
        <w:t xml:space="preserve">List computers, smart phones, tablets, </w:t>
      </w:r>
      <w:r w:rsidR="008B5058" w:rsidRPr="00152521">
        <w:rPr>
          <w:rFonts w:ascii="Calibri" w:hAnsi="Calibri" w:cs="Calibri"/>
          <w:i/>
          <w:iCs/>
          <w:color w:val="auto"/>
          <w:sz w:val="24"/>
          <w:szCs w:val="24"/>
        </w:rPr>
        <w:t>hard drives, etc</w:t>
      </w:r>
      <w:r w:rsidR="00803583" w:rsidRPr="00152521">
        <w:rPr>
          <w:rFonts w:ascii="Calibri" w:hAnsi="Calibri" w:cs="Calibri"/>
          <w:i/>
          <w:iCs/>
          <w:color w:val="auto"/>
          <w:sz w:val="24"/>
          <w:szCs w:val="24"/>
        </w:rPr>
        <w:t>.</w:t>
      </w:r>
      <w:r w:rsidR="008B5058" w:rsidRPr="00152521">
        <w:rPr>
          <w:rFonts w:ascii="Calibri" w:hAnsi="Calibri" w:cs="Calibri"/>
          <w:i/>
          <w:iCs/>
          <w:color w:val="auto"/>
          <w:sz w:val="24"/>
          <w:szCs w:val="24"/>
        </w:rPr>
        <w:t>]</w:t>
      </w:r>
    </w:p>
    <w:p w14:paraId="137D53F0" w14:textId="7AA9270B" w:rsidR="002E3074" w:rsidRPr="00152521" w:rsidRDefault="008A2615" w:rsidP="00977BAE">
      <w:pPr>
        <w:rPr>
          <w:rFonts w:ascii="Calibri" w:hAnsi="Calibri" w:cs="Calibri"/>
          <w:color w:val="auto"/>
          <w:sz w:val="24"/>
          <w:szCs w:val="24"/>
        </w:rPr>
      </w:pPr>
      <w:r w:rsidRPr="00152521">
        <w:rPr>
          <w:rFonts w:ascii="Calibri" w:hAnsi="Calibri" w:cs="Calibri"/>
          <w:color w:val="auto"/>
          <w:sz w:val="24"/>
          <w:szCs w:val="24"/>
        </w:rPr>
        <w:t>My practice</w:t>
      </w:r>
      <w:r w:rsidR="002E3074" w:rsidRPr="00152521">
        <w:rPr>
          <w:rFonts w:ascii="Calibri" w:hAnsi="Calibri" w:cs="Calibri"/>
          <w:color w:val="auto"/>
          <w:sz w:val="24"/>
          <w:szCs w:val="24"/>
        </w:rPr>
        <w:t xml:space="preserve"> </w:t>
      </w:r>
      <w:r w:rsidR="00860ECE" w:rsidRPr="00152521">
        <w:rPr>
          <w:rFonts w:ascii="Calibri" w:hAnsi="Calibri" w:cs="Calibri"/>
          <w:color w:val="auto"/>
          <w:sz w:val="24"/>
          <w:szCs w:val="24"/>
        </w:rPr>
        <w:t>uses the following software</w:t>
      </w:r>
      <w:r w:rsidR="00990911" w:rsidRPr="00152521">
        <w:rPr>
          <w:rFonts w:ascii="Calibri" w:hAnsi="Calibri" w:cs="Calibri"/>
          <w:color w:val="auto"/>
          <w:sz w:val="24"/>
          <w:szCs w:val="24"/>
        </w:rPr>
        <w:t>:</w:t>
      </w:r>
    </w:p>
    <w:p w14:paraId="11354223" w14:textId="3ECA2F23" w:rsidR="00990911" w:rsidRPr="00152521" w:rsidRDefault="00990911" w:rsidP="00E7064F">
      <w:pPr>
        <w:ind w:left="720"/>
        <w:rPr>
          <w:rFonts w:ascii="Calibri" w:hAnsi="Calibri" w:cs="Calibri"/>
          <w:i/>
          <w:iCs/>
          <w:color w:val="auto"/>
          <w:sz w:val="24"/>
          <w:szCs w:val="24"/>
        </w:rPr>
      </w:pPr>
      <w:r w:rsidRPr="00152521">
        <w:rPr>
          <w:rFonts w:ascii="Calibri" w:hAnsi="Calibri" w:cs="Calibri"/>
          <w:color w:val="auto"/>
          <w:sz w:val="24"/>
          <w:szCs w:val="24"/>
        </w:rPr>
        <w:t>[</w:t>
      </w:r>
      <w:r w:rsidRPr="00152521">
        <w:rPr>
          <w:rFonts w:ascii="Calibri" w:hAnsi="Calibri" w:cs="Calibri"/>
          <w:i/>
          <w:iCs/>
          <w:color w:val="auto"/>
          <w:sz w:val="24"/>
          <w:szCs w:val="24"/>
        </w:rPr>
        <w:t xml:space="preserve">List all </w:t>
      </w:r>
      <w:r w:rsidR="004B3223" w:rsidRPr="00152521">
        <w:rPr>
          <w:rFonts w:ascii="Calibri" w:hAnsi="Calibri" w:cs="Calibri"/>
          <w:i/>
          <w:iCs/>
          <w:color w:val="auto"/>
          <w:sz w:val="24"/>
          <w:szCs w:val="24"/>
        </w:rPr>
        <w:t xml:space="preserve">practice management, </w:t>
      </w:r>
      <w:r w:rsidR="00D2694E" w:rsidRPr="00152521">
        <w:rPr>
          <w:rFonts w:ascii="Calibri" w:hAnsi="Calibri" w:cs="Calibri"/>
          <w:i/>
          <w:iCs/>
          <w:color w:val="auto"/>
          <w:sz w:val="24"/>
          <w:szCs w:val="24"/>
        </w:rPr>
        <w:t>email, accounting</w:t>
      </w:r>
      <w:r w:rsidR="001E75C2" w:rsidRPr="00152521">
        <w:rPr>
          <w:rFonts w:ascii="Calibri" w:hAnsi="Calibri" w:cs="Calibri"/>
          <w:i/>
          <w:iCs/>
          <w:color w:val="auto"/>
          <w:sz w:val="24"/>
          <w:szCs w:val="24"/>
        </w:rPr>
        <w:t>, time tracking or other relevant software]</w:t>
      </w:r>
    </w:p>
    <w:p w14:paraId="4FFBEB78" w14:textId="09C7CE20" w:rsidR="00C740FE" w:rsidRPr="00152521" w:rsidRDefault="00C740FE" w:rsidP="00977BAE">
      <w:pPr>
        <w:rPr>
          <w:rFonts w:ascii="Calibri" w:hAnsi="Calibri" w:cs="Calibri"/>
          <w:color w:val="auto"/>
          <w:sz w:val="24"/>
          <w:szCs w:val="24"/>
        </w:rPr>
      </w:pPr>
      <w:r w:rsidRPr="00152521">
        <w:rPr>
          <w:rFonts w:ascii="Calibri" w:hAnsi="Calibri" w:cs="Calibri"/>
          <w:color w:val="auto"/>
          <w:sz w:val="24"/>
          <w:szCs w:val="24"/>
        </w:rPr>
        <w:t xml:space="preserve">A </w:t>
      </w:r>
      <w:r w:rsidR="003872C5" w:rsidRPr="00152521">
        <w:rPr>
          <w:rFonts w:ascii="Calibri" w:hAnsi="Calibri" w:cs="Calibri"/>
          <w:color w:val="auto"/>
          <w:sz w:val="24"/>
          <w:szCs w:val="24"/>
        </w:rPr>
        <w:t>complete list of all access information and pa</w:t>
      </w:r>
      <w:r w:rsidR="000A4A52" w:rsidRPr="00152521">
        <w:rPr>
          <w:rFonts w:ascii="Calibri" w:hAnsi="Calibri" w:cs="Calibri"/>
          <w:color w:val="auto"/>
          <w:sz w:val="24"/>
          <w:szCs w:val="24"/>
        </w:rPr>
        <w:t>sswords rela</w:t>
      </w:r>
      <w:r w:rsidR="00B93EF0">
        <w:rPr>
          <w:rFonts w:ascii="Calibri" w:hAnsi="Calibri" w:cs="Calibri"/>
          <w:color w:val="auto"/>
          <w:sz w:val="24"/>
          <w:szCs w:val="24"/>
        </w:rPr>
        <w:t xml:space="preserve">ting </w:t>
      </w:r>
      <w:r w:rsidR="000A4A52" w:rsidRPr="00152521">
        <w:rPr>
          <w:rFonts w:ascii="Calibri" w:hAnsi="Calibri" w:cs="Calibri"/>
          <w:color w:val="auto"/>
          <w:sz w:val="24"/>
          <w:szCs w:val="24"/>
        </w:rPr>
        <w:t xml:space="preserve">to </w:t>
      </w:r>
      <w:r w:rsidR="00CB690F">
        <w:rPr>
          <w:rFonts w:ascii="Calibri" w:hAnsi="Calibri" w:cs="Calibri"/>
          <w:color w:val="auto"/>
          <w:sz w:val="24"/>
          <w:szCs w:val="24"/>
        </w:rPr>
        <w:t xml:space="preserve">the use of technology in my </w:t>
      </w:r>
      <w:r w:rsidR="00E7064F" w:rsidRPr="00152521">
        <w:rPr>
          <w:rFonts w:ascii="Calibri" w:hAnsi="Calibri" w:cs="Calibri"/>
          <w:color w:val="auto"/>
          <w:sz w:val="24"/>
          <w:szCs w:val="24"/>
        </w:rPr>
        <w:t>practice is located [</w:t>
      </w:r>
      <w:r w:rsidR="00E7064F" w:rsidRPr="00152521">
        <w:rPr>
          <w:rFonts w:ascii="Calibri" w:hAnsi="Calibri" w:cs="Calibri"/>
          <w:i/>
          <w:iCs/>
          <w:color w:val="auto"/>
          <w:sz w:val="24"/>
          <w:szCs w:val="24"/>
        </w:rPr>
        <w:t>insert location of password list</w:t>
      </w:r>
      <w:r w:rsidR="00D16F86" w:rsidRPr="00152521">
        <w:rPr>
          <w:rFonts w:ascii="Calibri" w:hAnsi="Calibri" w:cs="Calibri"/>
          <w:i/>
          <w:iCs/>
          <w:color w:val="auto"/>
          <w:sz w:val="24"/>
          <w:szCs w:val="24"/>
        </w:rPr>
        <w:t>,</w:t>
      </w:r>
      <w:r w:rsidR="00615503" w:rsidRPr="00152521">
        <w:rPr>
          <w:rFonts w:ascii="Calibri" w:hAnsi="Calibri" w:cs="Calibri"/>
          <w:i/>
          <w:iCs/>
          <w:color w:val="auto"/>
          <w:sz w:val="24"/>
          <w:szCs w:val="24"/>
        </w:rPr>
        <w:t xml:space="preserve"> contact person with said lis</w:t>
      </w:r>
      <w:r w:rsidR="006F24DC" w:rsidRPr="00152521">
        <w:rPr>
          <w:rFonts w:ascii="Calibri" w:hAnsi="Calibri" w:cs="Calibri"/>
          <w:i/>
          <w:iCs/>
          <w:color w:val="auto"/>
          <w:sz w:val="24"/>
          <w:szCs w:val="24"/>
        </w:rPr>
        <w:t>t</w:t>
      </w:r>
      <w:r w:rsidR="00D16F86" w:rsidRPr="00152521">
        <w:rPr>
          <w:rFonts w:ascii="Calibri" w:hAnsi="Calibri" w:cs="Calibri"/>
          <w:i/>
          <w:iCs/>
          <w:color w:val="auto"/>
          <w:sz w:val="24"/>
          <w:szCs w:val="24"/>
        </w:rPr>
        <w:t xml:space="preserve">, </w:t>
      </w:r>
      <w:r w:rsidR="00A541B6" w:rsidRPr="00152521">
        <w:rPr>
          <w:rFonts w:ascii="Calibri" w:hAnsi="Calibri" w:cs="Calibri"/>
          <w:i/>
          <w:iCs/>
          <w:color w:val="auto"/>
          <w:sz w:val="24"/>
          <w:szCs w:val="24"/>
        </w:rPr>
        <w:t>etc.</w:t>
      </w:r>
      <w:r w:rsidR="00615503" w:rsidRPr="00152521">
        <w:rPr>
          <w:rFonts w:ascii="Calibri" w:hAnsi="Calibri" w:cs="Calibri"/>
          <w:color w:val="auto"/>
          <w:sz w:val="24"/>
          <w:szCs w:val="24"/>
        </w:rPr>
        <w:t>].</w:t>
      </w:r>
      <w:r w:rsidR="00A541B6" w:rsidRPr="00152521">
        <w:rPr>
          <w:rFonts w:ascii="Calibri" w:hAnsi="Calibri" w:cs="Calibri"/>
          <w:color w:val="auto"/>
          <w:sz w:val="24"/>
          <w:szCs w:val="24"/>
        </w:rPr>
        <w:t xml:space="preserve"> This list can be accessed by [</w:t>
      </w:r>
      <w:r w:rsidR="00A541B6" w:rsidRPr="00152521">
        <w:rPr>
          <w:rFonts w:ascii="Calibri" w:hAnsi="Calibri" w:cs="Calibri"/>
          <w:i/>
          <w:iCs/>
          <w:color w:val="auto"/>
          <w:sz w:val="24"/>
          <w:szCs w:val="24"/>
        </w:rPr>
        <w:t>provide details</w:t>
      </w:r>
      <w:r w:rsidR="00CB690F">
        <w:rPr>
          <w:rFonts w:ascii="Calibri" w:hAnsi="Calibri" w:cs="Calibri"/>
          <w:i/>
          <w:iCs/>
          <w:color w:val="auto"/>
          <w:sz w:val="24"/>
          <w:szCs w:val="24"/>
        </w:rPr>
        <w:t xml:space="preserve"> or contact information for person</w:t>
      </w:r>
      <w:r w:rsidR="009A6B35">
        <w:rPr>
          <w:rFonts w:ascii="Calibri" w:hAnsi="Calibri" w:cs="Calibri"/>
          <w:i/>
          <w:iCs/>
          <w:color w:val="auto"/>
          <w:sz w:val="24"/>
          <w:szCs w:val="24"/>
        </w:rPr>
        <w:t>(s)</w:t>
      </w:r>
      <w:r w:rsidR="00CB690F">
        <w:rPr>
          <w:rFonts w:ascii="Calibri" w:hAnsi="Calibri" w:cs="Calibri"/>
          <w:i/>
          <w:iCs/>
          <w:color w:val="auto"/>
          <w:sz w:val="24"/>
          <w:szCs w:val="24"/>
        </w:rPr>
        <w:t xml:space="preserve"> who can provide access</w:t>
      </w:r>
      <w:r w:rsidR="00A541B6" w:rsidRPr="00152521">
        <w:rPr>
          <w:rFonts w:ascii="Calibri" w:hAnsi="Calibri" w:cs="Calibri"/>
          <w:color w:val="auto"/>
          <w:sz w:val="24"/>
          <w:szCs w:val="24"/>
        </w:rPr>
        <w:t>].</w:t>
      </w:r>
    </w:p>
    <w:p w14:paraId="14245369" w14:textId="77777777" w:rsidR="00771B66" w:rsidRDefault="00771B66" w:rsidP="00771B66">
      <w:pPr>
        <w:spacing w:after="160" w:line="259" w:lineRule="auto"/>
        <w:rPr>
          <w:rFonts w:ascii="Calibri" w:hAnsi="Calibri" w:cs="Calibri"/>
          <w:color w:val="595959" w:themeColor="text1" w:themeTint="A6"/>
          <w:sz w:val="24"/>
          <w:szCs w:val="24"/>
        </w:rPr>
      </w:pPr>
    </w:p>
    <w:p w14:paraId="6AE83BB9" w14:textId="77777777" w:rsidR="00B215D5" w:rsidRDefault="00B215D5" w:rsidP="00771B66">
      <w:pPr>
        <w:spacing w:after="160" w:line="259" w:lineRule="auto"/>
        <w:rPr>
          <w:rFonts w:ascii="Calibri" w:hAnsi="Calibri" w:cs="Calibri"/>
          <w:color w:val="595959" w:themeColor="text1" w:themeTint="A6"/>
          <w:sz w:val="24"/>
          <w:szCs w:val="24"/>
        </w:rPr>
      </w:pPr>
    </w:p>
    <w:p w14:paraId="19999955" w14:textId="77777777" w:rsidR="00B215D5" w:rsidRPr="00DE1913" w:rsidRDefault="00B215D5" w:rsidP="00771B66">
      <w:pPr>
        <w:spacing w:after="160" w:line="259" w:lineRule="auto"/>
        <w:rPr>
          <w:rFonts w:ascii="Calibri" w:hAnsi="Calibri" w:cs="Calibri"/>
          <w:color w:val="595959" w:themeColor="text1" w:themeTint="A6"/>
          <w:sz w:val="24"/>
          <w:szCs w:val="24"/>
        </w:rPr>
      </w:pPr>
    </w:p>
    <w:p w14:paraId="447D5390" w14:textId="4DCA419E" w:rsidR="001F0E57" w:rsidRPr="003067D9" w:rsidRDefault="00300A53" w:rsidP="001F0E57">
      <w:pPr>
        <w:pStyle w:val="Heading1"/>
        <w:rPr>
          <w:color w:val="3D5B85"/>
          <w:sz w:val="34"/>
          <w:szCs w:val="34"/>
        </w:rPr>
      </w:pPr>
      <w:bookmarkStart w:id="10" w:name="_Toc175298173"/>
      <w:r>
        <w:rPr>
          <w:color w:val="3D5B85"/>
          <w:sz w:val="34"/>
          <w:szCs w:val="34"/>
        </w:rPr>
        <w:lastRenderedPageBreak/>
        <w:br/>
      </w:r>
      <w:r w:rsidR="001F0E57" w:rsidRPr="003067D9">
        <w:rPr>
          <w:color w:val="3D5B85"/>
          <w:sz w:val="34"/>
          <w:szCs w:val="34"/>
        </w:rPr>
        <w:t xml:space="preserve">Location of and access to </w:t>
      </w:r>
      <w:r w:rsidR="00DB0807">
        <w:rPr>
          <w:color w:val="3D5B85"/>
          <w:sz w:val="34"/>
          <w:szCs w:val="34"/>
        </w:rPr>
        <w:t xml:space="preserve">bank </w:t>
      </w:r>
      <w:r w:rsidR="007556F2">
        <w:rPr>
          <w:color w:val="3D5B85"/>
          <w:sz w:val="34"/>
          <w:szCs w:val="34"/>
        </w:rPr>
        <w:t>accounts</w:t>
      </w:r>
      <w:bookmarkEnd w:id="10"/>
    </w:p>
    <w:p w14:paraId="58F085BD" w14:textId="6F7D3A03" w:rsidR="00995D08" w:rsidRPr="00CB690F" w:rsidRDefault="001F0E57" w:rsidP="00995D08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>
        <w:rPr>
          <w:rFonts w:ascii="Calibri" w:hAnsi="Calibri" w:cs="Calibri"/>
          <w:color w:val="auto"/>
          <w:sz w:val="24"/>
          <w:szCs w:val="24"/>
        </w:rPr>
        <w:br/>
      </w:r>
      <w:r w:rsidR="00995D08" w:rsidRPr="00CB690F">
        <w:rPr>
          <w:rFonts w:ascii="Calibri" w:hAnsi="Calibri" w:cs="Calibri"/>
          <w:color w:val="auto"/>
          <w:sz w:val="24"/>
          <w:szCs w:val="24"/>
        </w:rPr>
        <w:t xml:space="preserve">I have </w:t>
      </w:r>
      <w:r w:rsidR="00D45773" w:rsidRPr="00CB690F">
        <w:rPr>
          <w:rFonts w:ascii="Calibri" w:hAnsi="Calibri" w:cs="Calibri"/>
          <w:color w:val="auto"/>
          <w:sz w:val="24"/>
          <w:szCs w:val="24"/>
        </w:rPr>
        <w:t>made the</w:t>
      </w:r>
      <w:r w:rsidR="00995D08" w:rsidRPr="00CB690F">
        <w:rPr>
          <w:rFonts w:ascii="Calibri" w:hAnsi="Calibri" w:cs="Calibri"/>
          <w:color w:val="auto"/>
          <w:sz w:val="24"/>
          <w:szCs w:val="24"/>
        </w:rPr>
        <w:t xml:space="preserve"> following arrangements to </w:t>
      </w:r>
      <w:r w:rsidR="00A541B6" w:rsidRPr="00CB690F">
        <w:rPr>
          <w:rFonts w:ascii="Calibri" w:hAnsi="Calibri" w:cs="Calibri"/>
          <w:color w:val="auto"/>
          <w:sz w:val="24"/>
          <w:szCs w:val="24"/>
        </w:rPr>
        <w:t>give</w:t>
      </w:r>
      <w:r w:rsidR="00DC1277" w:rsidRPr="00CB690F">
        <w:rPr>
          <w:rFonts w:ascii="Calibri" w:hAnsi="Calibri" w:cs="Calibri"/>
          <w:color w:val="auto"/>
          <w:sz w:val="24"/>
          <w:szCs w:val="24"/>
        </w:rPr>
        <w:t xml:space="preserve"> m</w:t>
      </w:r>
      <w:r w:rsidR="00995D08" w:rsidRPr="00CB690F">
        <w:rPr>
          <w:rFonts w:ascii="Calibri" w:hAnsi="Calibri" w:cs="Calibri"/>
          <w:color w:val="auto"/>
          <w:sz w:val="24"/>
          <w:szCs w:val="24"/>
        </w:rPr>
        <w:t xml:space="preserve">y </w:t>
      </w:r>
      <w:r w:rsidR="00D45773" w:rsidRPr="00CB690F">
        <w:rPr>
          <w:rFonts w:ascii="Calibri" w:hAnsi="Calibri" w:cs="Calibri"/>
          <w:color w:val="auto"/>
          <w:sz w:val="24"/>
          <w:szCs w:val="24"/>
        </w:rPr>
        <w:t xml:space="preserve">Administrator access </w:t>
      </w:r>
      <w:r w:rsidR="00A541B6" w:rsidRPr="00CB690F">
        <w:rPr>
          <w:rFonts w:ascii="Calibri" w:hAnsi="Calibri" w:cs="Calibri"/>
          <w:color w:val="auto"/>
          <w:sz w:val="24"/>
          <w:szCs w:val="24"/>
        </w:rPr>
        <w:t xml:space="preserve">to </w:t>
      </w:r>
      <w:r w:rsidR="00D45773" w:rsidRPr="00CB690F">
        <w:rPr>
          <w:rFonts w:ascii="Calibri" w:hAnsi="Calibri" w:cs="Calibri"/>
          <w:color w:val="auto"/>
          <w:sz w:val="24"/>
          <w:szCs w:val="24"/>
        </w:rPr>
        <w:t xml:space="preserve">my trust accounts </w:t>
      </w:r>
      <w:r w:rsidR="00A541B6" w:rsidRPr="00CB690F">
        <w:rPr>
          <w:rFonts w:ascii="Calibri" w:hAnsi="Calibri" w:cs="Calibri"/>
          <w:color w:val="auto"/>
          <w:sz w:val="24"/>
          <w:szCs w:val="24"/>
        </w:rPr>
        <w:t>and any other accounts</w:t>
      </w:r>
      <w:r w:rsidR="0078190A">
        <w:rPr>
          <w:rFonts w:ascii="Calibri" w:hAnsi="Calibri" w:cs="Calibri"/>
          <w:color w:val="auto"/>
          <w:sz w:val="24"/>
          <w:szCs w:val="24"/>
        </w:rPr>
        <w:t xml:space="preserve">. This access is </w:t>
      </w:r>
      <w:r w:rsidR="00D45773" w:rsidRPr="00CB690F">
        <w:rPr>
          <w:rFonts w:ascii="Calibri" w:hAnsi="Calibri" w:cs="Calibri"/>
          <w:color w:val="auto"/>
          <w:sz w:val="24"/>
          <w:szCs w:val="24"/>
        </w:rPr>
        <w:t xml:space="preserve">for the </w:t>
      </w:r>
      <w:r w:rsidR="00A541B6" w:rsidRPr="00CB690F">
        <w:rPr>
          <w:rFonts w:ascii="Calibri" w:hAnsi="Calibri" w:cs="Calibri"/>
          <w:color w:val="auto"/>
          <w:sz w:val="24"/>
          <w:szCs w:val="24"/>
        </w:rPr>
        <w:t>purpose</w:t>
      </w:r>
      <w:r w:rsidR="00D45773" w:rsidRPr="00CB690F">
        <w:rPr>
          <w:rFonts w:ascii="Calibri" w:hAnsi="Calibri" w:cs="Calibri"/>
          <w:color w:val="auto"/>
          <w:sz w:val="24"/>
          <w:szCs w:val="24"/>
        </w:rPr>
        <w:t xml:space="preserve"> of returning trust funds to clients as directed</w:t>
      </w:r>
      <w:r w:rsidR="00A50B6F" w:rsidRPr="00CB690F">
        <w:rPr>
          <w:rFonts w:ascii="Calibri" w:hAnsi="Calibri" w:cs="Calibri"/>
          <w:color w:val="auto"/>
          <w:sz w:val="24"/>
          <w:szCs w:val="24"/>
        </w:rPr>
        <w:t xml:space="preserve"> by </w:t>
      </w:r>
      <w:r w:rsidR="00B82609">
        <w:rPr>
          <w:rFonts w:ascii="Calibri" w:hAnsi="Calibri" w:cs="Calibri"/>
          <w:color w:val="auto"/>
          <w:sz w:val="24"/>
          <w:szCs w:val="24"/>
        </w:rPr>
        <w:t>those</w:t>
      </w:r>
      <w:r w:rsidR="00C23CAE" w:rsidRPr="00CB690F">
        <w:rPr>
          <w:rFonts w:ascii="Calibri" w:hAnsi="Calibri" w:cs="Calibri"/>
          <w:color w:val="auto"/>
          <w:sz w:val="24"/>
          <w:szCs w:val="24"/>
        </w:rPr>
        <w:t xml:space="preserve"> clients. </w:t>
      </w:r>
    </w:p>
    <w:p w14:paraId="1E479853" w14:textId="2DB0AB0F" w:rsidR="00995D08" w:rsidRPr="00CB690F" w:rsidRDefault="00995D08" w:rsidP="00331156">
      <w:pPr>
        <w:spacing w:after="160" w:line="259" w:lineRule="auto"/>
        <w:ind w:left="720"/>
        <w:rPr>
          <w:rFonts w:ascii="Calibri" w:hAnsi="Calibri" w:cs="Calibri"/>
          <w:i/>
          <w:iCs/>
          <w:color w:val="auto"/>
          <w:sz w:val="24"/>
          <w:szCs w:val="24"/>
        </w:rPr>
      </w:pPr>
      <w:r w:rsidRPr="74D93E96">
        <w:rPr>
          <w:rFonts w:ascii="Calibri" w:hAnsi="Calibri" w:cs="Calibri"/>
          <w:color w:val="auto"/>
          <w:sz w:val="24"/>
          <w:szCs w:val="24"/>
        </w:rPr>
        <w:t>[</w:t>
      </w:r>
      <w:r w:rsidRPr="74D93E96">
        <w:rPr>
          <w:rFonts w:ascii="Calibri" w:hAnsi="Calibri" w:cs="Calibri"/>
          <w:i/>
          <w:iCs/>
          <w:color w:val="auto"/>
          <w:sz w:val="24"/>
          <w:szCs w:val="24"/>
        </w:rPr>
        <w:t>Insert details of arrangements including</w:t>
      </w:r>
      <w:r w:rsidR="00C73D15"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 a</w:t>
      </w:r>
      <w:r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 power of attorney</w:t>
      </w:r>
      <w:r w:rsidR="00331156"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 or </w:t>
      </w:r>
      <w:r w:rsidR="00A541B6"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other </w:t>
      </w:r>
      <w:r w:rsidR="00331156"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documents </w:t>
      </w:r>
      <w:r w:rsidR="003D17E9"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prepared for </w:t>
      </w:r>
      <w:r w:rsidR="00331156"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your </w:t>
      </w:r>
      <w:r w:rsidRPr="74D93E96">
        <w:rPr>
          <w:rFonts w:ascii="Calibri" w:hAnsi="Calibri" w:cs="Calibri"/>
          <w:i/>
          <w:iCs/>
          <w:color w:val="auto"/>
          <w:sz w:val="24"/>
          <w:szCs w:val="24"/>
        </w:rPr>
        <w:t>financial institution, etc.]</w:t>
      </w:r>
      <w:r w:rsidR="00760020"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 </w:t>
      </w:r>
    </w:p>
    <w:p w14:paraId="470C6B22" w14:textId="6A3061A9" w:rsidR="00760020" w:rsidRPr="00CB690F" w:rsidRDefault="00024C07" w:rsidP="00760020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>
        <w:rPr>
          <w:rFonts w:ascii="Calibri" w:hAnsi="Calibri" w:cs="Calibri"/>
          <w:color w:val="auto"/>
          <w:sz w:val="24"/>
          <w:szCs w:val="24"/>
        </w:rPr>
        <w:t>The following executed documents are a</w:t>
      </w:r>
      <w:r w:rsidR="00A541B6" w:rsidRPr="00CB690F">
        <w:rPr>
          <w:rFonts w:ascii="Calibri" w:hAnsi="Calibri" w:cs="Calibri"/>
          <w:color w:val="auto"/>
          <w:sz w:val="24"/>
          <w:szCs w:val="24"/>
        </w:rPr>
        <w:t>ppended</w:t>
      </w:r>
      <w:r w:rsidR="00760020" w:rsidRPr="00CB690F">
        <w:rPr>
          <w:rFonts w:ascii="Calibri" w:hAnsi="Calibri" w:cs="Calibri"/>
          <w:color w:val="auto"/>
          <w:sz w:val="24"/>
          <w:szCs w:val="24"/>
        </w:rPr>
        <w:t xml:space="preserve"> to this Plan </w:t>
      </w:r>
      <w:r>
        <w:rPr>
          <w:rFonts w:ascii="Calibri" w:hAnsi="Calibri" w:cs="Calibri"/>
          <w:color w:val="auto"/>
          <w:sz w:val="24"/>
          <w:szCs w:val="24"/>
        </w:rPr>
        <w:t xml:space="preserve">to assist the Administrator in </w:t>
      </w:r>
      <w:r w:rsidR="000A4990">
        <w:rPr>
          <w:rFonts w:ascii="Calibri" w:hAnsi="Calibri" w:cs="Calibri"/>
          <w:color w:val="auto"/>
          <w:sz w:val="24"/>
          <w:szCs w:val="24"/>
        </w:rPr>
        <w:t>winding up</w:t>
      </w:r>
      <w:r>
        <w:rPr>
          <w:rFonts w:ascii="Calibri" w:hAnsi="Calibri" w:cs="Calibri"/>
          <w:color w:val="auto"/>
          <w:sz w:val="24"/>
          <w:szCs w:val="24"/>
        </w:rPr>
        <w:t xml:space="preserve"> my financial obligations to clients. </w:t>
      </w:r>
      <w:r w:rsidR="00760020" w:rsidRPr="00CB690F">
        <w:rPr>
          <w:rFonts w:ascii="Calibri" w:hAnsi="Calibri" w:cs="Calibri"/>
          <w:color w:val="auto"/>
          <w:sz w:val="24"/>
          <w:szCs w:val="24"/>
        </w:rPr>
        <w:t xml:space="preserve"> </w:t>
      </w:r>
    </w:p>
    <w:p w14:paraId="32AD07A0" w14:textId="422D29DF" w:rsidR="00CA3642" w:rsidRPr="00CB690F" w:rsidRDefault="00CA3642" w:rsidP="00760020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CB690F">
        <w:rPr>
          <w:rFonts w:ascii="Calibri" w:hAnsi="Calibri" w:cs="Calibri"/>
          <w:color w:val="auto"/>
          <w:sz w:val="24"/>
          <w:szCs w:val="24"/>
        </w:rPr>
        <w:tab/>
        <w:t>[</w:t>
      </w:r>
      <w:r w:rsidRPr="00CB690F">
        <w:rPr>
          <w:rFonts w:ascii="Calibri" w:hAnsi="Calibri" w:cs="Calibri"/>
          <w:i/>
          <w:iCs/>
          <w:color w:val="auto"/>
          <w:sz w:val="24"/>
          <w:szCs w:val="24"/>
        </w:rPr>
        <w:t xml:space="preserve">List the relevant documents, such as </w:t>
      </w:r>
      <w:r w:rsidR="003D17E9">
        <w:rPr>
          <w:rFonts w:ascii="Calibri" w:hAnsi="Calibri" w:cs="Calibri"/>
          <w:i/>
          <w:iCs/>
          <w:color w:val="auto"/>
          <w:sz w:val="24"/>
          <w:szCs w:val="24"/>
        </w:rPr>
        <w:t xml:space="preserve">a </w:t>
      </w:r>
      <w:r w:rsidRPr="00CB690F">
        <w:rPr>
          <w:rFonts w:ascii="Calibri" w:hAnsi="Calibri" w:cs="Calibri"/>
          <w:i/>
          <w:iCs/>
          <w:color w:val="auto"/>
          <w:sz w:val="24"/>
          <w:szCs w:val="24"/>
        </w:rPr>
        <w:t>power of attorney</w:t>
      </w:r>
      <w:r w:rsidRPr="00CB690F">
        <w:rPr>
          <w:rFonts w:ascii="Calibri" w:hAnsi="Calibri" w:cs="Calibri"/>
          <w:color w:val="auto"/>
          <w:sz w:val="24"/>
          <w:szCs w:val="24"/>
        </w:rPr>
        <w:t>]</w:t>
      </w:r>
    </w:p>
    <w:p w14:paraId="51F5D43F" w14:textId="706B1CE9" w:rsidR="003063D9" w:rsidRPr="00CB690F" w:rsidRDefault="002A07BA" w:rsidP="009E2580">
      <w:pPr>
        <w:spacing w:after="160" w:line="259" w:lineRule="auto"/>
        <w:rPr>
          <w:rFonts w:ascii="Calibri" w:hAnsi="Calibri" w:cs="Calibri"/>
          <w:bCs/>
          <w:color w:val="auto"/>
          <w:sz w:val="24"/>
          <w:szCs w:val="24"/>
        </w:rPr>
      </w:pPr>
      <w:r w:rsidRPr="00CB690F">
        <w:rPr>
          <w:rFonts w:ascii="Calibri" w:hAnsi="Calibri" w:cs="Calibri"/>
          <w:bCs/>
          <w:color w:val="auto"/>
          <w:sz w:val="24"/>
          <w:szCs w:val="24"/>
        </w:rPr>
        <w:t>Below is information for my professional business bank accounts and other financial</w:t>
      </w:r>
      <w:r w:rsidR="003063D9" w:rsidRPr="00CB690F">
        <w:rPr>
          <w:rFonts w:ascii="Calibri" w:hAnsi="Calibri" w:cs="Calibri"/>
          <w:bCs/>
          <w:color w:val="auto"/>
          <w:sz w:val="24"/>
          <w:szCs w:val="24"/>
        </w:rPr>
        <w:t xml:space="preserve"> details:</w:t>
      </w:r>
    </w:p>
    <w:p w14:paraId="381708C1" w14:textId="0BB46F59" w:rsidR="00771B66" w:rsidRPr="00CB690F" w:rsidRDefault="00771B66" w:rsidP="00771B66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CB690F">
        <w:rPr>
          <w:rFonts w:ascii="Calibri" w:hAnsi="Calibri" w:cs="Calibri"/>
          <w:b/>
          <w:bCs/>
          <w:color w:val="auto"/>
          <w:sz w:val="28"/>
          <w:szCs w:val="28"/>
        </w:rPr>
        <w:t>General</w:t>
      </w:r>
      <w:r w:rsidR="003C11C8">
        <w:rPr>
          <w:rFonts w:ascii="Calibri" w:hAnsi="Calibri" w:cs="Calibri"/>
          <w:b/>
          <w:bCs/>
          <w:color w:val="auto"/>
          <w:sz w:val="28"/>
          <w:szCs w:val="28"/>
        </w:rPr>
        <w:t xml:space="preserve">, </w:t>
      </w:r>
      <w:r w:rsidR="00E2549D" w:rsidRPr="00CB690F">
        <w:rPr>
          <w:rFonts w:ascii="Calibri" w:hAnsi="Calibri" w:cs="Calibri"/>
          <w:b/>
          <w:bCs/>
          <w:color w:val="auto"/>
          <w:sz w:val="28"/>
          <w:szCs w:val="28"/>
        </w:rPr>
        <w:t>business</w:t>
      </w:r>
      <w:r w:rsidR="003C11C8">
        <w:rPr>
          <w:rFonts w:ascii="Calibri" w:hAnsi="Calibri" w:cs="Calibri"/>
          <w:b/>
          <w:bCs/>
          <w:color w:val="auto"/>
          <w:sz w:val="28"/>
          <w:szCs w:val="28"/>
        </w:rPr>
        <w:t>, or operating</w:t>
      </w:r>
      <w:r w:rsidRPr="00CB690F">
        <w:rPr>
          <w:rFonts w:ascii="Calibri" w:hAnsi="Calibri" w:cs="Calibri"/>
          <w:b/>
          <w:bCs/>
          <w:color w:val="auto"/>
          <w:sz w:val="28"/>
          <w:szCs w:val="28"/>
        </w:rPr>
        <w:t xml:space="preserve"> </w:t>
      </w:r>
      <w:r w:rsidR="00044595" w:rsidRPr="00CB690F">
        <w:rPr>
          <w:rFonts w:ascii="Calibri" w:hAnsi="Calibri" w:cs="Calibri"/>
          <w:b/>
          <w:bCs/>
          <w:color w:val="auto"/>
          <w:sz w:val="28"/>
          <w:szCs w:val="28"/>
        </w:rPr>
        <w:t>a</w:t>
      </w:r>
      <w:r w:rsidRPr="00CB690F">
        <w:rPr>
          <w:rFonts w:ascii="Calibri" w:hAnsi="Calibri" w:cs="Calibri"/>
          <w:b/>
          <w:bCs/>
          <w:color w:val="auto"/>
          <w:sz w:val="28"/>
          <w:szCs w:val="28"/>
        </w:rPr>
        <w:t>ccount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209"/>
      </w:tblGrid>
      <w:tr w:rsidR="003C11C8" w:rsidRPr="003C11C8" w14:paraId="04CEE2E0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66B7B5EE" w14:textId="62EAF796" w:rsidR="00771B66" w:rsidRPr="003C11C8" w:rsidRDefault="00C379AF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Name of financial i</w:t>
            </w:r>
            <w:r w:rsidR="00771B66" w:rsidRPr="003C11C8">
              <w:rPr>
                <w:rFonts w:ascii="Calibri" w:hAnsi="Calibri" w:cs="Calibri"/>
                <w:color w:val="auto"/>
                <w:sz w:val="24"/>
                <w:szCs w:val="24"/>
              </w:rPr>
              <w:t>nstitution</w:t>
            </w: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30CB5D81" w14:textId="77777777" w:rsidR="00771B66" w:rsidRPr="003C11C8" w:rsidRDefault="00771B66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21D3A1AB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50CC1438" w14:textId="30451C5A" w:rsidR="00771B66" w:rsidRPr="003C11C8" w:rsidRDefault="00771B66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Account </w:t>
            </w:r>
            <w:r w:rsidR="00C379AF" w:rsidRPr="003C11C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No.: </w:t>
            </w:r>
          </w:p>
        </w:tc>
        <w:tc>
          <w:tcPr>
            <w:tcW w:w="6209" w:type="dxa"/>
          </w:tcPr>
          <w:p w14:paraId="40308E65" w14:textId="77777777" w:rsidR="00771B66" w:rsidRPr="003C11C8" w:rsidRDefault="00771B66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73DDC6AB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07402C7A" w14:textId="4EAC4AE1" w:rsidR="00A47044" w:rsidRPr="003C11C8" w:rsidRDefault="00A47044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Branch No.:</w:t>
            </w:r>
          </w:p>
        </w:tc>
        <w:tc>
          <w:tcPr>
            <w:tcW w:w="6209" w:type="dxa"/>
          </w:tcPr>
          <w:p w14:paraId="43F6F33A" w14:textId="77777777" w:rsidR="00A47044" w:rsidRPr="003C11C8" w:rsidRDefault="00A47044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2FA0C00D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4D189664" w14:textId="6D63FE47" w:rsidR="00C379AF" w:rsidRPr="003C11C8" w:rsidRDefault="00C379AF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Contact person name and email: </w:t>
            </w:r>
          </w:p>
        </w:tc>
        <w:tc>
          <w:tcPr>
            <w:tcW w:w="6209" w:type="dxa"/>
          </w:tcPr>
          <w:p w14:paraId="434E585D" w14:textId="77777777" w:rsidR="00C379AF" w:rsidRPr="003C11C8" w:rsidRDefault="00C379AF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0A18A138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4EEDE2F4" w14:textId="6A1ED641" w:rsidR="00771B66" w:rsidRPr="003C11C8" w:rsidRDefault="0080600D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Name(s) of signatory:</w:t>
            </w:r>
          </w:p>
        </w:tc>
        <w:tc>
          <w:tcPr>
            <w:tcW w:w="6209" w:type="dxa"/>
          </w:tcPr>
          <w:p w14:paraId="17288F92" w14:textId="77777777" w:rsidR="00771B66" w:rsidRPr="003C11C8" w:rsidRDefault="00771B66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</w:tbl>
    <w:p w14:paraId="4EF74803" w14:textId="4F298CF5" w:rsidR="00771B66" w:rsidRPr="003C11C8" w:rsidRDefault="00AA5252" w:rsidP="00771B66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>
        <w:rPr>
          <w:rFonts w:ascii="Calibri" w:hAnsi="Calibri" w:cs="Calibri"/>
          <w:b/>
          <w:bCs/>
          <w:color w:val="auto"/>
          <w:sz w:val="28"/>
          <w:szCs w:val="28"/>
        </w:rPr>
        <w:br/>
      </w:r>
      <w:r w:rsidR="00771B66" w:rsidRPr="003C11C8">
        <w:rPr>
          <w:rFonts w:ascii="Calibri" w:hAnsi="Calibri" w:cs="Calibri"/>
          <w:b/>
          <w:bCs/>
          <w:color w:val="auto"/>
          <w:sz w:val="28"/>
          <w:szCs w:val="28"/>
        </w:rPr>
        <w:t xml:space="preserve">Trust </w:t>
      </w:r>
      <w:r w:rsidR="00044595" w:rsidRPr="003C11C8">
        <w:rPr>
          <w:rFonts w:ascii="Calibri" w:hAnsi="Calibri" w:cs="Calibri"/>
          <w:b/>
          <w:bCs/>
          <w:color w:val="auto"/>
          <w:sz w:val="28"/>
          <w:szCs w:val="28"/>
        </w:rPr>
        <w:t>a</w:t>
      </w:r>
      <w:r w:rsidR="00771B66" w:rsidRPr="003C11C8">
        <w:rPr>
          <w:rFonts w:ascii="Calibri" w:hAnsi="Calibri" w:cs="Calibri"/>
          <w:b/>
          <w:bCs/>
          <w:color w:val="auto"/>
          <w:sz w:val="28"/>
          <w:szCs w:val="28"/>
        </w:rPr>
        <w:t>ccount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209"/>
      </w:tblGrid>
      <w:tr w:rsidR="003C11C8" w:rsidRPr="003C11C8" w14:paraId="5A51FF44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7F9276B9" w14:textId="7C24E7C9" w:rsidR="00771B66" w:rsidRPr="003C11C8" w:rsidRDefault="0080600D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Name of financial i</w:t>
            </w:r>
            <w:r w:rsidR="00771B66" w:rsidRPr="003C11C8">
              <w:rPr>
                <w:rFonts w:ascii="Calibri" w:hAnsi="Calibri" w:cs="Calibri"/>
                <w:color w:val="auto"/>
                <w:sz w:val="24"/>
                <w:szCs w:val="24"/>
              </w:rPr>
              <w:t>nstitution</w:t>
            </w: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: </w:t>
            </w:r>
          </w:p>
        </w:tc>
        <w:tc>
          <w:tcPr>
            <w:tcW w:w="6209" w:type="dxa"/>
          </w:tcPr>
          <w:p w14:paraId="30E19D08" w14:textId="77777777" w:rsidR="00771B66" w:rsidRPr="003C11C8" w:rsidRDefault="00771B66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3DC3E380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16BAB8DC" w14:textId="6DC8EB82" w:rsidR="00A47044" w:rsidRPr="003C11C8" w:rsidRDefault="00A47044" w:rsidP="00A47044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Account No.: </w:t>
            </w:r>
          </w:p>
        </w:tc>
        <w:tc>
          <w:tcPr>
            <w:tcW w:w="6209" w:type="dxa"/>
          </w:tcPr>
          <w:p w14:paraId="14528BA5" w14:textId="77777777" w:rsidR="00A47044" w:rsidRPr="003C11C8" w:rsidRDefault="00A47044" w:rsidP="00A47044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736C298F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1EFB85EF" w14:textId="21833841" w:rsidR="00A47044" w:rsidRPr="003C11C8" w:rsidRDefault="00A47044" w:rsidP="00A47044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Branch No.:</w:t>
            </w:r>
          </w:p>
        </w:tc>
        <w:tc>
          <w:tcPr>
            <w:tcW w:w="6209" w:type="dxa"/>
          </w:tcPr>
          <w:p w14:paraId="324DF2E6" w14:textId="77777777" w:rsidR="00A47044" w:rsidRPr="003C11C8" w:rsidRDefault="00A47044" w:rsidP="00A47044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44FDBC50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17834225" w14:textId="4B2BE024" w:rsidR="00771B66" w:rsidRPr="003C11C8" w:rsidRDefault="0080600D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Name(s) of </w:t>
            </w:r>
            <w:r w:rsidR="00771B66" w:rsidRPr="003C11C8">
              <w:rPr>
                <w:rFonts w:ascii="Calibri" w:hAnsi="Calibri" w:cs="Calibri"/>
                <w:color w:val="auto"/>
                <w:sz w:val="24"/>
                <w:szCs w:val="24"/>
              </w:rPr>
              <w:t>signator</w:t>
            </w: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y:</w:t>
            </w:r>
          </w:p>
        </w:tc>
        <w:tc>
          <w:tcPr>
            <w:tcW w:w="6209" w:type="dxa"/>
          </w:tcPr>
          <w:p w14:paraId="218D4E33" w14:textId="248725B2" w:rsidR="00771B66" w:rsidRPr="003C11C8" w:rsidRDefault="00771B66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41666ECD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50DA5F7E" w14:textId="7F510881" w:rsidR="009842B5" w:rsidRPr="003C11C8" w:rsidRDefault="009842B5" w:rsidP="009842B5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Online banking login information:</w:t>
            </w:r>
          </w:p>
        </w:tc>
        <w:tc>
          <w:tcPr>
            <w:tcW w:w="6209" w:type="dxa"/>
          </w:tcPr>
          <w:p w14:paraId="648E47D4" w14:textId="77777777" w:rsidR="009842B5" w:rsidRPr="003C11C8" w:rsidRDefault="009842B5" w:rsidP="009842B5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</w:tbl>
    <w:p w14:paraId="27C17C7E" w14:textId="77777777" w:rsidR="00AA5252" w:rsidRDefault="009842B5" w:rsidP="005C2E71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3C11C8">
        <w:rPr>
          <w:rFonts w:ascii="Calibri" w:hAnsi="Calibri" w:cs="Calibri"/>
          <w:b/>
          <w:bCs/>
          <w:color w:val="auto"/>
          <w:sz w:val="28"/>
          <w:szCs w:val="28"/>
        </w:rPr>
        <w:br/>
      </w:r>
    </w:p>
    <w:p w14:paraId="238FAC7A" w14:textId="694AC9C2" w:rsidR="005C2E71" w:rsidRPr="003C11C8" w:rsidRDefault="00AA5252" w:rsidP="005C2E71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>
        <w:rPr>
          <w:rFonts w:ascii="Calibri" w:hAnsi="Calibri" w:cs="Calibri"/>
          <w:b/>
          <w:bCs/>
          <w:color w:val="auto"/>
          <w:sz w:val="28"/>
          <w:szCs w:val="28"/>
        </w:rPr>
        <w:lastRenderedPageBreak/>
        <w:br/>
      </w:r>
      <w:r w:rsidR="005C2E71" w:rsidRPr="003C11C8">
        <w:rPr>
          <w:rFonts w:ascii="Calibri" w:hAnsi="Calibri" w:cs="Calibri"/>
          <w:b/>
          <w:bCs/>
          <w:color w:val="auto"/>
          <w:sz w:val="28"/>
          <w:szCs w:val="28"/>
        </w:rPr>
        <w:t>E-reg trust account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209"/>
      </w:tblGrid>
      <w:tr w:rsidR="003C11C8" w:rsidRPr="003C11C8" w14:paraId="66F1097C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59D87C4A" w14:textId="77777777" w:rsidR="005C2E71" w:rsidRPr="003C11C8" w:rsidRDefault="005C2E71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Name of financial institution: </w:t>
            </w:r>
          </w:p>
        </w:tc>
        <w:tc>
          <w:tcPr>
            <w:tcW w:w="6209" w:type="dxa"/>
          </w:tcPr>
          <w:p w14:paraId="61251705" w14:textId="77777777" w:rsidR="005C2E71" w:rsidRPr="003C11C8" w:rsidRDefault="005C2E71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335C5B40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4805BEC0" w14:textId="255C4BEE" w:rsidR="00A47044" w:rsidRPr="003C11C8" w:rsidRDefault="00A47044" w:rsidP="00A47044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Account No.: </w:t>
            </w:r>
          </w:p>
        </w:tc>
        <w:tc>
          <w:tcPr>
            <w:tcW w:w="6209" w:type="dxa"/>
          </w:tcPr>
          <w:p w14:paraId="1F73AA63" w14:textId="77777777" w:rsidR="00A47044" w:rsidRPr="003C11C8" w:rsidRDefault="00A47044" w:rsidP="00A47044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23F41798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7925846F" w14:textId="19719D53" w:rsidR="00A47044" w:rsidRPr="003C11C8" w:rsidRDefault="00A47044" w:rsidP="00A47044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Branch No.:</w:t>
            </w:r>
          </w:p>
        </w:tc>
        <w:tc>
          <w:tcPr>
            <w:tcW w:w="6209" w:type="dxa"/>
          </w:tcPr>
          <w:p w14:paraId="2F567C87" w14:textId="77777777" w:rsidR="00A47044" w:rsidRPr="003C11C8" w:rsidRDefault="00A47044" w:rsidP="00A47044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5CF196DF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6639DFCF" w14:textId="720515F4" w:rsidR="005C2E71" w:rsidRPr="003C11C8" w:rsidRDefault="005C2E71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Name(s) of signatory:</w:t>
            </w:r>
          </w:p>
        </w:tc>
        <w:tc>
          <w:tcPr>
            <w:tcW w:w="6209" w:type="dxa"/>
          </w:tcPr>
          <w:p w14:paraId="554BEDE0" w14:textId="77777777" w:rsidR="005C2E71" w:rsidRPr="003C11C8" w:rsidRDefault="005C2E71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490BD61B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5AE810EC" w14:textId="01F86DF2" w:rsidR="009842B5" w:rsidRPr="003C11C8" w:rsidRDefault="009842B5" w:rsidP="009842B5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Online banking login information:</w:t>
            </w:r>
          </w:p>
        </w:tc>
        <w:tc>
          <w:tcPr>
            <w:tcW w:w="6209" w:type="dxa"/>
          </w:tcPr>
          <w:p w14:paraId="13DE0FAB" w14:textId="77777777" w:rsidR="009842B5" w:rsidRPr="003C11C8" w:rsidRDefault="009842B5" w:rsidP="009842B5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</w:tbl>
    <w:p w14:paraId="0D5A9CB0" w14:textId="5BC793EF" w:rsidR="00821FBB" w:rsidRPr="003C11C8" w:rsidRDefault="00821FBB" w:rsidP="00821FBB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3C11C8">
        <w:rPr>
          <w:rFonts w:ascii="Calibri" w:hAnsi="Calibri" w:cs="Calibri"/>
          <w:b/>
          <w:bCs/>
          <w:color w:val="auto"/>
          <w:sz w:val="28"/>
          <w:szCs w:val="28"/>
        </w:rPr>
        <w:br/>
        <w:t>Separate interest-bearing trust account</w:t>
      </w:r>
      <w:r w:rsidR="00C277D1" w:rsidRPr="003C11C8">
        <w:rPr>
          <w:rFonts w:ascii="Calibri" w:hAnsi="Calibri" w:cs="Calibri"/>
          <w:b/>
          <w:bCs/>
          <w:color w:val="auto"/>
          <w:sz w:val="28"/>
          <w:szCs w:val="28"/>
        </w:rPr>
        <w:t xml:space="preserve"> (e.g., GIC, term deposits)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209"/>
      </w:tblGrid>
      <w:tr w:rsidR="003C11C8" w:rsidRPr="003C11C8" w14:paraId="5B1E4A00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6839B692" w14:textId="77777777" w:rsidR="00821FBB" w:rsidRPr="003C11C8" w:rsidRDefault="00821FBB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Name of financial institution: </w:t>
            </w:r>
          </w:p>
        </w:tc>
        <w:tc>
          <w:tcPr>
            <w:tcW w:w="6209" w:type="dxa"/>
          </w:tcPr>
          <w:p w14:paraId="091DE672" w14:textId="77777777" w:rsidR="00821FBB" w:rsidRPr="003C11C8" w:rsidRDefault="00821FBB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684D2B2D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3409D0BF" w14:textId="77777777" w:rsidR="00821FBB" w:rsidRPr="003C11C8" w:rsidRDefault="00821FBB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Account No.: </w:t>
            </w:r>
          </w:p>
        </w:tc>
        <w:tc>
          <w:tcPr>
            <w:tcW w:w="6209" w:type="dxa"/>
          </w:tcPr>
          <w:p w14:paraId="7799F4B1" w14:textId="77777777" w:rsidR="00821FBB" w:rsidRPr="003C11C8" w:rsidRDefault="00821FBB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5AE5AA18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737E475E" w14:textId="77777777" w:rsidR="00821FBB" w:rsidRPr="003C11C8" w:rsidRDefault="00821FBB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Branch No.:</w:t>
            </w:r>
          </w:p>
        </w:tc>
        <w:tc>
          <w:tcPr>
            <w:tcW w:w="6209" w:type="dxa"/>
          </w:tcPr>
          <w:p w14:paraId="4E84E22D" w14:textId="77777777" w:rsidR="00821FBB" w:rsidRPr="003C11C8" w:rsidRDefault="00821FBB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493D60A3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37BB3B14" w14:textId="77777777" w:rsidR="00821FBB" w:rsidRPr="003C11C8" w:rsidRDefault="00821FBB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Name(s) of signatory:</w:t>
            </w:r>
          </w:p>
        </w:tc>
        <w:tc>
          <w:tcPr>
            <w:tcW w:w="6209" w:type="dxa"/>
          </w:tcPr>
          <w:p w14:paraId="24D6385F" w14:textId="77777777" w:rsidR="00821FBB" w:rsidRPr="003C11C8" w:rsidRDefault="00821FBB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3C11C8" w:rsidRPr="003C11C8" w14:paraId="7778F9F4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7D222E7D" w14:textId="77DBE608" w:rsidR="00945117" w:rsidRPr="003C11C8" w:rsidRDefault="009842B5" w:rsidP="00945117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3C11C8">
              <w:rPr>
                <w:rFonts w:ascii="Calibri" w:hAnsi="Calibri" w:cs="Calibri"/>
                <w:color w:val="auto"/>
                <w:sz w:val="24"/>
                <w:szCs w:val="24"/>
              </w:rPr>
              <w:t>Online banking login information:</w:t>
            </w:r>
          </w:p>
        </w:tc>
        <w:tc>
          <w:tcPr>
            <w:tcW w:w="6209" w:type="dxa"/>
          </w:tcPr>
          <w:p w14:paraId="235E65ED" w14:textId="77777777" w:rsidR="00945117" w:rsidRPr="003C11C8" w:rsidRDefault="00945117" w:rsidP="00945117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</w:tbl>
    <w:p w14:paraId="10FE7852" w14:textId="77777777" w:rsidR="00821FBB" w:rsidRPr="00821FBB" w:rsidRDefault="00821FBB" w:rsidP="00771B66">
      <w:pPr>
        <w:rPr>
          <w:rFonts w:ascii="Calibri" w:hAnsi="Calibri" w:cs="Calibri"/>
          <w:i/>
          <w:iCs/>
          <w:color w:val="3D5B71"/>
          <w:sz w:val="4"/>
          <w:szCs w:val="4"/>
        </w:rPr>
      </w:pPr>
    </w:p>
    <w:p w14:paraId="13C15ECF" w14:textId="1EBE5C51" w:rsidR="00771B66" w:rsidRPr="00EB2CB0" w:rsidRDefault="00771B66" w:rsidP="00771B66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EB2CB0">
        <w:rPr>
          <w:rFonts w:ascii="Calibri" w:hAnsi="Calibri" w:cs="Calibri"/>
          <w:b/>
          <w:bCs/>
          <w:color w:val="auto"/>
          <w:sz w:val="28"/>
          <w:szCs w:val="28"/>
        </w:rPr>
        <w:t xml:space="preserve">Business </w:t>
      </w:r>
      <w:r w:rsidR="00C2219E" w:rsidRPr="00EB2CB0">
        <w:rPr>
          <w:rFonts w:ascii="Calibri" w:hAnsi="Calibri" w:cs="Calibri"/>
          <w:b/>
          <w:bCs/>
          <w:color w:val="auto"/>
          <w:sz w:val="28"/>
          <w:szCs w:val="28"/>
        </w:rPr>
        <w:t>cheques, and debit/c</w:t>
      </w:r>
      <w:r w:rsidRPr="00EB2CB0">
        <w:rPr>
          <w:rFonts w:ascii="Calibri" w:hAnsi="Calibri" w:cs="Calibri"/>
          <w:b/>
          <w:bCs/>
          <w:color w:val="auto"/>
          <w:sz w:val="28"/>
          <w:szCs w:val="28"/>
        </w:rPr>
        <w:t xml:space="preserve">redit </w:t>
      </w:r>
      <w:r w:rsidR="00044595" w:rsidRPr="00EB2CB0">
        <w:rPr>
          <w:rFonts w:ascii="Calibri" w:hAnsi="Calibri" w:cs="Calibri"/>
          <w:b/>
          <w:bCs/>
          <w:color w:val="auto"/>
          <w:sz w:val="28"/>
          <w:szCs w:val="28"/>
        </w:rPr>
        <w:t>c</w:t>
      </w:r>
      <w:r w:rsidRPr="00EB2CB0">
        <w:rPr>
          <w:rFonts w:ascii="Calibri" w:hAnsi="Calibri" w:cs="Calibri"/>
          <w:b/>
          <w:bCs/>
          <w:color w:val="auto"/>
          <w:sz w:val="28"/>
          <w:szCs w:val="28"/>
        </w:rPr>
        <w:t>ards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6209"/>
      </w:tblGrid>
      <w:tr w:rsidR="00EB2CB0" w:rsidRPr="00EB2CB0" w14:paraId="598A3E9C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7C5EDF6C" w14:textId="2C66E461" w:rsidR="00771B66" w:rsidRPr="00EB2CB0" w:rsidRDefault="000342D9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EB2CB0">
              <w:rPr>
                <w:rFonts w:ascii="Calibri" w:hAnsi="Calibri" w:cs="Calibri"/>
                <w:color w:val="auto"/>
                <w:sz w:val="24"/>
                <w:szCs w:val="24"/>
              </w:rPr>
              <w:t>Name of financial i</w:t>
            </w:r>
            <w:r w:rsidR="00771B66" w:rsidRPr="00EB2CB0">
              <w:rPr>
                <w:rFonts w:ascii="Calibri" w:hAnsi="Calibri" w:cs="Calibri"/>
                <w:color w:val="auto"/>
                <w:sz w:val="24"/>
                <w:szCs w:val="24"/>
              </w:rPr>
              <w:t>nstitution</w:t>
            </w:r>
            <w:r w:rsidRPr="00EB2CB0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</w:t>
            </w:r>
            <w:r w:rsidR="00C277D1" w:rsidRPr="00EB2CB0">
              <w:rPr>
                <w:rFonts w:ascii="Calibri" w:hAnsi="Calibri" w:cs="Calibri"/>
                <w:color w:val="auto"/>
                <w:sz w:val="24"/>
                <w:szCs w:val="24"/>
              </w:rPr>
              <w:t>and</w:t>
            </w:r>
            <w:r w:rsidRPr="00EB2CB0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processing company</w:t>
            </w:r>
            <w:r w:rsidR="00CC4ADE" w:rsidRPr="00EB2CB0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6209" w:type="dxa"/>
          </w:tcPr>
          <w:p w14:paraId="5EAE233A" w14:textId="77777777" w:rsidR="00771B66" w:rsidRPr="00EB2CB0" w:rsidRDefault="00771B66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EB2CB0" w:rsidRPr="00EB2CB0" w14:paraId="4B0EDD73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157D65FC" w14:textId="4FE3FD39" w:rsidR="00CC4ADE" w:rsidRPr="00EB2CB0" w:rsidRDefault="00CC4ADE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EB2CB0">
              <w:rPr>
                <w:rFonts w:ascii="Calibri" w:hAnsi="Calibri" w:cs="Calibri"/>
                <w:color w:val="auto"/>
                <w:sz w:val="24"/>
                <w:szCs w:val="24"/>
              </w:rPr>
              <w:t>Contact information and person:</w:t>
            </w:r>
          </w:p>
        </w:tc>
        <w:tc>
          <w:tcPr>
            <w:tcW w:w="6209" w:type="dxa"/>
          </w:tcPr>
          <w:p w14:paraId="06BE3BF5" w14:textId="77777777" w:rsidR="00CC4ADE" w:rsidRPr="00EB2CB0" w:rsidRDefault="00CC4ADE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EB2CB0" w:rsidRPr="00EB2CB0" w14:paraId="474BC43B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2790DF02" w14:textId="31B0E8CE" w:rsidR="00771B66" w:rsidRPr="00EB2CB0" w:rsidRDefault="00771B66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EB2CB0">
              <w:rPr>
                <w:rFonts w:ascii="Calibri" w:hAnsi="Calibri" w:cs="Calibri"/>
                <w:color w:val="auto"/>
                <w:sz w:val="24"/>
                <w:szCs w:val="24"/>
              </w:rPr>
              <w:t xml:space="preserve">Account </w:t>
            </w:r>
            <w:r w:rsidR="000342D9" w:rsidRPr="00EB2CB0">
              <w:rPr>
                <w:rFonts w:ascii="Calibri" w:hAnsi="Calibri" w:cs="Calibri"/>
                <w:color w:val="auto"/>
                <w:sz w:val="24"/>
                <w:szCs w:val="24"/>
              </w:rPr>
              <w:t xml:space="preserve">No.: </w:t>
            </w:r>
          </w:p>
        </w:tc>
        <w:tc>
          <w:tcPr>
            <w:tcW w:w="6209" w:type="dxa"/>
          </w:tcPr>
          <w:p w14:paraId="7BC81E9F" w14:textId="77777777" w:rsidR="00771B66" w:rsidRPr="00EB2CB0" w:rsidRDefault="00771B66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EB2CB0" w:rsidRPr="00EB2CB0" w14:paraId="025CC135" w14:textId="77777777" w:rsidTr="00C277D1">
        <w:tc>
          <w:tcPr>
            <w:tcW w:w="3256" w:type="dxa"/>
            <w:shd w:val="clear" w:color="auto" w:fill="D9D9D9" w:themeFill="background1" w:themeFillShade="D9"/>
          </w:tcPr>
          <w:p w14:paraId="40B3D8AF" w14:textId="2E677D03" w:rsidR="00771B66" w:rsidRPr="00EB2CB0" w:rsidRDefault="00CC4ADE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EB2CB0">
              <w:rPr>
                <w:rFonts w:ascii="Calibri" w:hAnsi="Calibri" w:cs="Calibri"/>
                <w:color w:val="auto"/>
                <w:sz w:val="24"/>
                <w:szCs w:val="24"/>
              </w:rPr>
              <w:t>Name(s) of signatory:</w:t>
            </w:r>
          </w:p>
        </w:tc>
        <w:tc>
          <w:tcPr>
            <w:tcW w:w="6209" w:type="dxa"/>
          </w:tcPr>
          <w:p w14:paraId="4E8C95D4" w14:textId="77777777" w:rsidR="00771B66" w:rsidRPr="00EB2CB0" w:rsidRDefault="00771B66" w:rsidP="00CF1F36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</w:tbl>
    <w:p w14:paraId="15CC3709" w14:textId="77777777" w:rsidR="00CC4ADE" w:rsidRPr="00EB2CB0" w:rsidRDefault="00CC4ADE" w:rsidP="00771B66">
      <w:pPr>
        <w:spacing w:after="160" w:line="259" w:lineRule="auto"/>
        <w:rPr>
          <w:rFonts w:ascii="Calibri" w:hAnsi="Calibri" w:cs="Calibri"/>
          <w:color w:val="auto"/>
          <w:sz w:val="10"/>
          <w:szCs w:val="10"/>
        </w:rPr>
      </w:pPr>
    </w:p>
    <w:p w14:paraId="0DC789BB" w14:textId="77777777" w:rsidR="003067D9" w:rsidRDefault="003067D9" w:rsidP="00821FBB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</w:p>
    <w:p w14:paraId="5FB416B7" w14:textId="77777777" w:rsidR="003067D9" w:rsidRDefault="003067D9" w:rsidP="00821FBB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</w:p>
    <w:p w14:paraId="73F4A06A" w14:textId="77777777" w:rsidR="009842B5" w:rsidRPr="00EB2CB0" w:rsidRDefault="009842B5">
      <w:pPr>
        <w:spacing w:after="160" w:line="259" w:lineRule="auto"/>
        <w:rPr>
          <w:rFonts w:asciiTheme="majorHAnsi" w:eastAsiaTheme="majorEastAsia" w:hAnsiTheme="majorHAnsi" w:cstheme="majorBidi"/>
          <w:color w:val="auto"/>
          <w:sz w:val="36"/>
          <w:szCs w:val="36"/>
        </w:rPr>
      </w:pPr>
      <w:r w:rsidRPr="00EB2CB0">
        <w:rPr>
          <w:color w:val="auto"/>
          <w:sz w:val="36"/>
          <w:szCs w:val="36"/>
        </w:rPr>
        <w:br w:type="page"/>
      </w:r>
    </w:p>
    <w:p w14:paraId="400578A9" w14:textId="77777777" w:rsidR="009842B5" w:rsidRDefault="009842B5" w:rsidP="00120699">
      <w:pPr>
        <w:pStyle w:val="Heading1"/>
        <w:rPr>
          <w:color w:val="auto"/>
          <w:sz w:val="36"/>
          <w:szCs w:val="36"/>
        </w:rPr>
      </w:pPr>
    </w:p>
    <w:p w14:paraId="5820F3CD" w14:textId="2FBC70A1" w:rsidR="003063D9" w:rsidRPr="003067D9" w:rsidRDefault="00821FBB" w:rsidP="00120699">
      <w:pPr>
        <w:pStyle w:val="Heading1"/>
        <w:rPr>
          <w:color w:val="3D5B85"/>
          <w:sz w:val="34"/>
          <w:szCs w:val="34"/>
        </w:rPr>
      </w:pPr>
      <w:bookmarkStart w:id="11" w:name="_Toc175298174"/>
      <w:r w:rsidRPr="003067D9">
        <w:rPr>
          <w:color w:val="3D5B85"/>
          <w:sz w:val="34"/>
          <w:szCs w:val="34"/>
        </w:rPr>
        <w:t xml:space="preserve">Location </w:t>
      </w:r>
      <w:r w:rsidR="003067D9" w:rsidRPr="003067D9">
        <w:rPr>
          <w:color w:val="3D5B85"/>
          <w:sz w:val="34"/>
          <w:szCs w:val="34"/>
        </w:rPr>
        <w:t xml:space="preserve">of </w:t>
      </w:r>
      <w:r w:rsidRPr="003067D9">
        <w:rPr>
          <w:color w:val="3D5B85"/>
          <w:sz w:val="34"/>
          <w:szCs w:val="34"/>
        </w:rPr>
        <w:t>and access to client files</w:t>
      </w:r>
      <w:bookmarkEnd w:id="11"/>
      <w:r w:rsidRPr="003067D9">
        <w:rPr>
          <w:color w:val="3D5B85"/>
          <w:sz w:val="34"/>
          <w:szCs w:val="34"/>
        </w:rPr>
        <w:t xml:space="preserve"> </w:t>
      </w:r>
    </w:p>
    <w:p w14:paraId="249B80D9" w14:textId="77777777" w:rsidR="00262527" w:rsidRPr="00262527" w:rsidRDefault="00262527" w:rsidP="00262527">
      <w:pPr>
        <w:rPr>
          <w:sz w:val="4"/>
          <w:szCs w:val="8"/>
        </w:rPr>
      </w:pPr>
    </w:p>
    <w:p w14:paraId="40144B37" w14:textId="07C3FB8F" w:rsidR="00767109" w:rsidRPr="00767109" w:rsidRDefault="00631063" w:rsidP="00767109">
      <w:pPr>
        <w:pStyle w:val="Heading1"/>
        <w:numPr>
          <w:ilvl w:val="0"/>
          <w:numId w:val="17"/>
        </w:numPr>
        <w:rPr>
          <w:rFonts w:ascii="Calibri" w:hAnsi="Calibri" w:cs="Calibri"/>
          <w:sz w:val="36"/>
          <w:szCs w:val="36"/>
        </w:rPr>
      </w:pPr>
      <w:bookmarkStart w:id="12" w:name="_Toc175298175"/>
      <w:r w:rsidRPr="74D93E96">
        <w:rPr>
          <w:rFonts w:ascii="Calibri" w:hAnsi="Calibri" w:cs="Calibri"/>
          <w:sz w:val="36"/>
          <w:szCs w:val="36"/>
        </w:rPr>
        <w:t xml:space="preserve">Active </w:t>
      </w:r>
      <w:r w:rsidR="00D25338" w:rsidRPr="74D93E96">
        <w:rPr>
          <w:rFonts w:ascii="Calibri" w:hAnsi="Calibri" w:cs="Calibri"/>
          <w:sz w:val="36"/>
          <w:szCs w:val="36"/>
        </w:rPr>
        <w:t xml:space="preserve">or open </w:t>
      </w:r>
      <w:r w:rsidRPr="74D93E96">
        <w:rPr>
          <w:rFonts w:ascii="Calibri" w:hAnsi="Calibri" w:cs="Calibri"/>
          <w:sz w:val="36"/>
          <w:szCs w:val="36"/>
        </w:rPr>
        <w:t>client files</w:t>
      </w:r>
      <w:bookmarkEnd w:id="12"/>
      <w:r>
        <w:br/>
      </w:r>
    </w:p>
    <w:p w14:paraId="7FB7443F" w14:textId="7DF04D77" w:rsidR="007F5840" w:rsidRPr="00821FBB" w:rsidRDefault="00D62452" w:rsidP="00821FBB">
      <w:pPr>
        <w:spacing w:after="160" w:line="259" w:lineRule="auto"/>
        <w:rPr>
          <w:rFonts w:ascii="Calibri" w:hAnsi="Calibri" w:cs="Calibri"/>
          <w:bCs/>
          <w:color w:val="auto"/>
          <w:sz w:val="24"/>
          <w:szCs w:val="24"/>
        </w:rPr>
      </w:pPr>
      <w:r w:rsidRPr="00821FBB">
        <w:rPr>
          <w:rFonts w:ascii="Calibri" w:hAnsi="Calibri" w:cs="Calibri"/>
          <w:bCs/>
          <w:color w:val="auto"/>
          <w:sz w:val="24"/>
          <w:szCs w:val="24"/>
        </w:rPr>
        <w:t xml:space="preserve">My active file </w:t>
      </w:r>
      <w:r w:rsidR="00761A57">
        <w:rPr>
          <w:rFonts w:ascii="Calibri" w:hAnsi="Calibri" w:cs="Calibri"/>
          <w:bCs/>
          <w:color w:val="auto"/>
          <w:sz w:val="24"/>
          <w:szCs w:val="24"/>
        </w:rPr>
        <w:t>tracking chart</w:t>
      </w:r>
      <w:r w:rsidR="00BE1D4B">
        <w:rPr>
          <w:rFonts w:ascii="Calibri" w:hAnsi="Calibri" w:cs="Calibri"/>
          <w:bCs/>
          <w:color w:val="auto"/>
          <w:sz w:val="24"/>
          <w:szCs w:val="24"/>
        </w:rPr>
        <w:t xml:space="preserve"> [</w:t>
      </w:r>
      <w:r w:rsidR="00BE1D4B">
        <w:rPr>
          <w:rFonts w:ascii="Calibri" w:hAnsi="Calibri" w:cs="Calibri"/>
          <w:bCs/>
          <w:i/>
          <w:iCs/>
          <w:color w:val="auto"/>
          <w:sz w:val="24"/>
          <w:szCs w:val="24"/>
        </w:rPr>
        <w:t>or insert name of a similar document]</w:t>
      </w:r>
      <w:r w:rsidRPr="00821FBB">
        <w:rPr>
          <w:rFonts w:ascii="Calibri" w:hAnsi="Calibri" w:cs="Calibri"/>
          <w:bCs/>
          <w:color w:val="auto"/>
          <w:sz w:val="24"/>
          <w:szCs w:val="24"/>
        </w:rPr>
        <w:t xml:space="preserve"> is located [</w:t>
      </w:r>
      <w:r w:rsidRPr="00821FBB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insert </w:t>
      </w:r>
      <w:r w:rsidR="00821FBB">
        <w:rPr>
          <w:rFonts w:ascii="Calibri" w:hAnsi="Calibri" w:cs="Calibri"/>
          <w:bCs/>
          <w:i/>
          <w:iCs/>
          <w:color w:val="auto"/>
          <w:sz w:val="24"/>
          <w:szCs w:val="24"/>
        </w:rPr>
        <w:t>physical or electronic location</w:t>
      </w:r>
      <w:r w:rsidRPr="00821FBB">
        <w:rPr>
          <w:rFonts w:ascii="Calibri" w:hAnsi="Calibri" w:cs="Calibri"/>
          <w:bCs/>
          <w:color w:val="auto"/>
          <w:sz w:val="24"/>
          <w:szCs w:val="24"/>
        </w:rPr>
        <w:t>]</w:t>
      </w:r>
      <w:r w:rsidR="00D25338" w:rsidRPr="00821FBB">
        <w:rPr>
          <w:rFonts w:ascii="Calibri" w:hAnsi="Calibri" w:cs="Calibri"/>
          <w:bCs/>
          <w:color w:val="auto"/>
          <w:sz w:val="24"/>
          <w:szCs w:val="24"/>
        </w:rPr>
        <w:t xml:space="preserve"> and can be accessed by [</w:t>
      </w:r>
      <w:r w:rsidR="00D25338" w:rsidRPr="00821FBB">
        <w:rPr>
          <w:rFonts w:ascii="Calibri" w:hAnsi="Calibri" w:cs="Calibri"/>
          <w:bCs/>
          <w:i/>
          <w:iCs/>
          <w:color w:val="auto"/>
          <w:sz w:val="24"/>
          <w:szCs w:val="24"/>
        </w:rPr>
        <w:t>describe how to access</w:t>
      </w:r>
      <w:r w:rsidR="00C277D1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 including </w:t>
      </w:r>
      <w:r w:rsidR="00552B78">
        <w:rPr>
          <w:rFonts w:ascii="Calibri" w:hAnsi="Calibri" w:cs="Calibri"/>
          <w:bCs/>
          <w:i/>
          <w:iCs/>
          <w:color w:val="auto"/>
          <w:sz w:val="24"/>
          <w:szCs w:val="24"/>
        </w:rPr>
        <w:t>the name of any software, cloud storage solution,</w:t>
      </w:r>
      <w:r w:rsidR="00DD315B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 and providing any</w:t>
      </w:r>
      <w:r w:rsidR="00552B78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 login, passwords, or </w:t>
      </w:r>
      <w:r w:rsidR="00EB2CB0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other access </w:t>
      </w:r>
      <w:r w:rsidR="00552B78">
        <w:rPr>
          <w:rFonts w:ascii="Calibri" w:hAnsi="Calibri" w:cs="Calibri"/>
          <w:bCs/>
          <w:i/>
          <w:iCs/>
          <w:color w:val="auto"/>
          <w:sz w:val="24"/>
          <w:szCs w:val="24"/>
        </w:rPr>
        <w:t>information</w:t>
      </w:r>
      <w:r w:rsidR="00D25338" w:rsidRPr="00821FBB">
        <w:rPr>
          <w:rFonts w:ascii="Calibri" w:hAnsi="Calibri" w:cs="Calibri"/>
          <w:bCs/>
          <w:color w:val="auto"/>
          <w:sz w:val="24"/>
          <w:szCs w:val="24"/>
        </w:rPr>
        <w:t>]</w:t>
      </w:r>
      <w:r w:rsidRPr="00821FBB">
        <w:rPr>
          <w:rFonts w:ascii="Calibri" w:hAnsi="Calibri" w:cs="Calibri"/>
          <w:bCs/>
          <w:color w:val="auto"/>
          <w:sz w:val="24"/>
          <w:szCs w:val="24"/>
        </w:rPr>
        <w:t xml:space="preserve">. </w:t>
      </w:r>
    </w:p>
    <w:p w14:paraId="44AC1D3E" w14:textId="6AC099E5" w:rsidR="00767109" w:rsidRPr="00F123D0" w:rsidRDefault="007F5840" w:rsidP="00767109">
      <w:pPr>
        <w:spacing w:after="160" w:line="259" w:lineRule="auto"/>
        <w:rPr>
          <w:rFonts w:ascii="Source Sans Pro" w:hAnsi="Source Sans Pro"/>
          <w:color w:val="auto"/>
          <w:sz w:val="28"/>
          <w:szCs w:val="28"/>
        </w:rPr>
      </w:pPr>
      <w:r w:rsidRPr="00821FBB">
        <w:rPr>
          <w:rFonts w:ascii="Calibri" w:hAnsi="Calibri" w:cs="Calibri"/>
          <w:bCs/>
          <w:color w:val="auto"/>
          <w:sz w:val="24"/>
          <w:szCs w:val="24"/>
        </w:rPr>
        <w:t>My active client files are located [</w:t>
      </w:r>
      <w:r w:rsidRPr="00821FBB">
        <w:rPr>
          <w:rFonts w:ascii="Calibri" w:hAnsi="Calibri" w:cs="Calibri"/>
          <w:bCs/>
          <w:i/>
          <w:iCs/>
          <w:color w:val="auto"/>
          <w:sz w:val="24"/>
          <w:szCs w:val="24"/>
        </w:rPr>
        <w:t>insert location o</w:t>
      </w:r>
      <w:r w:rsidR="00C277D1">
        <w:rPr>
          <w:rFonts w:ascii="Calibri" w:hAnsi="Calibri" w:cs="Calibri"/>
          <w:bCs/>
          <w:i/>
          <w:iCs/>
          <w:color w:val="auto"/>
          <w:sz w:val="24"/>
          <w:szCs w:val="24"/>
        </w:rPr>
        <w:t>f</w:t>
      </w:r>
      <w:r w:rsidRPr="00821FBB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 physical and/or electronic files</w:t>
      </w:r>
      <w:r w:rsidRPr="00821FBB">
        <w:rPr>
          <w:rFonts w:ascii="Calibri" w:hAnsi="Calibri" w:cs="Calibri"/>
          <w:bCs/>
          <w:color w:val="auto"/>
          <w:sz w:val="24"/>
          <w:szCs w:val="24"/>
        </w:rPr>
        <w:t>] and are organized by [</w:t>
      </w:r>
      <w:r w:rsidRPr="00821FBB">
        <w:rPr>
          <w:rFonts w:ascii="Calibri" w:hAnsi="Calibri" w:cs="Calibri"/>
          <w:bCs/>
          <w:i/>
          <w:iCs/>
          <w:color w:val="auto"/>
          <w:sz w:val="24"/>
          <w:szCs w:val="24"/>
        </w:rPr>
        <w:t>include information about how active files are organized</w:t>
      </w:r>
      <w:r w:rsidRPr="00821FBB">
        <w:rPr>
          <w:rFonts w:ascii="Calibri" w:hAnsi="Calibri" w:cs="Calibri"/>
          <w:bCs/>
          <w:color w:val="auto"/>
          <w:sz w:val="24"/>
          <w:szCs w:val="24"/>
        </w:rPr>
        <w:t>].</w:t>
      </w:r>
      <w:r w:rsidR="00497A26">
        <w:rPr>
          <w:rFonts w:ascii="Calibri" w:hAnsi="Calibri" w:cs="Calibri"/>
          <w:bCs/>
          <w:color w:val="auto"/>
          <w:sz w:val="24"/>
          <w:szCs w:val="24"/>
        </w:rPr>
        <w:t xml:space="preserve"> </w:t>
      </w:r>
      <w:r w:rsidR="00397066" w:rsidRPr="00821FBB">
        <w:rPr>
          <w:rFonts w:ascii="Calibri" w:hAnsi="Calibri" w:cs="Calibri"/>
          <w:bCs/>
          <w:color w:val="auto"/>
          <w:sz w:val="24"/>
          <w:szCs w:val="24"/>
        </w:rPr>
        <w:t xml:space="preserve">These files can be accessed by </w:t>
      </w:r>
      <w:r w:rsidR="00C277D1">
        <w:rPr>
          <w:rFonts w:ascii="Calibri" w:hAnsi="Calibri" w:cs="Calibri"/>
          <w:bCs/>
          <w:color w:val="auto"/>
          <w:sz w:val="24"/>
          <w:szCs w:val="24"/>
        </w:rPr>
        <w:t>[</w:t>
      </w:r>
      <w:r w:rsidR="00A34C9C" w:rsidRPr="00C277D1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provide directions for accessing physical or electronic files including the </w:t>
      </w:r>
      <w:r w:rsidR="00C277D1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location of any keys, the </w:t>
      </w:r>
      <w:r w:rsidR="00A34C9C" w:rsidRPr="00C277D1">
        <w:rPr>
          <w:rFonts w:ascii="Calibri" w:hAnsi="Calibri" w:cs="Calibri"/>
          <w:bCs/>
          <w:i/>
          <w:iCs/>
          <w:color w:val="auto"/>
          <w:sz w:val="24"/>
          <w:szCs w:val="24"/>
        </w:rPr>
        <w:t>name of any software, cloud storage solution, passwords, contact information, etc.)]</w:t>
      </w:r>
      <w:r w:rsidR="00767109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. </w:t>
      </w:r>
      <w:r w:rsidR="00767109">
        <w:br/>
      </w:r>
      <w:r w:rsidR="00FF0D0C">
        <w:br/>
      </w:r>
      <w:r w:rsidR="00767109" w:rsidRPr="007D3CC6">
        <w:rPr>
          <w:rFonts w:ascii="Calibri" w:hAnsi="Calibri" w:cs="Calibri"/>
          <w:color w:val="auto"/>
          <w:sz w:val="24"/>
          <w:szCs w:val="24"/>
        </w:rPr>
        <w:t>I hold client property</w:t>
      </w:r>
      <w:r w:rsidR="00767109">
        <w:rPr>
          <w:rFonts w:ascii="Calibri" w:hAnsi="Calibri" w:cs="Calibri"/>
          <w:color w:val="auto"/>
          <w:sz w:val="24"/>
          <w:szCs w:val="24"/>
        </w:rPr>
        <w:t xml:space="preserve">. </w:t>
      </w:r>
      <w:r w:rsidR="00767109">
        <w:rPr>
          <w:rFonts w:ascii="Calibri" w:hAnsi="Calibri" w:cs="Calibri"/>
          <w:bCs/>
          <w:color w:val="auto"/>
          <w:sz w:val="24"/>
          <w:szCs w:val="24"/>
        </w:rPr>
        <w:t>The property that</w:t>
      </w:r>
      <w:r w:rsidR="00767109" w:rsidRPr="00D124E0">
        <w:rPr>
          <w:rFonts w:ascii="Calibri" w:hAnsi="Calibri" w:cs="Calibri"/>
          <w:bCs/>
          <w:color w:val="auto"/>
          <w:sz w:val="24"/>
          <w:szCs w:val="24"/>
        </w:rPr>
        <w:t xml:space="preserve"> I hold consists of [</w:t>
      </w:r>
      <w:r w:rsidR="00767109" w:rsidRPr="00D124E0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summarize </w:t>
      </w:r>
      <w:r w:rsidR="00767109" w:rsidRPr="4A19063B">
        <w:rPr>
          <w:rFonts w:ascii="Calibri" w:hAnsi="Calibri" w:cs="Calibri"/>
          <w:i/>
          <w:iCs/>
          <w:color w:val="auto"/>
          <w:sz w:val="24"/>
          <w:szCs w:val="24"/>
        </w:rPr>
        <w:t>t</w:t>
      </w:r>
      <w:r w:rsidR="3B5FC7DD" w:rsidRPr="4A19063B">
        <w:rPr>
          <w:rFonts w:ascii="Calibri" w:hAnsi="Calibri" w:cs="Calibri"/>
          <w:i/>
          <w:iCs/>
          <w:color w:val="auto"/>
          <w:sz w:val="24"/>
          <w:szCs w:val="24"/>
        </w:rPr>
        <w:t xml:space="preserve">he </w:t>
      </w:r>
      <w:r w:rsidR="00767109" w:rsidRPr="00D124E0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type of property (wills, </w:t>
      </w:r>
      <w:r w:rsidR="00A754B5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will indices, </w:t>
      </w:r>
      <w:r w:rsidR="004C1C92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foundation documents, </w:t>
      </w:r>
      <w:r w:rsidR="00767109" w:rsidRPr="00D124E0">
        <w:rPr>
          <w:rFonts w:ascii="Calibri" w:hAnsi="Calibri" w:cs="Calibri"/>
          <w:bCs/>
          <w:i/>
          <w:iCs/>
          <w:color w:val="auto"/>
          <w:sz w:val="24"/>
          <w:szCs w:val="24"/>
        </w:rPr>
        <w:t>minute books, etc.) and number</w:t>
      </w:r>
      <w:r w:rsidR="00767109" w:rsidRPr="00D124E0">
        <w:rPr>
          <w:rFonts w:ascii="Calibri" w:hAnsi="Calibri" w:cs="Calibri"/>
          <w:bCs/>
          <w:color w:val="auto"/>
          <w:sz w:val="24"/>
          <w:szCs w:val="24"/>
        </w:rPr>
        <w:t>] and is located [</w:t>
      </w:r>
      <w:r w:rsidR="00767109" w:rsidRPr="00D124E0">
        <w:rPr>
          <w:rFonts w:ascii="Calibri" w:hAnsi="Calibri" w:cs="Calibri"/>
          <w:bCs/>
          <w:i/>
          <w:iCs/>
          <w:color w:val="auto"/>
          <w:sz w:val="24"/>
          <w:szCs w:val="24"/>
        </w:rPr>
        <w:t>insert location of property</w:t>
      </w:r>
      <w:r w:rsidR="00767109" w:rsidRPr="00D124E0">
        <w:rPr>
          <w:rFonts w:ascii="Calibri" w:hAnsi="Calibri" w:cs="Calibri"/>
          <w:bCs/>
          <w:color w:val="auto"/>
          <w:sz w:val="24"/>
          <w:szCs w:val="24"/>
        </w:rPr>
        <w:t>]</w:t>
      </w:r>
      <w:r w:rsidR="00767109">
        <w:rPr>
          <w:rFonts w:ascii="Calibri" w:hAnsi="Calibri" w:cs="Calibri"/>
          <w:bCs/>
          <w:color w:val="auto"/>
          <w:sz w:val="24"/>
          <w:szCs w:val="24"/>
        </w:rPr>
        <w:t xml:space="preserve"> and can be accessed by [</w:t>
      </w:r>
      <w:r w:rsidR="00767109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describe how to access or </w:t>
      </w:r>
      <w:r w:rsidR="00767109" w:rsidRPr="4A19063B">
        <w:rPr>
          <w:rFonts w:ascii="Calibri" w:hAnsi="Calibri" w:cs="Calibri"/>
          <w:i/>
          <w:iCs/>
          <w:color w:val="auto"/>
          <w:sz w:val="24"/>
          <w:szCs w:val="24"/>
        </w:rPr>
        <w:t>who</w:t>
      </w:r>
      <w:r w:rsidR="7309D3F8" w:rsidRPr="4A19063B">
        <w:rPr>
          <w:rFonts w:ascii="Calibri" w:hAnsi="Calibri" w:cs="Calibri"/>
          <w:i/>
          <w:iCs/>
          <w:color w:val="auto"/>
          <w:sz w:val="24"/>
          <w:szCs w:val="24"/>
        </w:rPr>
        <w:t>m</w:t>
      </w:r>
      <w:r w:rsidR="00767109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 to contact for access</w:t>
      </w:r>
      <w:r w:rsidR="00767109">
        <w:rPr>
          <w:rFonts w:ascii="Calibri" w:hAnsi="Calibri" w:cs="Calibri"/>
          <w:bCs/>
          <w:color w:val="auto"/>
          <w:sz w:val="24"/>
          <w:szCs w:val="24"/>
        </w:rPr>
        <w:t>].</w:t>
      </w:r>
    </w:p>
    <w:p w14:paraId="7F1BD04D" w14:textId="16B4DB62" w:rsidR="00767109" w:rsidRPr="00F123D0" w:rsidRDefault="00767109" w:rsidP="00F123D0">
      <w:pPr>
        <w:rPr>
          <w:rFonts w:ascii="Calibri" w:hAnsi="Calibri" w:cs="Calibri"/>
          <w:color w:val="auto"/>
          <w:sz w:val="24"/>
          <w:szCs w:val="24"/>
        </w:rPr>
      </w:pPr>
      <w:r w:rsidRPr="007D3CC6">
        <w:rPr>
          <w:rFonts w:ascii="Calibri" w:hAnsi="Calibri" w:cs="Calibri"/>
          <w:color w:val="auto"/>
          <w:sz w:val="24"/>
          <w:szCs w:val="24"/>
        </w:rPr>
        <w:t>The li</w:t>
      </w:r>
      <w:r>
        <w:rPr>
          <w:rFonts w:ascii="Calibri" w:hAnsi="Calibri" w:cs="Calibri"/>
          <w:color w:val="auto"/>
          <w:sz w:val="24"/>
          <w:szCs w:val="24"/>
        </w:rPr>
        <w:t>st of client property in my possession is located [</w:t>
      </w:r>
      <w:r>
        <w:rPr>
          <w:rFonts w:ascii="Calibri" w:hAnsi="Calibri" w:cs="Calibri"/>
          <w:i/>
          <w:iCs/>
          <w:color w:val="auto"/>
          <w:sz w:val="24"/>
          <w:szCs w:val="24"/>
        </w:rPr>
        <w:t>insert location of client property list and how to access it or include a list of the property here identifying which client owns the property and how to locate and access said property</w:t>
      </w:r>
      <w:r>
        <w:rPr>
          <w:rFonts w:ascii="Calibri" w:hAnsi="Calibri" w:cs="Calibri"/>
          <w:color w:val="auto"/>
          <w:sz w:val="24"/>
          <w:szCs w:val="24"/>
        </w:rPr>
        <w:t>].</w:t>
      </w:r>
    </w:p>
    <w:p w14:paraId="5DDCBC2D" w14:textId="11B55CE8" w:rsidR="00F15FDB" w:rsidRPr="00C277D1" w:rsidRDefault="00000AB7" w:rsidP="00D36EB2">
      <w:pPr>
        <w:spacing w:after="160" w:line="259" w:lineRule="auto"/>
        <w:rPr>
          <w:rFonts w:ascii="Calibri" w:hAnsi="Calibri" w:cs="Calibri"/>
          <w:bCs/>
          <w:color w:val="auto"/>
          <w:sz w:val="24"/>
          <w:szCs w:val="24"/>
        </w:rPr>
      </w:pPr>
      <w:r w:rsidRPr="00C277D1">
        <w:rPr>
          <w:rFonts w:ascii="Calibri" w:hAnsi="Calibri" w:cs="Calibri"/>
          <w:bCs/>
          <w:color w:val="auto"/>
          <w:sz w:val="24"/>
          <w:szCs w:val="24"/>
        </w:rPr>
        <w:t>With respect to my active client</w:t>
      </w:r>
      <w:r w:rsidR="00FF0D0C">
        <w:rPr>
          <w:rFonts w:ascii="Calibri" w:hAnsi="Calibri" w:cs="Calibri"/>
          <w:bCs/>
          <w:color w:val="auto"/>
          <w:sz w:val="24"/>
          <w:szCs w:val="24"/>
        </w:rPr>
        <w:t xml:space="preserve"> files</w:t>
      </w:r>
      <w:r w:rsidRPr="00C277D1">
        <w:rPr>
          <w:rFonts w:ascii="Calibri" w:hAnsi="Calibri" w:cs="Calibri"/>
          <w:bCs/>
          <w:color w:val="auto"/>
          <w:sz w:val="24"/>
          <w:szCs w:val="24"/>
        </w:rPr>
        <w:t>, m</w:t>
      </w:r>
      <w:r w:rsidR="00D62452" w:rsidRPr="00C277D1">
        <w:rPr>
          <w:rFonts w:ascii="Calibri" w:hAnsi="Calibri" w:cs="Calibri"/>
          <w:bCs/>
          <w:color w:val="auto"/>
          <w:sz w:val="24"/>
          <w:szCs w:val="24"/>
        </w:rPr>
        <w:t xml:space="preserve">y </w:t>
      </w:r>
      <w:r w:rsidR="00D25338" w:rsidRPr="00C277D1">
        <w:rPr>
          <w:rFonts w:ascii="Calibri" w:hAnsi="Calibri" w:cs="Calibri"/>
          <w:bCs/>
          <w:color w:val="auto"/>
          <w:sz w:val="24"/>
          <w:szCs w:val="24"/>
        </w:rPr>
        <w:t>A</w:t>
      </w:r>
      <w:r w:rsidR="00D62452" w:rsidRPr="00C277D1">
        <w:rPr>
          <w:rFonts w:ascii="Calibri" w:hAnsi="Calibri" w:cs="Calibri"/>
          <w:bCs/>
          <w:color w:val="auto"/>
          <w:sz w:val="24"/>
          <w:szCs w:val="24"/>
        </w:rPr>
        <w:t xml:space="preserve">dministrator </w:t>
      </w:r>
      <w:r w:rsidR="00497A26">
        <w:rPr>
          <w:rFonts w:ascii="Calibri" w:hAnsi="Calibri" w:cs="Calibri"/>
          <w:bCs/>
          <w:color w:val="auto"/>
          <w:sz w:val="24"/>
          <w:szCs w:val="24"/>
        </w:rPr>
        <w:t>will</w:t>
      </w:r>
      <w:r w:rsidR="00C277D1">
        <w:rPr>
          <w:rFonts w:ascii="Calibri" w:hAnsi="Calibri" w:cs="Calibri"/>
          <w:bCs/>
          <w:color w:val="auto"/>
          <w:sz w:val="24"/>
          <w:szCs w:val="24"/>
        </w:rPr>
        <w:t xml:space="preserve"> take the following steps</w:t>
      </w:r>
      <w:r w:rsidR="00397066" w:rsidRPr="00C277D1">
        <w:rPr>
          <w:rFonts w:ascii="Calibri" w:hAnsi="Calibri" w:cs="Calibri"/>
          <w:bCs/>
          <w:color w:val="auto"/>
          <w:sz w:val="24"/>
          <w:szCs w:val="24"/>
        </w:rPr>
        <w:t>:</w:t>
      </w:r>
    </w:p>
    <w:p w14:paraId="38B615D2" w14:textId="77777777" w:rsidR="008C6384" w:rsidRDefault="00F15FDB" w:rsidP="008C6384">
      <w:pPr>
        <w:pStyle w:val="ListParagraph"/>
        <w:numPr>
          <w:ilvl w:val="0"/>
          <w:numId w:val="12"/>
        </w:numPr>
        <w:spacing w:before="240" w:after="240"/>
        <w:ind w:hanging="357"/>
        <w:rPr>
          <w:rFonts w:ascii="Calibri" w:hAnsi="Calibri" w:cs="Calibri"/>
          <w:b w:val="0"/>
          <w:color w:val="auto"/>
          <w:sz w:val="24"/>
          <w:szCs w:val="24"/>
        </w:rPr>
      </w:pPr>
      <w:r w:rsidRPr="00C277D1">
        <w:rPr>
          <w:rFonts w:ascii="Calibri" w:hAnsi="Calibri" w:cs="Calibri"/>
          <w:b w:val="0"/>
          <w:color w:val="auto"/>
          <w:sz w:val="24"/>
          <w:szCs w:val="24"/>
        </w:rPr>
        <w:t>Re</w:t>
      </w:r>
      <w:r w:rsidR="007012E8" w:rsidRPr="00C277D1">
        <w:rPr>
          <w:rFonts w:ascii="Calibri" w:hAnsi="Calibri" w:cs="Calibri"/>
          <w:b w:val="0"/>
          <w:color w:val="auto"/>
          <w:sz w:val="24"/>
          <w:szCs w:val="24"/>
        </w:rPr>
        <w:t xml:space="preserve">view my </w:t>
      </w:r>
      <w:r w:rsidR="00664012">
        <w:rPr>
          <w:rFonts w:ascii="Calibri" w:hAnsi="Calibri" w:cs="Calibri"/>
          <w:b w:val="0"/>
          <w:color w:val="auto"/>
          <w:sz w:val="24"/>
          <w:szCs w:val="24"/>
        </w:rPr>
        <w:t xml:space="preserve">active file tracking chart </w:t>
      </w:r>
      <w:r w:rsidR="007D6F7A">
        <w:rPr>
          <w:rFonts w:ascii="Calibri" w:hAnsi="Calibri" w:cs="Calibri"/>
          <w:b w:val="0"/>
          <w:color w:val="auto"/>
          <w:sz w:val="24"/>
          <w:szCs w:val="24"/>
        </w:rPr>
        <w:t>[</w:t>
      </w:r>
      <w:r w:rsidR="007D6F7A">
        <w:rPr>
          <w:rFonts w:ascii="Calibri" w:hAnsi="Calibri" w:cs="Calibri"/>
          <w:b w:val="0"/>
          <w:i/>
          <w:iCs/>
          <w:color w:val="auto"/>
          <w:sz w:val="24"/>
          <w:szCs w:val="24"/>
        </w:rPr>
        <w:t>or insert name of a</w:t>
      </w:r>
      <w:r w:rsidR="007D6F7A" w:rsidRPr="007D6F7A">
        <w:rPr>
          <w:rFonts w:ascii="Calibri" w:hAnsi="Calibri" w:cs="Calibri"/>
          <w:b w:val="0"/>
          <w:i/>
          <w:iCs/>
          <w:color w:val="auto"/>
          <w:sz w:val="24"/>
          <w:szCs w:val="24"/>
        </w:rPr>
        <w:t xml:space="preserve"> similar document</w:t>
      </w:r>
      <w:r w:rsidR="007D6F7A">
        <w:rPr>
          <w:rFonts w:ascii="Calibri" w:hAnsi="Calibri" w:cs="Calibri"/>
          <w:b w:val="0"/>
          <w:color w:val="auto"/>
          <w:sz w:val="24"/>
          <w:szCs w:val="24"/>
        </w:rPr>
        <w:t xml:space="preserve">] </w:t>
      </w:r>
      <w:r w:rsidR="00CD3A05">
        <w:rPr>
          <w:rFonts w:ascii="Calibri" w:hAnsi="Calibri" w:cs="Calibri"/>
          <w:b w:val="0"/>
          <w:color w:val="auto"/>
          <w:sz w:val="24"/>
          <w:szCs w:val="24"/>
        </w:rPr>
        <w:t xml:space="preserve">which specifies </w:t>
      </w:r>
      <w:r w:rsidR="007D6F7A">
        <w:rPr>
          <w:rFonts w:ascii="Calibri" w:hAnsi="Calibri" w:cs="Calibri"/>
          <w:b w:val="0"/>
          <w:color w:val="auto"/>
          <w:sz w:val="24"/>
          <w:szCs w:val="24"/>
        </w:rPr>
        <w:t>t</w:t>
      </w:r>
      <w:r w:rsidR="00C55776">
        <w:rPr>
          <w:rFonts w:ascii="Calibri" w:hAnsi="Calibri" w:cs="Calibri"/>
          <w:b w:val="0"/>
          <w:color w:val="auto"/>
          <w:sz w:val="24"/>
          <w:szCs w:val="24"/>
        </w:rPr>
        <w:t>he priority or urgency of ongoing client matters</w:t>
      </w:r>
      <w:r w:rsidR="00CD3A05">
        <w:rPr>
          <w:rFonts w:ascii="Calibri" w:hAnsi="Calibri" w:cs="Calibri"/>
          <w:b w:val="0"/>
          <w:color w:val="auto"/>
          <w:sz w:val="24"/>
          <w:szCs w:val="24"/>
        </w:rPr>
        <w:t xml:space="preserve">. </w:t>
      </w:r>
    </w:p>
    <w:p w14:paraId="2F7E3743" w14:textId="77777777" w:rsidR="008C6384" w:rsidRDefault="008C6384" w:rsidP="008C6384">
      <w:pPr>
        <w:pStyle w:val="ListParagraph"/>
        <w:numPr>
          <w:ilvl w:val="0"/>
          <w:numId w:val="0"/>
        </w:numPr>
        <w:spacing w:before="240" w:after="240"/>
        <w:ind w:left="720"/>
        <w:rPr>
          <w:rFonts w:ascii="Calibri" w:hAnsi="Calibri" w:cs="Calibri"/>
          <w:b w:val="0"/>
          <w:color w:val="auto"/>
          <w:sz w:val="24"/>
          <w:szCs w:val="24"/>
        </w:rPr>
      </w:pPr>
    </w:p>
    <w:p w14:paraId="3ED20F52" w14:textId="45FD67C3" w:rsidR="00DC73FD" w:rsidRPr="008C6384" w:rsidRDefault="00F15FDB" w:rsidP="008C6384">
      <w:pPr>
        <w:pStyle w:val="ListParagraph"/>
        <w:numPr>
          <w:ilvl w:val="0"/>
          <w:numId w:val="12"/>
        </w:numPr>
        <w:spacing w:before="240" w:after="240"/>
        <w:ind w:hanging="357"/>
        <w:rPr>
          <w:rFonts w:ascii="Calibri" w:hAnsi="Calibri" w:cs="Calibri"/>
          <w:b w:val="0"/>
          <w:bCs/>
          <w:color w:val="auto"/>
          <w:sz w:val="24"/>
          <w:szCs w:val="24"/>
        </w:rPr>
      </w:pPr>
      <w:r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>C</w:t>
      </w:r>
      <w:r w:rsidR="000871BE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>ontact all active clients</w:t>
      </w:r>
      <w:r w:rsidR="00C55776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, in </w:t>
      </w:r>
      <w:r w:rsidR="00662836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the </w:t>
      </w:r>
      <w:r w:rsidR="00C55776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>order of priority</w:t>
      </w:r>
      <w:r w:rsidR="45353021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I have assigned</w:t>
      </w:r>
      <w:r w:rsidR="1316C0DE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in my active file tracking chart [</w:t>
      </w:r>
      <w:r w:rsidR="1316C0DE" w:rsidRPr="00662836">
        <w:rPr>
          <w:rFonts w:ascii="Calibri" w:hAnsi="Calibri" w:cs="Calibri"/>
          <w:b w:val="0"/>
          <w:bCs/>
          <w:i/>
          <w:iCs/>
          <w:color w:val="auto"/>
          <w:sz w:val="24"/>
          <w:szCs w:val="24"/>
        </w:rPr>
        <w:t>or insert name of a similar document</w:t>
      </w:r>
      <w:r w:rsidR="1316C0DE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>]</w:t>
      </w:r>
      <w:r w:rsidR="00C55776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, </w:t>
      </w:r>
      <w:r w:rsidR="00B83808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to </w:t>
      </w:r>
      <w:r w:rsidR="00C277D1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>advise</w:t>
      </w:r>
      <w:r w:rsidR="00B83808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that I am no longer able to continue</w:t>
      </w:r>
      <w:r w:rsidR="00DC73FD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to represent them</w:t>
      </w:r>
      <w:r w:rsidR="00497A26" w:rsidRPr="008C6384">
        <w:rPr>
          <w:rFonts w:ascii="Calibri" w:hAnsi="Calibri" w:cs="Calibri"/>
          <w:b w:val="0"/>
          <w:bCs/>
          <w:color w:val="auto"/>
          <w:sz w:val="24"/>
          <w:szCs w:val="24"/>
        </w:rPr>
        <w:t>.</w:t>
      </w:r>
    </w:p>
    <w:p w14:paraId="47911624" w14:textId="77777777" w:rsidR="00D04717" w:rsidRDefault="00D04717" w:rsidP="00D04717">
      <w:pPr>
        <w:pStyle w:val="ListParagraph"/>
        <w:numPr>
          <w:ilvl w:val="0"/>
          <w:numId w:val="0"/>
        </w:numPr>
        <w:spacing w:before="240" w:after="240"/>
        <w:ind w:left="720"/>
        <w:rPr>
          <w:rFonts w:ascii="Calibri" w:hAnsi="Calibri" w:cs="Calibri"/>
          <w:b w:val="0"/>
          <w:color w:val="auto"/>
          <w:sz w:val="24"/>
          <w:szCs w:val="24"/>
        </w:rPr>
      </w:pPr>
    </w:p>
    <w:p w14:paraId="03D92EF9" w14:textId="53CE4B7C" w:rsidR="00BF6391" w:rsidRPr="00C277D1" w:rsidRDefault="00DC73FD" w:rsidP="009837E1">
      <w:pPr>
        <w:pStyle w:val="ListParagraph"/>
        <w:numPr>
          <w:ilvl w:val="0"/>
          <w:numId w:val="12"/>
        </w:numPr>
        <w:spacing w:before="240" w:after="240"/>
        <w:ind w:hanging="357"/>
        <w:rPr>
          <w:rFonts w:ascii="Calibri" w:hAnsi="Calibri" w:cs="Calibri"/>
          <w:b w:val="0"/>
          <w:color w:val="auto"/>
          <w:sz w:val="24"/>
          <w:szCs w:val="24"/>
        </w:rPr>
      </w:pPr>
      <w:r w:rsidRPr="00C277D1">
        <w:rPr>
          <w:rFonts w:ascii="Calibri" w:hAnsi="Calibri" w:cs="Calibri"/>
          <w:b w:val="0"/>
          <w:color w:val="auto"/>
          <w:sz w:val="24"/>
          <w:szCs w:val="24"/>
        </w:rPr>
        <w:t>Seek direction from each active client to</w:t>
      </w:r>
      <w:r w:rsidR="00232728">
        <w:rPr>
          <w:rFonts w:ascii="Calibri" w:hAnsi="Calibri" w:cs="Calibri"/>
          <w:b w:val="0"/>
          <w:color w:val="auto"/>
          <w:sz w:val="24"/>
          <w:szCs w:val="24"/>
        </w:rPr>
        <w:t xml:space="preserve">: </w:t>
      </w:r>
    </w:p>
    <w:p w14:paraId="25334967" w14:textId="025A0BA7" w:rsidR="00F83E1E" w:rsidRPr="00C277D1" w:rsidRDefault="00CA6545" w:rsidP="009837E1">
      <w:pPr>
        <w:pStyle w:val="ListParagraph"/>
        <w:numPr>
          <w:ilvl w:val="0"/>
          <w:numId w:val="7"/>
        </w:numPr>
        <w:spacing w:before="240" w:after="240"/>
        <w:ind w:hanging="357"/>
        <w:rPr>
          <w:rFonts w:ascii="Calibri" w:hAnsi="Calibri" w:cs="Calibri"/>
          <w:b w:val="0"/>
          <w:bCs/>
          <w:color w:val="auto"/>
          <w:sz w:val="24"/>
          <w:szCs w:val="24"/>
        </w:rPr>
      </w:pPr>
      <w:r w:rsidRPr="00C277D1">
        <w:rPr>
          <w:rFonts w:ascii="Calibri" w:hAnsi="Calibri" w:cs="Calibri"/>
          <w:b w:val="0"/>
          <w:bCs/>
          <w:color w:val="auto"/>
          <w:sz w:val="24"/>
          <w:szCs w:val="24"/>
        </w:rPr>
        <w:t>t</w:t>
      </w:r>
      <w:r w:rsidR="00A201D4" w:rsidRPr="00C277D1">
        <w:rPr>
          <w:rFonts w:ascii="Calibri" w:hAnsi="Calibri" w:cs="Calibri"/>
          <w:b w:val="0"/>
          <w:bCs/>
          <w:color w:val="auto"/>
          <w:sz w:val="24"/>
          <w:szCs w:val="24"/>
        </w:rPr>
        <w:t>ake over the file</w:t>
      </w:r>
      <w:r w:rsidR="000903FF" w:rsidRPr="00C277D1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themselves</w:t>
      </w:r>
      <w:r w:rsidR="00DC73FD" w:rsidRPr="00C277D1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as a self-represented party</w:t>
      </w:r>
      <w:r w:rsidR="00232728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and return the client file</w:t>
      </w:r>
      <w:r w:rsidR="00FF0D0C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, including any client property, </w:t>
      </w:r>
      <w:r w:rsidR="00767109">
        <w:rPr>
          <w:rFonts w:ascii="Calibri" w:hAnsi="Calibri" w:cs="Calibri"/>
          <w:b w:val="0"/>
          <w:bCs/>
          <w:color w:val="auto"/>
          <w:sz w:val="24"/>
          <w:szCs w:val="24"/>
        </w:rPr>
        <w:t>to them</w:t>
      </w:r>
      <w:r w:rsidR="00232728">
        <w:rPr>
          <w:rFonts w:ascii="Calibri" w:hAnsi="Calibri" w:cs="Calibri"/>
          <w:b w:val="0"/>
          <w:bCs/>
          <w:color w:val="auto"/>
          <w:sz w:val="24"/>
          <w:szCs w:val="24"/>
        </w:rPr>
        <w:t>, or</w:t>
      </w:r>
    </w:p>
    <w:p w14:paraId="1C6183EA" w14:textId="017703B6" w:rsidR="00A201D4" w:rsidRDefault="00CA6545" w:rsidP="009837E1">
      <w:pPr>
        <w:pStyle w:val="ListParagraph"/>
        <w:numPr>
          <w:ilvl w:val="0"/>
          <w:numId w:val="7"/>
        </w:numPr>
        <w:spacing w:before="240" w:after="240"/>
        <w:ind w:hanging="357"/>
        <w:rPr>
          <w:rFonts w:ascii="Calibri" w:hAnsi="Calibri" w:cs="Calibri"/>
          <w:b w:val="0"/>
          <w:bCs/>
          <w:color w:val="auto"/>
          <w:sz w:val="24"/>
          <w:szCs w:val="24"/>
        </w:rPr>
      </w:pPr>
      <w:r w:rsidRPr="00C277D1">
        <w:rPr>
          <w:rFonts w:ascii="Calibri" w:hAnsi="Calibri" w:cs="Calibri"/>
          <w:b w:val="0"/>
          <w:bCs/>
          <w:color w:val="auto"/>
          <w:sz w:val="24"/>
          <w:szCs w:val="24"/>
        </w:rPr>
        <w:t>r</w:t>
      </w:r>
      <w:r w:rsidR="00A201D4" w:rsidRPr="00C277D1">
        <w:rPr>
          <w:rFonts w:ascii="Calibri" w:hAnsi="Calibri" w:cs="Calibri"/>
          <w:b w:val="0"/>
          <w:bCs/>
          <w:color w:val="auto"/>
          <w:sz w:val="24"/>
          <w:szCs w:val="24"/>
        </w:rPr>
        <w:t>efer the client to another licensee</w:t>
      </w:r>
      <w:r w:rsidR="00581CCC" w:rsidRPr="00C277D1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and transfer the </w:t>
      </w:r>
      <w:r w:rsidR="00FF0D0C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client </w:t>
      </w:r>
      <w:r w:rsidR="00581CCC" w:rsidRPr="00C277D1">
        <w:rPr>
          <w:rFonts w:ascii="Calibri" w:hAnsi="Calibri" w:cs="Calibri"/>
          <w:b w:val="0"/>
          <w:bCs/>
          <w:color w:val="auto"/>
          <w:sz w:val="24"/>
          <w:szCs w:val="24"/>
        </w:rPr>
        <w:t>file</w:t>
      </w:r>
      <w:r w:rsidR="00232728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and property</w:t>
      </w:r>
      <w:r w:rsidR="00581CCC" w:rsidRPr="00C277D1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to th</w:t>
      </w:r>
      <w:r w:rsidR="006934B2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e successor </w:t>
      </w:r>
      <w:r w:rsidR="00581CCC" w:rsidRPr="00C277D1">
        <w:rPr>
          <w:rFonts w:ascii="Calibri" w:hAnsi="Calibri" w:cs="Calibri"/>
          <w:b w:val="0"/>
          <w:bCs/>
          <w:color w:val="auto"/>
          <w:sz w:val="24"/>
          <w:szCs w:val="24"/>
        </w:rPr>
        <w:t>licensee</w:t>
      </w:r>
      <w:r w:rsidR="006934B2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of the client’s choice</w:t>
      </w:r>
      <w:r w:rsidR="00C06552">
        <w:rPr>
          <w:rFonts w:ascii="Calibri" w:hAnsi="Calibri" w:cs="Calibri"/>
          <w:b w:val="0"/>
          <w:bCs/>
          <w:color w:val="auto"/>
          <w:sz w:val="24"/>
          <w:szCs w:val="24"/>
        </w:rPr>
        <w:t xml:space="preserve"> [</w:t>
      </w:r>
      <w:r w:rsidR="00C06552" w:rsidRPr="00302E1A">
        <w:rPr>
          <w:rFonts w:ascii="Calibri" w:hAnsi="Calibri" w:cs="Calibri"/>
          <w:i/>
          <w:iCs/>
          <w:color w:val="auto"/>
          <w:sz w:val="24"/>
          <w:szCs w:val="24"/>
        </w:rPr>
        <w:t>Note:</w:t>
      </w:r>
      <w:r w:rsidR="00C06552">
        <w:rPr>
          <w:rFonts w:ascii="Calibri" w:hAnsi="Calibri" w:cs="Calibri"/>
          <w:b w:val="0"/>
          <w:bCs/>
          <w:i/>
          <w:iCs/>
          <w:color w:val="auto"/>
          <w:sz w:val="24"/>
          <w:szCs w:val="24"/>
        </w:rPr>
        <w:t xml:space="preserve"> If you will be receiving a fee in return for such referral</w:t>
      </w:r>
      <w:r w:rsidR="00302E1A">
        <w:rPr>
          <w:rFonts w:ascii="Calibri" w:hAnsi="Calibri" w:cs="Calibri"/>
          <w:b w:val="0"/>
          <w:bCs/>
          <w:i/>
          <w:iCs/>
          <w:color w:val="auto"/>
          <w:sz w:val="24"/>
          <w:szCs w:val="24"/>
        </w:rPr>
        <w:t>,</w:t>
      </w:r>
      <w:r w:rsidR="00C06552">
        <w:rPr>
          <w:rFonts w:ascii="Calibri" w:hAnsi="Calibri" w:cs="Calibri"/>
          <w:b w:val="0"/>
          <w:bCs/>
          <w:i/>
          <w:iCs/>
          <w:color w:val="auto"/>
          <w:sz w:val="24"/>
          <w:szCs w:val="24"/>
        </w:rPr>
        <w:t xml:space="preserve"> you must comply with the Law Society’s </w:t>
      </w:r>
      <w:hyperlink r:id="rId22" w:history="1">
        <w:r w:rsidR="00C06552" w:rsidRPr="00302E1A">
          <w:rPr>
            <w:rStyle w:val="Hyperlink"/>
            <w:rFonts w:ascii="Calibri" w:hAnsi="Calibri" w:cs="Calibri"/>
            <w:b w:val="0"/>
            <w:bCs/>
            <w:i/>
            <w:iCs/>
            <w:sz w:val="24"/>
            <w:szCs w:val="24"/>
          </w:rPr>
          <w:t>referral fee requirements</w:t>
        </w:r>
      </w:hyperlink>
      <w:r w:rsidR="00C06552">
        <w:rPr>
          <w:rFonts w:ascii="Calibri" w:hAnsi="Calibri" w:cs="Calibri"/>
          <w:b w:val="0"/>
          <w:bCs/>
          <w:color w:val="auto"/>
          <w:sz w:val="24"/>
          <w:szCs w:val="24"/>
        </w:rPr>
        <w:t>].</w:t>
      </w:r>
    </w:p>
    <w:p w14:paraId="27F1B092" w14:textId="77777777" w:rsidR="00FF0D0C" w:rsidRDefault="00FF0D0C" w:rsidP="00FF0D0C">
      <w:pPr>
        <w:spacing w:before="240"/>
        <w:rPr>
          <w:rFonts w:ascii="Calibri" w:hAnsi="Calibri" w:cs="Calibri"/>
          <w:bCs/>
          <w:color w:val="auto"/>
          <w:sz w:val="24"/>
          <w:szCs w:val="24"/>
        </w:rPr>
      </w:pPr>
    </w:p>
    <w:p w14:paraId="18FBE736" w14:textId="018CA853" w:rsidR="00631063" w:rsidRPr="00FF0D0C" w:rsidRDefault="00631063" w:rsidP="00FF0D0C">
      <w:pPr>
        <w:pStyle w:val="Heading1"/>
        <w:numPr>
          <w:ilvl w:val="0"/>
          <w:numId w:val="17"/>
        </w:numPr>
        <w:rPr>
          <w:rFonts w:ascii="Calibri" w:hAnsi="Calibri" w:cs="Calibri"/>
          <w:sz w:val="36"/>
          <w:szCs w:val="36"/>
        </w:rPr>
      </w:pPr>
      <w:bookmarkStart w:id="13" w:name="_Toc175298176"/>
      <w:r w:rsidRPr="74D93E96">
        <w:rPr>
          <w:rFonts w:ascii="Calibri" w:hAnsi="Calibri" w:cs="Calibri"/>
          <w:sz w:val="36"/>
          <w:szCs w:val="36"/>
        </w:rPr>
        <w:t xml:space="preserve">Closed </w:t>
      </w:r>
      <w:r w:rsidR="00451048" w:rsidRPr="74D93E96">
        <w:rPr>
          <w:rFonts w:ascii="Calibri" w:hAnsi="Calibri" w:cs="Calibri"/>
          <w:sz w:val="36"/>
          <w:szCs w:val="36"/>
        </w:rPr>
        <w:t xml:space="preserve">or former </w:t>
      </w:r>
      <w:r w:rsidRPr="74D93E96">
        <w:rPr>
          <w:rFonts w:ascii="Calibri" w:hAnsi="Calibri" w:cs="Calibri"/>
          <w:sz w:val="36"/>
          <w:szCs w:val="36"/>
        </w:rPr>
        <w:t>client files</w:t>
      </w:r>
      <w:bookmarkEnd w:id="13"/>
    </w:p>
    <w:p w14:paraId="5E14CE25" w14:textId="2C28957B" w:rsidR="003B03D6" w:rsidRPr="00552B78" w:rsidRDefault="00FF0D0C" w:rsidP="005D318B">
      <w:pPr>
        <w:spacing w:after="160" w:line="259" w:lineRule="auto"/>
        <w:rPr>
          <w:rFonts w:ascii="Calibri" w:hAnsi="Calibri" w:cs="Calibri"/>
          <w:bCs/>
          <w:color w:val="auto"/>
          <w:sz w:val="24"/>
          <w:szCs w:val="24"/>
        </w:rPr>
      </w:pPr>
      <w:r>
        <w:rPr>
          <w:rFonts w:ascii="Calibri" w:hAnsi="Calibri" w:cs="Calibri"/>
          <w:bCs/>
          <w:color w:val="auto"/>
          <w:sz w:val="24"/>
          <w:szCs w:val="24"/>
        </w:rPr>
        <w:br/>
      </w:r>
      <w:r w:rsidR="009E34BE" w:rsidRPr="00D04717">
        <w:rPr>
          <w:rFonts w:ascii="Calibri" w:hAnsi="Calibri" w:cs="Calibri"/>
          <w:bCs/>
          <w:color w:val="auto"/>
          <w:sz w:val="24"/>
          <w:szCs w:val="24"/>
        </w:rPr>
        <w:t xml:space="preserve">My closed client file </w:t>
      </w:r>
      <w:r w:rsidR="00761A57">
        <w:rPr>
          <w:rFonts w:ascii="Calibri" w:hAnsi="Calibri" w:cs="Calibri"/>
          <w:bCs/>
          <w:color w:val="auto"/>
          <w:sz w:val="24"/>
          <w:szCs w:val="24"/>
        </w:rPr>
        <w:t>tracking chart</w:t>
      </w:r>
      <w:r w:rsidR="00072575">
        <w:rPr>
          <w:rFonts w:ascii="Calibri" w:hAnsi="Calibri" w:cs="Calibri"/>
          <w:bCs/>
          <w:color w:val="auto"/>
          <w:sz w:val="24"/>
          <w:szCs w:val="24"/>
        </w:rPr>
        <w:t xml:space="preserve"> </w:t>
      </w:r>
      <w:r w:rsidR="00072575" w:rsidRPr="00072575">
        <w:rPr>
          <w:rFonts w:ascii="Calibri" w:hAnsi="Calibri" w:cs="Calibri"/>
          <w:bCs/>
          <w:color w:val="auto"/>
          <w:sz w:val="24"/>
          <w:szCs w:val="24"/>
        </w:rPr>
        <w:t>[</w:t>
      </w:r>
      <w:r w:rsidR="00072575" w:rsidRPr="00072575">
        <w:rPr>
          <w:rFonts w:ascii="Calibri" w:hAnsi="Calibri" w:cs="Calibri"/>
          <w:bCs/>
          <w:i/>
          <w:iCs/>
          <w:color w:val="auto"/>
          <w:sz w:val="24"/>
          <w:szCs w:val="24"/>
        </w:rPr>
        <w:t>or insert name of a similar document</w:t>
      </w:r>
      <w:r w:rsidR="00072575" w:rsidRPr="00072575">
        <w:rPr>
          <w:rFonts w:ascii="Calibri" w:hAnsi="Calibri" w:cs="Calibri"/>
          <w:bCs/>
          <w:color w:val="auto"/>
          <w:sz w:val="24"/>
          <w:szCs w:val="24"/>
        </w:rPr>
        <w:t>]</w:t>
      </w:r>
      <w:r w:rsidR="00072575">
        <w:rPr>
          <w:rFonts w:ascii="Calibri" w:hAnsi="Calibri" w:cs="Calibri"/>
          <w:b/>
          <w:color w:val="auto"/>
          <w:sz w:val="24"/>
          <w:szCs w:val="24"/>
        </w:rPr>
        <w:t xml:space="preserve"> </w:t>
      </w:r>
      <w:r w:rsidR="009E34BE" w:rsidRPr="00D04717">
        <w:rPr>
          <w:rFonts w:ascii="Calibri" w:hAnsi="Calibri" w:cs="Calibri"/>
          <w:bCs/>
          <w:color w:val="auto"/>
          <w:sz w:val="24"/>
          <w:szCs w:val="24"/>
        </w:rPr>
        <w:t>is located [</w:t>
      </w:r>
      <w:r w:rsidR="00D04717" w:rsidRPr="00821FBB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insert </w:t>
      </w:r>
      <w:r w:rsidR="00D04717">
        <w:rPr>
          <w:rFonts w:ascii="Calibri" w:hAnsi="Calibri" w:cs="Calibri"/>
          <w:bCs/>
          <w:i/>
          <w:iCs/>
          <w:color w:val="auto"/>
          <w:sz w:val="24"/>
          <w:szCs w:val="24"/>
        </w:rPr>
        <w:t>physical or electronic location</w:t>
      </w:r>
      <w:r w:rsidR="009E34BE" w:rsidRPr="00D04717">
        <w:rPr>
          <w:rFonts w:ascii="Calibri" w:hAnsi="Calibri" w:cs="Calibri"/>
          <w:bCs/>
          <w:color w:val="auto"/>
          <w:sz w:val="24"/>
          <w:szCs w:val="24"/>
        </w:rPr>
        <w:t>]</w:t>
      </w:r>
      <w:r w:rsidR="00D04717">
        <w:rPr>
          <w:rFonts w:ascii="Calibri" w:hAnsi="Calibri" w:cs="Calibri"/>
          <w:bCs/>
          <w:color w:val="auto"/>
          <w:sz w:val="24"/>
          <w:szCs w:val="24"/>
        </w:rPr>
        <w:t xml:space="preserve"> </w:t>
      </w:r>
      <w:r w:rsidR="00D04717" w:rsidRPr="00821FBB">
        <w:rPr>
          <w:rFonts w:ascii="Calibri" w:hAnsi="Calibri" w:cs="Calibri"/>
          <w:bCs/>
          <w:color w:val="auto"/>
          <w:sz w:val="24"/>
          <w:szCs w:val="24"/>
        </w:rPr>
        <w:t xml:space="preserve">and can be accessed by </w:t>
      </w:r>
      <w:r w:rsidR="00A64C2B" w:rsidRPr="00821FBB">
        <w:rPr>
          <w:rFonts w:ascii="Calibri" w:hAnsi="Calibri" w:cs="Calibri"/>
          <w:bCs/>
          <w:color w:val="auto"/>
          <w:sz w:val="24"/>
          <w:szCs w:val="24"/>
        </w:rPr>
        <w:t>[</w:t>
      </w:r>
      <w:r w:rsidR="00A64C2B" w:rsidRPr="00821FBB">
        <w:rPr>
          <w:rFonts w:ascii="Calibri" w:hAnsi="Calibri" w:cs="Calibri"/>
          <w:bCs/>
          <w:i/>
          <w:iCs/>
          <w:color w:val="auto"/>
          <w:sz w:val="24"/>
          <w:szCs w:val="24"/>
        </w:rPr>
        <w:t>describe how to access</w:t>
      </w:r>
      <w:r w:rsidR="00A64C2B">
        <w:rPr>
          <w:rFonts w:ascii="Calibri" w:hAnsi="Calibri" w:cs="Calibri"/>
          <w:bCs/>
          <w:i/>
          <w:iCs/>
          <w:color w:val="auto"/>
          <w:sz w:val="24"/>
          <w:szCs w:val="24"/>
        </w:rPr>
        <w:t xml:space="preserve"> including the name of any software, cloud storage solution, and providing any login, passwords, or other access information</w:t>
      </w:r>
      <w:r w:rsidR="00A64C2B" w:rsidRPr="00821FBB">
        <w:rPr>
          <w:rFonts w:ascii="Calibri" w:hAnsi="Calibri" w:cs="Calibri"/>
          <w:bCs/>
          <w:color w:val="auto"/>
          <w:sz w:val="24"/>
          <w:szCs w:val="24"/>
        </w:rPr>
        <w:t xml:space="preserve">]. </w:t>
      </w:r>
    </w:p>
    <w:p w14:paraId="295717C2" w14:textId="3D3141F5" w:rsidR="00D512CF" w:rsidRDefault="000420C9" w:rsidP="000420C9">
      <w:pPr>
        <w:spacing w:after="160" w:line="259" w:lineRule="auto"/>
        <w:rPr>
          <w:rFonts w:ascii="Calibri" w:hAnsi="Calibri" w:cs="Calibri"/>
          <w:color w:val="595959" w:themeColor="text1" w:themeTint="A6"/>
          <w:sz w:val="28"/>
          <w:szCs w:val="28"/>
        </w:rPr>
      </w:pPr>
      <w:r w:rsidRPr="74D93E96">
        <w:rPr>
          <w:rFonts w:ascii="Calibri" w:hAnsi="Calibri" w:cs="Calibri"/>
          <w:color w:val="auto"/>
          <w:sz w:val="24"/>
          <w:szCs w:val="24"/>
        </w:rPr>
        <w:t>My closed client files are located [</w:t>
      </w:r>
      <w:r w:rsidR="00552B78" w:rsidRPr="74D93E96">
        <w:rPr>
          <w:rFonts w:ascii="Calibri" w:hAnsi="Calibri" w:cs="Calibri"/>
          <w:i/>
          <w:iCs/>
          <w:color w:val="auto"/>
          <w:sz w:val="24"/>
          <w:szCs w:val="24"/>
        </w:rPr>
        <w:t>on-site/off-site</w:t>
      </w:r>
      <w:r w:rsidRPr="74D93E96">
        <w:rPr>
          <w:rFonts w:ascii="Calibri" w:hAnsi="Calibri" w:cs="Calibri"/>
          <w:color w:val="auto"/>
          <w:sz w:val="24"/>
          <w:szCs w:val="24"/>
        </w:rPr>
        <w:t>] and are organized by [</w:t>
      </w:r>
      <w:r w:rsidRPr="74D93E96">
        <w:rPr>
          <w:rFonts w:ascii="Calibri" w:hAnsi="Calibri" w:cs="Calibri"/>
          <w:i/>
          <w:iCs/>
          <w:color w:val="auto"/>
          <w:sz w:val="24"/>
          <w:szCs w:val="24"/>
        </w:rPr>
        <w:t>include information about how closed files are organized</w:t>
      </w:r>
      <w:r w:rsidRPr="74D93E96">
        <w:rPr>
          <w:rFonts w:ascii="Calibri" w:hAnsi="Calibri" w:cs="Calibri"/>
          <w:color w:val="auto"/>
          <w:sz w:val="24"/>
          <w:szCs w:val="24"/>
        </w:rPr>
        <w:t xml:space="preserve">]. </w:t>
      </w:r>
      <w:r w:rsidR="00D512CF" w:rsidRPr="74D93E96">
        <w:rPr>
          <w:rFonts w:ascii="Calibri" w:hAnsi="Calibri" w:cs="Calibri"/>
          <w:color w:val="auto"/>
          <w:sz w:val="24"/>
          <w:szCs w:val="24"/>
        </w:rPr>
        <w:t>These closed files can be accessed by</w:t>
      </w:r>
      <w:r w:rsidR="00D512CF"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 [provide directions for accessing files onsite or insert the name, address, and contact information for your off-site storage provider, and append any relevant </w:t>
      </w:r>
      <w:r w:rsidR="00961607" w:rsidRPr="74D93E96">
        <w:rPr>
          <w:rFonts w:ascii="Calibri" w:hAnsi="Calibri" w:cs="Calibri"/>
          <w:i/>
          <w:iCs/>
          <w:color w:val="auto"/>
          <w:sz w:val="24"/>
          <w:szCs w:val="24"/>
        </w:rPr>
        <w:t xml:space="preserve">agreements or </w:t>
      </w:r>
      <w:r w:rsidR="00D512CF" w:rsidRPr="74D93E96">
        <w:rPr>
          <w:rFonts w:ascii="Calibri" w:hAnsi="Calibri" w:cs="Calibri"/>
          <w:i/>
          <w:iCs/>
          <w:color w:val="auto"/>
          <w:sz w:val="24"/>
          <w:szCs w:val="24"/>
        </w:rPr>
        <w:t>documents to this Plan].</w:t>
      </w:r>
      <w:r w:rsidR="00D512CF" w:rsidRPr="74D93E96">
        <w:rPr>
          <w:rFonts w:ascii="Calibri" w:hAnsi="Calibri" w:cs="Calibri"/>
          <w:color w:val="595959" w:themeColor="text1" w:themeTint="A6"/>
          <w:sz w:val="28"/>
          <w:szCs w:val="28"/>
        </w:rPr>
        <w:t xml:space="preserve"> </w:t>
      </w:r>
    </w:p>
    <w:p w14:paraId="2EEEB70C" w14:textId="77777777" w:rsidR="00451048" w:rsidRDefault="00451048">
      <w:pPr>
        <w:spacing w:after="160" w:line="259" w:lineRule="auto"/>
        <w:rPr>
          <w:rFonts w:asciiTheme="majorHAnsi" w:eastAsiaTheme="majorEastAsia" w:hAnsiTheme="majorHAnsi" w:cstheme="majorBidi"/>
          <w:color w:val="auto"/>
          <w:sz w:val="36"/>
          <w:szCs w:val="36"/>
        </w:rPr>
      </w:pPr>
      <w:r>
        <w:rPr>
          <w:color w:val="auto"/>
          <w:sz w:val="36"/>
          <w:szCs w:val="36"/>
        </w:rPr>
        <w:br w:type="page"/>
      </w:r>
    </w:p>
    <w:p w14:paraId="1BB57CC5" w14:textId="3AF219B9" w:rsidR="004579CD" w:rsidRPr="00451048" w:rsidRDefault="00451048" w:rsidP="004579CD">
      <w:pPr>
        <w:pStyle w:val="Heading1"/>
        <w:rPr>
          <w:color w:val="3D5B85"/>
          <w:sz w:val="36"/>
          <w:szCs w:val="36"/>
        </w:rPr>
      </w:pPr>
      <w:r w:rsidRPr="00451048">
        <w:rPr>
          <w:color w:val="3D5B85"/>
          <w:sz w:val="36"/>
          <w:szCs w:val="36"/>
        </w:rPr>
        <w:lastRenderedPageBreak/>
        <w:br/>
      </w:r>
      <w:bookmarkStart w:id="14" w:name="_Toc175298177"/>
      <w:r w:rsidR="004579CD" w:rsidRPr="00451048">
        <w:rPr>
          <w:color w:val="3D5B85"/>
          <w:sz w:val="36"/>
          <w:szCs w:val="36"/>
        </w:rPr>
        <w:t>Other professional roles</w:t>
      </w:r>
      <w:bookmarkEnd w:id="14"/>
    </w:p>
    <w:p w14:paraId="1D56479C" w14:textId="77777777" w:rsidR="00024855" w:rsidRPr="00451048" w:rsidRDefault="00024855" w:rsidP="00024855">
      <w:pPr>
        <w:spacing w:after="160" w:line="259" w:lineRule="auto"/>
        <w:rPr>
          <w:rFonts w:ascii="Calibri" w:hAnsi="Calibri" w:cs="Calibri"/>
          <w:color w:val="595959" w:themeColor="text1" w:themeTint="A6"/>
          <w:sz w:val="6"/>
          <w:szCs w:val="6"/>
        </w:rPr>
      </w:pPr>
    </w:p>
    <w:p w14:paraId="470655AA" w14:textId="3E8FDC7E" w:rsidR="006C7334" w:rsidRPr="00C857B5" w:rsidRDefault="00024855" w:rsidP="00024855">
      <w:pPr>
        <w:spacing w:after="160" w:line="259" w:lineRule="auto"/>
        <w:rPr>
          <w:rFonts w:ascii="Calibri" w:hAnsi="Calibri" w:cs="Calibri"/>
          <w:color w:val="auto"/>
        </w:rPr>
      </w:pPr>
      <w:r w:rsidRPr="00C857B5">
        <w:rPr>
          <w:rFonts w:ascii="Calibri" w:hAnsi="Calibri" w:cs="Calibri"/>
          <w:color w:val="auto"/>
        </w:rPr>
        <w:t>[</w:t>
      </w:r>
      <w:r w:rsidRPr="003A791D">
        <w:rPr>
          <w:rFonts w:ascii="Calibri" w:hAnsi="Calibri" w:cs="Calibri"/>
          <w:b/>
          <w:bCs/>
          <w:i/>
          <w:iCs/>
          <w:color w:val="auto"/>
        </w:rPr>
        <w:t>Note:</w:t>
      </w:r>
      <w:r w:rsidRPr="00C857B5">
        <w:rPr>
          <w:rFonts w:ascii="Calibri" w:hAnsi="Calibri" w:cs="Calibri"/>
          <w:b/>
          <w:bCs/>
          <w:color w:val="auto"/>
        </w:rPr>
        <w:t xml:space="preserve"> </w:t>
      </w:r>
      <w:r w:rsidRPr="00C857B5">
        <w:rPr>
          <w:rFonts w:ascii="Calibri" w:hAnsi="Calibri" w:cs="Calibri"/>
          <w:i/>
          <w:iCs/>
          <w:color w:val="auto"/>
        </w:rPr>
        <w:t xml:space="preserve">If you </w:t>
      </w:r>
      <w:r w:rsidR="00046D96" w:rsidRPr="00C857B5">
        <w:rPr>
          <w:rFonts w:ascii="Calibri" w:hAnsi="Calibri" w:cs="Calibri"/>
          <w:i/>
          <w:iCs/>
          <w:color w:val="auto"/>
        </w:rPr>
        <w:t xml:space="preserve">are taking or have </w:t>
      </w:r>
      <w:r w:rsidRPr="00C857B5">
        <w:rPr>
          <w:rFonts w:ascii="Calibri" w:hAnsi="Calibri" w:cs="Calibri"/>
          <w:i/>
          <w:iCs/>
          <w:color w:val="auto"/>
        </w:rPr>
        <w:t>take</w:t>
      </w:r>
      <w:r w:rsidR="00046D96" w:rsidRPr="00C857B5">
        <w:rPr>
          <w:rFonts w:ascii="Calibri" w:hAnsi="Calibri" w:cs="Calibri"/>
          <w:i/>
          <w:iCs/>
          <w:color w:val="auto"/>
        </w:rPr>
        <w:t>n</w:t>
      </w:r>
      <w:r w:rsidRPr="00C857B5">
        <w:rPr>
          <w:rFonts w:ascii="Calibri" w:hAnsi="Calibri" w:cs="Calibri"/>
          <w:i/>
          <w:iCs/>
          <w:color w:val="auto"/>
        </w:rPr>
        <w:t xml:space="preserve"> on other professional roles, such as being an executor or administrator of an estate, a trustee of a trust, or an attorney under a power of attorney</w:t>
      </w:r>
      <w:r w:rsidR="00C857B5">
        <w:rPr>
          <w:rFonts w:ascii="Calibri" w:hAnsi="Calibri" w:cs="Calibri"/>
          <w:i/>
          <w:iCs/>
          <w:color w:val="auto"/>
        </w:rPr>
        <w:t>,</w:t>
      </w:r>
      <w:r w:rsidRPr="00C857B5">
        <w:rPr>
          <w:rFonts w:ascii="Calibri" w:hAnsi="Calibri" w:cs="Calibri"/>
          <w:i/>
          <w:iCs/>
          <w:color w:val="auto"/>
        </w:rPr>
        <w:t xml:space="preserve"> include</w:t>
      </w:r>
      <w:r w:rsidR="0074010F" w:rsidRPr="00C857B5">
        <w:rPr>
          <w:rFonts w:ascii="Calibri" w:hAnsi="Calibri" w:cs="Calibri"/>
          <w:i/>
          <w:iCs/>
          <w:color w:val="auto"/>
        </w:rPr>
        <w:t xml:space="preserve"> the</w:t>
      </w:r>
      <w:r w:rsidRPr="00C857B5">
        <w:rPr>
          <w:rFonts w:ascii="Calibri" w:hAnsi="Calibri" w:cs="Calibri"/>
          <w:i/>
          <w:iCs/>
          <w:color w:val="auto"/>
        </w:rPr>
        <w:t xml:space="preserve"> relevant details</w:t>
      </w:r>
      <w:r w:rsidR="0074010F" w:rsidRPr="00C857B5">
        <w:rPr>
          <w:rFonts w:ascii="Calibri" w:hAnsi="Calibri" w:cs="Calibri"/>
          <w:i/>
          <w:iCs/>
          <w:color w:val="auto"/>
        </w:rPr>
        <w:t xml:space="preserve"> and arrangements below</w:t>
      </w:r>
      <w:r w:rsidRPr="00C857B5">
        <w:rPr>
          <w:rFonts w:ascii="Calibri" w:hAnsi="Calibri" w:cs="Calibri"/>
          <w:i/>
          <w:iCs/>
          <w:color w:val="auto"/>
        </w:rPr>
        <w:t xml:space="preserve"> and append any </w:t>
      </w:r>
      <w:r w:rsidR="005034D0" w:rsidRPr="00C857B5">
        <w:rPr>
          <w:rFonts w:ascii="Calibri" w:hAnsi="Calibri" w:cs="Calibri"/>
          <w:i/>
          <w:iCs/>
          <w:color w:val="auto"/>
        </w:rPr>
        <w:t>related</w:t>
      </w:r>
      <w:r w:rsidRPr="00C857B5">
        <w:rPr>
          <w:rFonts w:ascii="Calibri" w:hAnsi="Calibri" w:cs="Calibri"/>
          <w:i/>
          <w:iCs/>
          <w:color w:val="auto"/>
        </w:rPr>
        <w:t xml:space="preserve"> documents to your Plan</w:t>
      </w:r>
      <w:r w:rsidRPr="00C857B5">
        <w:rPr>
          <w:rFonts w:ascii="Calibri" w:hAnsi="Calibri" w:cs="Calibri"/>
          <w:color w:val="auto"/>
        </w:rPr>
        <w:t>]</w:t>
      </w:r>
    </w:p>
    <w:p w14:paraId="11AF468E" w14:textId="77777777" w:rsidR="005034D0" w:rsidRPr="00451048" w:rsidRDefault="005034D0" w:rsidP="00024855">
      <w:pPr>
        <w:spacing w:after="160" w:line="259" w:lineRule="auto"/>
        <w:rPr>
          <w:rFonts w:ascii="Calibri" w:hAnsi="Calibri" w:cs="Calibri"/>
          <w:color w:val="auto"/>
          <w:sz w:val="4"/>
          <w:szCs w:val="4"/>
        </w:rPr>
      </w:pPr>
    </w:p>
    <w:p w14:paraId="1CAE2A0D" w14:textId="77777777" w:rsidR="00024855" w:rsidRPr="00451048" w:rsidRDefault="00024855" w:rsidP="00024855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451048">
        <w:rPr>
          <w:rFonts w:ascii="Calibri" w:hAnsi="Calibri" w:cs="Calibri"/>
          <w:b/>
          <w:bCs/>
          <w:color w:val="auto"/>
          <w:sz w:val="28"/>
          <w:szCs w:val="28"/>
        </w:rPr>
        <w:t>Estate or trust administration</w:t>
      </w:r>
    </w:p>
    <w:p w14:paraId="04814321" w14:textId="335A4365" w:rsidR="003C24CA" w:rsidRPr="00CA7419" w:rsidRDefault="005034D0" w:rsidP="00CA7419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451048">
        <w:rPr>
          <w:rFonts w:ascii="Calibri" w:hAnsi="Calibri" w:cs="Calibri"/>
          <w:color w:val="auto"/>
          <w:sz w:val="24"/>
          <w:szCs w:val="24"/>
        </w:rPr>
        <w:t xml:space="preserve">I have been appointed </w:t>
      </w:r>
      <w:r w:rsidR="00516B48" w:rsidRPr="00451048">
        <w:rPr>
          <w:rFonts w:ascii="Calibri" w:hAnsi="Calibri" w:cs="Calibri"/>
          <w:i/>
          <w:iCs/>
          <w:color w:val="auto"/>
          <w:sz w:val="24"/>
          <w:szCs w:val="24"/>
        </w:rPr>
        <w:t>[</w:t>
      </w:r>
      <w:r w:rsidRPr="00451048">
        <w:rPr>
          <w:rFonts w:ascii="Calibri" w:hAnsi="Calibri" w:cs="Calibri"/>
          <w:i/>
          <w:iCs/>
          <w:color w:val="auto"/>
          <w:sz w:val="24"/>
          <w:szCs w:val="24"/>
        </w:rPr>
        <w:t>estate trustee</w:t>
      </w:r>
      <w:r w:rsidR="00516B48" w:rsidRPr="00451048">
        <w:rPr>
          <w:rFonts w:ascii="Calibri" w:hAnsi="Calibri" w:cs="Calibri"/>
          <w:i/>
          <w:iCs/>
          <w:color w:val="auto"/>
          <w:sz w:val="24"/>
          <w:szCs w:val="24"/>
        </w:rPr>
        <w:t>/trustee</w:t>
      </w:r>
      <w:r w:rsidR="005E1005">
        <w:rPr>
          <w:rFonts w:ascii="Calibri" w:hAnsi="Calibri" w:cs="Calibri"/>
          <w:i/>
          <w:iCs/>
          <w:color w:val="auto"/>
          <w:sz w:val="24"/>
          <w:szCs w:val="24"/>
        </w:rPr>
        <w:t>/administrator</w:t>
      </w:r>
      <w:r w:rsidR="00516B48" w:rsidRPr="00451048">
        <w:rPr>
          <w:rFonts w:ascii="Calibri" w:hAnsi="Calibri" w:cs="Calibri"/>
          <w:color w:val="auto"/>
          <w:sz w:val="24"/>
          <w:szCs w:val="24"/>
        </w:rPr>
        <w:t xml:space="preserve">] </w:t>
      </w:r>
      <w:r w:rsidRPr="00451048">
        <w:rPr>
          <w:rFonts w:ascii="Calibri" w:hAnsi="Calibri" w:cs="Calibri"/>
          <w:color w:val="auto"/>
          <w:sz w:val="24"/>
          <w:szCs w:val="24"/>
        </w:rPr>
        <w:t xml:space="preserve">for the below </w:t>
      </w:r>
      <w:r w:rsidR="005455D7" w:rsidRPr="00451048">
        <w:rPr>
          <w:rFonts w:ascii="Calibri" w:hAnsi="Calibri" w:cs="Calibri"/>
          <w:color w:val="auto"/>
          <w:sz w:val="24"/>
          <w:szCs w:val="24"/>
        </w:rPr>
        <w:t>[</w:t>
      </w:r>
      <w:r w:rsidR="005455D7" w:rsidRPr="00451048">
        <w:rPr>
          <w:rFonts w:ascii="Calibri" w:hAnsi="Calibri" w:cs="Calibri"/>
          <w:i/>
          <w:iCs/>
          <w:color w:val="auto"/>
          <w:sz w:val="24"/>
          <w:szCs w:val="24"/>
        </w:rPr>
        <w:t>testator</w:t>
      </w:r>
      <w:r w:rsidR="00194070" w:rsidRPr="00451048">
        <w:rPr>
          <w:rFonts w:ascii="Calibri" w:hAnsi="Calibri" w:cs="Calibri"/>
          <w:i/>
          <w:iCs/>
          <w:color w:val="auto"/>
          <w:sz w:val="24"/>
          <w:szCs w:val="24"/>
        </w:rPr>
        <w:t>(s)</w:t>
      </w:r>
      <w:r w:rsidR="00065B66">
        <w:rPr>
          <w:rFonts w:ascii="Calibri" w:hAnsi="Calibri" w:cs="Calibri"/>
          <w:i/>
          <w:iCs/>
          <w:color w:val="auto"/>
          <w:sz w:val="24"/>
          <w:szCs w:val="24"/>
        </w:rPr>
        <w:t xml:space="preserve"> or </w:t>
      </w:r>
      <w:r w:rsidR="005455D7" w:rsidRPr="00451048">
        <w:rPr>
          <w:rFonts w:ascii="Calibri" w:hAnsi="Calibri" w:cs="Calibri"/>
          <w:i/>
          <w:iCs/>
          <w:color w:val="auto"/>
          <w:sz w:val="24"/>
          <w:szCs w:val="24"/>
        </w:rPr>
        <w:t>grantor</w:t>
      </w:r>
      <w:r w:rsidR="00194070" w:rsidRPr="00451048">
        <w:rPr>
          <w:rFonts w:ascii="Calibri" w:hAnsi="Calibri" w:cs="Calibri"/>
          <w:i/>
          <w:iCs/>
          <w:color w:val="auto"/>
          <w:sz w:val="24"/>
          <w:szCs w:val="24"/>
        </w:rPr>
        <w:t>(s)</w:t>
      </w:r>
      <w:r w:rsidR="005455D7" w:rsidRPr="00451048">
        <w:rPr>
          <w:rFonts w:ascii="Calibri" w:hAnsi="Calibri" w:cs="Calibri"/>
          <w:color w:val="auto"/>
          <w:sz w:val="24"/>
          <w:szCs w:val="24"/>
        </w:rPr>
        <w:t>]</w:t>
      </w:r>
      <w:r w:rsidRPr="00451048">
        <w:rPr>
          <w:rFonts w:ascii="Calibri" w:hAnsi="Calibri" w:cs="Calibri"/>
          <w:color w:val="auto"/>
          <w:sz w:val="24"/>
          <w:szCs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4792"/>
      </w:tblGrid>
      <w:tr w:rsidR="00451048" w:rsidRPr="00451048" w14:paraId="7CD35686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608FEA85" w14:textId="6437C4D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Testator/</w:t>
            </w:r>
            <w:r w:rsidR="00523D44">
              <w:rPr>
                <w:rFonts w:ascii="Calibri" w:hAnsi="Calibri" w:cs="Calibri"/>
                <w:color w:val="auto"/>
                <w:sz w:val="24"/>
                <w:szCs w:val="24"/>
              </w:rPr>
              <w:t>g</w:t>
            </w: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rantor </w:t>
            </w:r>
            <w:r w:rsidR="00065B66">
              <w:rPr>
                <w:rFonts w:ascii="Calibri" w:hAnsi="Calibri" w:cs="Calibri"/>
                <w:color w:val="auto"/>
                <w:sz w:val="24"/>
                <w:szCs w:val="24"/>
              </w:rPr>
              <w:t>name(s):</w:t>
            </w:r>
          </w:p>
        </w:tc>
        <w:tc>
          <w:tcPr>
            <w:tcW w:w="4792" w:type="dxa"/>
          </w:tcPr>
          <w:p w14:paraId="0C24DA32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065B66" w:rsidRPr="00451048" w14:paraId="1EC2E3B0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1E4F3CA6" w14:textId="2EB488CD" w:rsidR="00065B66" w:rsidRPr="00451048" w:rsidRDefault="00065B66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color w:val="auto"/>
                <w:sz w:val="24"/>
                <w:szCs w:val="24"/>
              </w:rPr>
              <w:t>Contact information for testator/grantor:</w:t>
            </w:r>
          </w:p>
        </w:tc>
        <w:tc>
          <w:tcPr>
            <w:tcW w:w="4792" w:type="dxa"/>
          </w:tcPr>
          <w:p w14:paraId="60D677E8" w14:textId="77777777" w:rsidR="00065B66" w:rsidRPr="00451048" w:rsidRDefault="00065B66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451048" w:rsidRPr="00451048" w14:paraId="7B2A5A30" w14:textId="77777777" w:rsidTr="00BA639F">
        <w:trPr>
          <w:trHeight w:val="539"/>
        </w:trPr>
        <w:tc>
          <w:tcPr>
            <w:tcW w:w="4673" w:type="dxa"/>
            <w:shd w:val="clear" w:color="auto" w:fill="D9D9D9" w:themeFill="background1" w:themeFillShade="D9"/>
          </w:tcPr>
          <w:p w14:paraId="52AB52E2" w14:textId="72EDA681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Location of and access to</w:t>
            </w:r>
            <w:r w:rsidR="000D2EE1" w:rsidRPr="0045104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file and </w:t>
            </w: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will/trust</w:t>
            </w:r>
            <w:r w:rsidR="005455D7" w:rsidRPr="0045104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documents:</w:t>
            </w:r>
          </w:p>
        </w:tc>
        <w:tc>
          <w:tcPr>
            <w:tcW w:w="4792" w:type="dxa"/>
          </w:tcPr>
          <w:p w14:paraId="119779DA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451048" w:rsidRPr="00451048" w14:paraId="75155F78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22D2D3E8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Other executor/trustee names and contact:</w:t>
            </w:r>
          </w:p>
        </w:tc>
        <w:tc>
          <w:tcPr>
            <w:tcW w:w="4792" w:type="dxa"/>
          </w:tcPr>
          <w:p w14:paraId="0D18377D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451048" w:rsidRPr="00451048" w14:paraId="79FDF8B7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4FFC6D1D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Beneficiaries’ names and contact:</w:t>
            </w:r>
          </w:p>
        </w:tc>
        <w:tc>
          <w:tcPr>
            <w:tcW w:w="4792" w:type="dxa"/>
          </w:tcPr>
          <w:p w14:paraId="21F2C861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451048" w:rsidRPr="00451048" w14:paraId="1A413130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1F3B8FA0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Creditors’ names and contact:</w:t>
            </w:r>
          </w:p>
        </w:tc>
        <w:tc>
          <w:tcPr>
            <w:tcW w:w="4792" w:type="dxa"/>
          </w:tcPr>
          <w:p w14:paraId="4B01AC70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451048" w:rsidRPr="00451048" w14:paraId="6BCB4EB9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5208B283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Estate/trust assets:</w:t>
            </w:r>
          </w:p>
        </w:tc>
        <w:tc>
          <w:tcPr>
            <w:tcW w:w="4792" w:type="dxa"/>
          </w:tcPr>
          <w:p w14:paraId="32B52EA5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BA639F" w:rsidRPr="00451048" w14:paraId="22605173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1CE0C0F3" w14:textId="1BD3F77D" w:rsidR="00BA639F" w:rsidRPr="00451048" w:rsidRDefault="00542AF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color w:val="auto"/>
                <w:sz w:val="24"/>
                <w:szCs w:val="24"/>
              </w:rPr>
              <w:t>R</w:t>
            </w:r>
            <w:r w:rsidR="00BA639F">
              <w:rPr>
                <w:rFonts w:ascii="Calibri" w:hAnsi="Calibri" w:cs="Calibri"/>
                <w:color w:val="auto"/>
                <w:sz w:val="24"/>
                <w:szCs w:val="24"/>
              </w:rPr>
              <w:t xml:space="preserve">elated bank account </w:t>
            </w:r>
            <w:r w:rsidR="002F46EB">
              <w:rPr>
                <w:rFonts w:ascii="Calibri" w:hAnsi="Calibri" w:cs="Calibri"/>
                <w:color w:val="auto"/>
                <w:sz w:val="24"/>
                <w:szCs w:val="24"/>
              </w:rPr>
              <w:t xml:space="preserve">information of which the Planning Licensee is a holder </w:t>
            </w:r>
          </w:p>
        </w:tc>
        <w:tc>
          <w:tcPr>
            <w:tcW w:w="4792" w:type="dxa"/>
          </w:tcPr>
          <w:p w14:paraId="7556EA1D" w14:textId="6C831744" w:rsidR="00BA639F" w:rsidRPr="00B45767" w:rsidRDefault="00542AF2" w:rsidP="00E565D2">
            <w:pPr>
              <w:spacing w:after="160" w:line="259" w:lineRule="auto"/>
              <w:rPr>
                <w:rFonts w:ascii="Calibri" w:hAnsi="Calibri" w:cs="Calibri"/>
                <w:i/>
                <w:iCs/>
                <w:color w:val="auto"/>
                <w:sz w:val="20"/>
                <w:szCs w:val="20"/>
              </w:rPr>
            </w:pPr>
            <w:r w:rsidRPr="00B45767">
              <w:rPr>
                <w:rFonts w:ascii="Calibri" w:hAnsi="Calibri" w:cs="Calibri"/>
                <w:i/>
                <w:iCs/>
                <w:color w:val="auto"/>
                <w:sz w:val="20"/>
                <w:szCs w:val="20"/>
              </w:rPr>
              <w:t>(Identify type of account, account number, financial institution, contact details):</w:t>
            </w:r>
          </w:p>
        </w:tc>
      </w:tr>
    </w:tbl>
    <w:p w14:paraId="102D6891" w14:textId="77777777" w:rsidR="00587CF4" w:rsidRPr="00451048" w:rsidRDefault="00587CF4" w:rsidP="00024855">
      <w:pPr>
        <w:spacing w:after="160" w:line="259" w:lineRule="auto"/>
        <w:rPr>
          <w:rFonts w:ascii="Calibri" w:hAnsi="Calibri" w:cs="Calibri"/>
          <w:b/>
          <w:bCs/>
          <w:color w:val="auto"/>
        </w:rPr>
      </w:pPr>
    </w:p>
    <w:p w14:paraId="33F11AB2" w14:textId="77777777" w:rsidR="00065B66" w:rsidRPr="00451048" w:rsidRDefault="00065B66" w:rsidP="00065B66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451048">
        <w:rPr>
          <w:rFonts w:ascii="Calibri" w:hAnsi="Calibri" w:cs="Calibri"/>
          <w:b/>
          <w:bCs/>
          <w:color w:val="auto"/>
          <w:sz w:val="28"/>
          <w:szCs w:val="28"/>
        </w:rPr>
        <w:t>Guardianship</w:t>
      </w:r>
    </w:p>
    <w:p w14:paraId="4399DE0E" w14:textId="77777777" w:rsidR="00065B66" w:rsidRPr="00451048" w:rsidRDefault="00065B66" w:rsidP="00065B66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451048">
        <w:rPr>
          <w:rFonts w:ascii="Calibri" w:hAnsi="Calibri" w:cs="Calibri"/>
          <w:color w:val="auto"/>
          <w:sz w:val="24"/>
          <w:szCs w:val="24"/>
        </w:rPr>
        <w:t>I have been appointed as guardian for the following person</w:t>
      </w:r>
      <w:r>
        <w:rPr>
          <w:rFonts w:ascii="Calibri" w:hAnsi="Calibri" w:cs="Calibri"/>
          <w:color w:val="auto"/>
          <w:sz w:val="24"/>
          <w:szCs w:val="24"/>
        </w:rPr>
        <w:t>(</w:t>
      </w:r>
      <w:r w:rsidRPr="00451048">
        <w:rPr>
          <w:rFonts w:ascii="Calibri" w:hAnsi="Calibri" w:cs="Calibri"/>
          <w:color w:val="auto"/>
          <w:sz w:val="24"/>
          <w:szCs w:val="24"/>
        </w:rPr>
        <w:t>s</w:t>
      </w:r>
      <w:r>
        <w:rPr>
          <w:rFonts w:ascii="Calibri" w:hAnsi="Calibri" w:cs="Calibri"/>
          <w:color w:val="auto"/>
          <w:sz w:val="24"/>
          <w:szCs w:val="24"/>
        </w:rPr>
        <w:t>)</w:t>
      </w:r>
      <w:r w:rsidRPr="00451048">
        <w:rPr>
          <w:rFonts w:ascii="Calibri" w:hAnsi="Calibri" w:cs="Calibri"/>
          <w:color w:val="auto"/>
          <w:sz w:val="24"/>
          <w:szCs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4792"/>
      </w:tblGrid>
      <w:tr w:rsidR="00065B66" w:rsidRPr="00451048" w14:paraId="446C468B" w14:textId="77777777" w:rsidTr="009B0A7E">
        <w:tc>
          <w:tcPr>
            <w:tcW w:w="4673" w:type="dxa"/>
            <w:shd w:val="clear" w:color="auto" w:fill="D9D9D9" w:themeFill="background1" w:themeFillShade="D9"/>
          </w:tcPr>
          <w:p w14:paraId="00E88C31" w14:textId="089567C8" w:rsidR="00065B66" w:rsidRPr="00451048" w:rsidRDefault="00065B66" w:rsidP="009B0A7E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Ward</w:t>
            </w:r>
            <w:r>
              <w:rPr>
                <w:rFonts w:ascii="Calibri" w:hAnsi="Calibri" w:cs="Calibri"/>
                <w:color w:val="auto"/>
                <w:sz w:val="24"/>
                <w:szCs w:val="24"/>
              </w:rPr>
              <w:t>(s)</w:t>
            </w: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name and contact</w:t>
            </w:r>
            <w:r w:rsidR="00542AF2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information</w:t>
            </w: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: </w:t>
            </w:r>
          </w:p>
        </w:tc>
        <w:tc>
          <w:tcPr>
            <w:tcW w:w="4792" w:type="dxa"/>
          </w:tcPr>
          <w:p w14:paraId="7456E3C1" w14:textId="77777777" w:rsidR="00065B66" w:rsidRPr="00451048" w:rsidRDefault="00065B66" w:rsidP="009B0A7E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065B66" w:rsidRPr="00451048" w14:paraId="53CF435F" w14:textId="77777777" w:rsidTr="009B0A7E">
        <w:tc>
          <w:tcPr>
            <w:tcW w:w="4673" w:type="dxa"/>
            <w:shd w:val="clear" w:color="auto" w:fill="D9D9D9" w:themeFill="background1" w:themeFillShade="D9"/>
          </w:tcPr>
          <w:p w14:paraId="08DB2960" w14:textId="77777777" w:rsidR="00065B66" w:rsidRPr="00451048" w:rsidRDefault="00065B66" w:rsidP="009B0A7E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Location of and access to guardianship documents: </w:t>
            </w:r>
          </w:p>
        </w:tc>
        <w:tc>
          <w:tcPr>
            <w:tcW w:w="4792" w:type="dxa"/>
          </w:tcPr>
          <w:p w14:paraId="5ACF0A69" w14:textId="77777777" w:rsidR="00065B66" w:rsidRPr="00451048" w:rsidRDefault="00065B66" w:rsidP="009B0A7E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065B66" w:rsidRPr="00451048" w14:paraId="46F9D258" w14:textId="77777777" w:rsidTr="009B0A7E">
        <w:tc>
          <w:tcPr>
            <w:tcW w:w="4673" w:type="dxa"/>
            <w:shd w:val="clear" w:color="auto" w:fill="D9D9D9" w:themeFill="background1" w:themeFillShade="D9"/>
          </w:tcPr>
          <w:p w14:paraId="51587C8F" w14:textId="77777777" w:rsidR="00065B66" w:rsidRPr="00451048" w:rsidRDefault="00065B66" w:rsidP="009B0A7E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Guardianship assets:</w:t>
            </w:r>
          </w:p>
        </w:tc>
        <w:tc>
          <w:tcPr>
            <w:tcW w:w="4792" w:type="dxa"/>
          </w:tcPr>
          <w:p w14:paraId="4AAF6D1D" w14:textId="77777777" w:rsidR="00065B66" w:rsidRPr="00451048" w:rsidRDefault="00065B66" w:rsidP="009B0A7E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065B66" w:rsidRPr="00451048" w14:paraId="32CA577C" w14:textId="77777777" w:rsidTr="009B0A7E">
        <w:tc>
          <w:tcPr>
            <w:tcW w:w="4673" w:type="dxa"/>
            <w:shd w:val="clear" w:color="auto" w:fill="D9D9D9" w:themeFill="background1" w:themeFillShade="D9"/>
          </w:tcPr>
          <w:p w14:paraId="79074784" w14:textId="77777777" w:rsidR="00065B66" w:rsidRPr="00451048" w:rsidRDefault="00065B66" w:rsidP="009B0A7E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Guardian duties:</w:t>
            </w:r>
          </w:p>
        </w:tc>
        <w:tc>
          <w:tcPr>
            <w:tcW w:w="4792" w:type="dxa"/>
          </w:tcPr>
          <w:p w14:paraId="274F9315" w14:textId="77777777" w:rsidR="00065B66" w:rsidRPr="00451048" w:rsidRDefault="00065B66" w:rsidP="009B0A7E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542AF2" w:rsidRPr="00451048" w14:paraId="75785363" w14:textId="77777777" w:rsidTr="009B0A7E">
        <w:tc>
          <w:tcPr>
            <w:tcW w:w="4673" w:type="dxa"/>
            <w:shd w:val="clear" w:color="auto" w:fill="D9D9D9" w:themeFill="background1" w:themeFillShade="D9"/>
          </w:tcPr>
          <w:p w14:paraId="178AF522" w14:textId="33C7AD89" w:rsidR="00542AF2" w:rsidRPr="00451048" w:rsidRDefault="00542AF2" w:rsidP="00542AF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color w:val="auto"/>
                <w:sz w:val="24"/>
                <w:szCs w:val="24"/>
              </w:rPr>
              <w:t xml:space="preserve">Related bank account information of which the Planning Licensee is a holder </w:t>
            </w:r>
          </w:p>
        </w:tc>
        <w:tc>
          <w:tcPr>
            <w:tcW w:w="4792" w:type="dxa"/>
          </w:tcPr>
          <w:p w14:paraId="48EADEF6" w14:textId="0E5922DC" w:rsidR="00542AF2" w:rsidRPr="00B45767" w:rsidRDefault="00542AF2" w:rsidP="00542AF2">
            <w:pPr>
              <w:spacing w:after="160" w:line="259" w:lineRule="auto"/>
              <w:rPr>
                <w:rFonts w:ascii="Calibri" w:hAnsi="Calibri" w:cs="Calibri"/>
                <w:color w:val="auto"/>
                <w:sz w:val="20"/>
                <w:szCs w:val="20"/>
              </w:rPr>
            </w:pPr>
            <w:r w:rsidRPr="00B45767">
              <w:rPr>
                <w:rFonts w:ascii="Calibri" w:hAnsi="Calibri" w:cs="Calibri"/>
                <w:i/>
                <w:iCs/>
                <w:color w:val="auto"/>
                <w:sz w:val="20"/>
                <w:szCs w:val="20"/>
              </w:rPr>
              <w:t>(Identify type of account, account number, financial institution, contact details):</w:t>
            </w:r>
          </w:p>
        </w:tc>
      </w:tr>
    </w:tbl>
    <w:p w14:paraId="2423FCDF" w14:textId="77777777" w:rsidR="00065B66" w:rsidRDefault="00065B66" w:rsidP="00065B66">
      <w:pPr>
        <w:spacing w:after="160" w:line="259" w:lineRule="auto"/>
        <w:rPr>
          <w:rFonts w:ascii="Calibri" w:hAnsi="Calibri" w:cs="Calibri"/>
          <w:i/>
          <w:iCs/>
          <w:color w:val="auto"/>
          <w:sz w:val="24"/>
          <w:szCs w:val="24"/>
        </w:rPr>
      </w:pPr>
    </w:p>
    <w:p w14:paraId="70496FB0" w14:textId="10A911E7" w:rsidR="00024855" w:rsidRPr="00451048" w:rsidRDefault="00024855" w:rsidP="00024855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  <w:r w:rsidRPr="00451048">
        <w:rPr>
          <w:rFonts w:ascii="Calibri" w:hAnsi="Calibri" w:cs="Calibri"/>
          <w:b/>
          <w:bCs/>
          <w:color w:val="auto"/>
          <w:sz w:val="28"/>
          <w:szCs w:val="28"/>
        </w:rPr>
        <w:t>Power of attorney (POA)</w:t>
      </w:r>
    </w:p>
    <w:p w14:paraId="3CA837B4" w14:textId="0EEE2745" w:rsidR="000B2169" w:rsidRPr="00CA7419" w:rsidRDefault="000B2169" w:rsidP="00CA7419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451048">
        <w:rPr>
          <w:rFonts w:ascii="Calibri" w:hAnsi="Calibri" w:cs="Calibri"/>
          <w:color w:val="auto"/>
          <w:sz w:val="24"/>
          <w:szCs w:val="24"/>
        </w:rPr>
        <w:t xml:space="preserve">I have been appointed as attorney for </w:t>
      </w:r>
      <w:r w:rsidR="009427F2" w:rsidRPr="00451048">
        <w:rPr>
          <w:rFonts w:ascii="Calibri" w:hAnsi="Calibri" w:cs="Calibri"/>
          <w:color w:val="auto"/>
          <w:sz w:val="24"/>
          <w:szCs w:val="24"/>
        </w:rPr>
        <w:t>[</w:t>
      </w:r>
      <w:r w:rsidR="009427F2" w:rsidRPr="00451048">
        <w:rPr>
          <w:rFonts w:ascii="Calibri" w:hAnsi="Calibri" w:cs="Calibri"/>
          <w:i/>
          <w:iCs/>
          <w:color w:val="auto"/>
          <w:sz w:val="24"/>
          <w:szCs w:val="24"/>
        </w:rPr>
        <w:t>property/</w:t>
      </w:r>
      <w:r w:rsidR="006C75F8" w:rsidRPr="00451048">
        <w:rPr>
          <w:rFonts w:ascii="Calibri" w:hAnsi="Calibri" w:cs="Calibri"/>
          <w:i/>
          <w:iCs/>
          <w:color w:val="auto"/>
          <w:sz w:val="24"/>
          <w:szCs w:val="24"/>
        </w:rPr>
        <w:t>finances/</w:t>
      </w:r>
      <w:r w:rsidR="005455D7" w:rsidRPr="00451048">
        <w:rPr>
          <w:rFonts w:ascii="Calibri" w:hAnsi="Calibri" w:cs="Calibri"/>
          <w:i/>
          <w:iCs/>
          <w:color w:val="auto"/>
          <w:sz w:val="24"/>
          <w:szCs w:val="24"/>
        </w:rPr>
        <w:t>health</w:t>
      </w:r>
      <w:r w:rsidR="006C75F8" w:rsidRPr="00451048">
        <w:rPr>
          <w:rFonts w:ascii="Calibri" w:hAnsi="Calibri" w:cs="Calibri"/>
          <w:color w:val="auto"/>
          <w:sz w:val="24"/>
          <w:szCs w:val="24"/>
        </w:rPr>
        <w:t>]</w:t>
      </w:r>
      <w:r w:rsidR="00194070" w:rsidRPr="00451048">
        <w:rPr>
          <w:rFonts w:ascii="Calibri" w:hAnsi="Calibri" w:cs="Calibri"/>
          <w:color w:val="auto"/>
          <w:sz w:val="24"/>
          <w:szCs w:val="24"/>
        </w:rPr>
        <w:t xml:space="preserve"> of the below principal(s)</w:t>
      </w:r>
      <w:r w:rsidRPr="00451048">
        <w:rPr>
          <w:rFonts w:ascii="Calibri" w:hAnsi="Calibri" w:cs="Calibri"/>
          <w:color w:val="auto"/>
          <w:sz w:val="24"/>
          <w:szCs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4792"/>
      </w:tblGrid>
      <w:tr w:rsidR="00451048" w:rsidRPr="00451048" w14:paraId="7954ACBF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4C4E99F7" w14:textId="2EB2FC6D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Principal</w:t>
            </w:r>
            <w:r w:rsidR="004A335D">
              <w:rPr>
                <w:rFonts w:ascii="Calibri" w:hAnsi="Calibri" w:cs="Calibri"/>
                <w:color w:val="auto"/>
                <w:sz w:val="24"/>
                <w:szCs w:val="24"/>
              </w:rPr>
              <w:t>(s)</w:t>
            </w: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name</w:t>
            </w:r>
            <w:r w:rsidR="00542AF2">
              <w:rPr>
                <w:rFonts w:ascii="Calibri" w:hAnsi="Calibri" w:cs="Calibri"/>
                <w:color w:val="auto"/>
                <w:sz w:val="24"/>
                <w:szCs w:val="24"/>
              </w:rPr>
              <w:t>:</w:t>
            </w:r>
          </w:p>
        </w:tc>
        <w:tc>
          <w:tcPr>
            <w:tcW w:w="4792" w:type="dxa"/>
          </w:tcPr>
          <w:p w14:paraId="7E756946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542AF2" w:rsidRPr="00451048" w14:paraId="79FB997C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136B5B0B" w14:textId="696807A0" w:rsidR="00542AF2" w:rsidRPr="00451048" w:rsidRDefault="00542AF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color w:val="auto"/>
                <w:sz w:val="24"/>
                <w:szCs w:val="24"/>
              </w:rPr>
              <w:t xml:space="preserve">Contact information for Principal: </w:t>
            </w:r>
          </w:p>
        </w:tc>
        <w:tc>
          <w:tcPr>
            <w:tcW w:w="4792" w:type="dxa"/>
          </w:tcPr>
          <w:p w14:paraId="18907C41" w14:textId="77777777" w:rsidR="00542AF2" w:rsidRPr="00451048" w:rsidRDefault="00542AF2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451048" w:rsidRPr="00451048" w14:paraId="1136F7CB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40740137" w14:textId="7402C23F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Location of and access to POA</w:t>
            </w:r>
            <w:r w:rsidR="004A6501">
              <w:rPr>
                <w:rFonts w:ascii="Calibri" w:hAnsi="Calibri" w:cs="Calibri"/>
                <w:color w:val="auto"/>
                <w:sz w:val="24"/>
                <w:szCs w:val="24"/>
              </w:rPr>
              <w:t xml:space="preserve"> and related documents/files:</w:t>
            </w:r>
          </w:p>
        </w:tc>
        <w:tc>
          <w:tcPr>
            <w:tcW w:w="4792" w:type="dxa"/>
          </w:tcPr>
          <w:p w14:paraId="3D5F6F20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451048" w:rsidRPr="00451048" w14:paraId="5EC33C19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04CCE012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Other attorney names and contact:</w:t>
            </w:r>
          </w:p>
        </w:tc>
        <w:tc>
          <w:tcPr>
            <w:tcW w:w="4792" w:type="dxa"/>
          </w:tcPr>
          <w:p w14:paraId="42BCC44B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451048" w:rsidRPr="00451048" w14:paraId="1A2A3A7B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02E57689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Powers under POA:</w:t>
            </w:r>
          </w:p>
        </w:tc>
        <w:tc>
          <w:tcPr>
            <w:tcW w:w="4792" w:type="dxa"/>
          </w:tcPr>
          <w:p w14:paraId="38010504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451048" w:rsidRPr="00451048" w14:paraId="3A901AF0" w14:textId="77777777" w:rsidTr="00BA639F">
        <w:tc>
          <w:tcPr>
            <w:tcW w:w="4673" w:type="dxa"/>
            <w:shd w:val="clear" w:color="auto" w:fill="D9D9D9" w:themeFill="background1" w:themeFillShade="D9"/>
          </w:tcPr>
          <w:p w14:paraId="61124ADC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Duration of POA:</w:t>
            </w:r>
          </w:p>
        </w:tc>
        <w:tc>
          <w:tcPr>
            <w:tcW w:w="4792" w:type="dxa"/>
          </w:tcPr>
          <w:p w14:paraId="15CED362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451048" w:rsidRPr="00451048" w14:paraId="276B8B9D" w14:textId="77777777" w:rsidTr="00BA639F">
        <w:trPr>
          <w:trHeight w:val="488"/>
        </w:trPr>
        <w:tc>
          <w:tcPr>
            <w:tcW w:w="4673" w:type="dxa"/>
            <w:shd w:val="clear" w:color="auto" w:fill="D9D9D9" w:themeFill="background1" w:themeFillShade="D9"/>
          </w:tcPr>
          <w:p w14:paraId="456635D7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 w:rsidRPr="00451048">
              <w:rPr>
                <w:rFonts w:ascii="Calibri" w:hAnsi="Calibri" w:cs="Calibri"/>
                <w:color w:val="auto"/>
                <w:sz w:val="24"/>
                <w:szCs w:val="24"/>
              </w:rPr>
              <w:t>Revocation conditions:</w:t>
            </w:r>
          </w:p>
        </w:tc>
        <w:tc>
          <w:tcPr>
            <w:tcW w:w="4792" w:type="dxa"/>
          </w:tcPr>
          <w:p w14:paraId="7D2C4BF9" w14:textId="77777777" w:rsidR="00024855" w:rsidRPr="00451048" w:rsidRDefault="00024855" w:rsidP="00E565D2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</w:p>
        </w:tc>
      </w:tr>
      <w:tr w:rsidR="00B45767" w:rsidRPr="00451048" w14:paraId="6670557B" w14:textId="77777777" w:rsidTr="00BA639F">
        <w:trPr>
          <w:trHeight w:val="488"/>
        </w:trPr>
        <w:tc>
          <w:tcPr>
            <w:tcW w:w="4673" w:type="dxa"/>
            <w:shd w:val="clear" w:color="auto" w:fill="D9D9D9" w:themeFill="background1" w:themeFillShade="D9"/>
          </w:tcPr>
          <w:p w14:paraId="183FC6A6" w14:textId="1936F848" w:rsidR="00B45767" w:rsidRPr="00451048" w:rsidRDefault="00B45767" w:rsidP="00B45767">
            <w:pPr>
              <w:spacing w:after="160" w:line="259" w:lineRule="auto"/>
              <w:rPr>
                <w:rFonts w:ascii="Calibri" w:hAnsi="Calibri" w:cs="Calibri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color w:val="auto"/>
                <w:sz w:val="24"/>
                <w:szCs w:val="24"/>
              </w:rPr>
              <w:t xml:space="preserve">Related bank account information of which the Planning Licensee is a holder </w:t>
            </w:r>
          </w:p>
        </w:tc>
        <w:tc>
          <w:tcPr>
            <w:tcW w:w="4792" w:type="dxa"/>
          </w:tcPr>
          <w:p w14:paraId="61B48C1E" w14:textId="6CDFB0FA" w:rsidR="00B45767" w:rsidRPr="00B45767" w:rsidRDefault="00B45767" w:rsidP="00B45767">
            <w:pPr>
              <w:spacing w:after="160" w:line="259" w:lineRule="auto"/>
              <w:rPr>
                <w:rFonts w:ascii="Calibri" w:hAnsi="Calibri" w:cs="Calibri"/>
                <w:color w:val="auto"/>
                <w:sz w:val="20"/>
                <w:szCs w:val="20"/>
              </w:rPr>
            </w:pPr>
            <w:r w:rsidRPr="00B45767">
              <w:rPr>
                <w:rFonts w:ascii="Calibri" w:hAnsi="Calibri" w:cs="Calibri"/>
                <w:i/>
                <w:iCs/>
                <w:color w:val="auto"/>
                <w:sz w:val="20"/>
                <w:szCs w:val="20"/>
              </w:rPr>
              <w:t>(Identify type of account, account number, financial institution, contact details):</w:t>
            </w:r>
          </w:p>
        </w:tc>
      </w:tr>
    </w:tbl>
    <w:p w14:paraId="63D7DF1F" w14:textId="77777777" w:rsidR="00024855" w:rsidRDefault="00024855" w:rsidP="00024855">
      <w:pPr>
        <w:spacing w:after="160" w:line="259" w:lineRule="auto"/>
        <w:rPr>
          <w:rFonts w:ascii="Calibri" w:hAnsi="Calibri" w:cs="Calibri"/>
          <w:color w:val="auto"/>
          <w:sz w:val="14"/>
          <w:szCs w:val="14"/>
        </w:rPr>
      </w:pPr>
    </w:p>
    <w:p w14:paraId="15C9D96C" w14:textId="77777777" w:rsidR="006C7334" w:rsidRDefault="006C7334" w:rsidP="00024855">
      <w:pPr>
        <w:spacing w:after="160" w:line="259" w:lineRule="auto"/>
        <w:rPr>
          <w:rFonts w:ascii="Calibri" w:hAnsi="Calibri" w:cs="Calibri"/>
          <w:b/>
          <w:bCs/>
          <w:color w:val="auto"/>
          <w:sz w:val="28"/>
          <w:szCs w:val="28"/>
        </w:rPr>
      </w:pPr>
    </w:p>
    <w:p w14:paraId="22AF891A" w14:textId="77777777" w:rsidR="008F5E25" w:rsidRDefault="008F5E25" w:rsidP="008F5E25">
      <w:pPr>
        <w:spacing w:after="160" w:line="259" w:lineRule="auto"/>
        <w:rPr>
          <w:rFonts w:ascii="Calibri" w:hAnsi="Calibri" w:cs="Calibri"/>
          <w:i/>
          <w:iCs/>
          <w:color w:val="auto"/>
          <w:sz w:val="24"/>
          <w:szCs w:val="24"/>
        </w:rPr>
      </w:pPr>
    </w:p>
    <w:p w14:paraId="75FD8785" w14:textId="77777777" w:rsidR="008F5E25" w:rsidRDefault="008F5E25" w:rsidP="008F5E25">
      <w:pPr>
        <w:spacing w:after="160" w:line="259" w:lineRule="auto"/>
        <w:rPr>
          <w:rFonts w:ascii="Calibri" w:hAnsi="Calibri" w:cs="Calibri"/>
          <w:i/>
          <w:iCs/>
          <w:color w:val="auto"/>
          <w:sz w:val="24"/>
          <w:szCs w:val="24"/>
        </w:rPr>
      </w:pPr>
    </w:p>
    <w:p w14:paraId="5F98DDEE" w14:textId="77777777" w:rsidR="008F5E25" w:rsidRDefault="008F5E25" w:rsidP="008F5E25">
      <w:pPr>
        <w:spacing w:after="160" w:line="259" w:lineRule="auto"/>
        <w:rPr>
          <w:rFonts w:ascii="Calibri" w:hAnsi="Calibri" w:cs="Calibri"/>
          <w:i/>
          <w:iCs/>
          <w:color w:val="auto"/>
          <w:sz w:val="24"/>
          <w:szCs w:val="24"/>
        </w:rPr>
      </w:pPr>
    </w:p>
    <w:p w14:paraId="2C229494" w14:textId="77777777" w:rsidR="00B45767" w:rsidRDefault="00B45767">
      <w:pPr>
        <w:spacing w:after="160" w:line="259" w:lineRule="auto"/>
        <w:rPr>
          <w:rFonts w:asciiTheme="majorHAnsi" w:eastAsiaTheme="majorEastAsia" w:hAnsiTheme="majorHAnsi" w:cstheme="majorBidi"/>
          <w:color w:val="3D5B85"/>
          <w:sz w:val="32"/>
          <w:szCs w:val="32"/>
        </w:rPr>
      </w:pPr>
      <w:r>
        <w:rPr>
          <w:color w:val="3D5B85"/>
        </w:rPr>
        <w:br w:type="page"/>
      </w:r>
    </w:p>
    <w:p w14:paraId="5482C98B" w14:textId="45AABC65" w:rsidR="008F5E25" w:rsidRPr="008F5E25" w:rsidRDefault="00B45767" w:rsidP="008F5E25">
      <w:pPr>
        <w:pStyle w:val="Heading1"/>
        <w:rPr>
          <w:color w:val="auto"/>
          <w:sz w:val="18"/>
          <w:szCs w:val="18"/>
        </w:rPr>
      </w:pPr>
      <w:r>
        <w:rPr>
          <w:color w:val="3D5B85"/>
        </w:rPr>
        <w:lastRenderedPageBreak/>
        <w:br/>
      </w:r>
      <w:bookmarkStart w:id="15" w:name="_Toc175298178"/>
      <w:r w:rsidR="008F5E25" w:rsidRPr="008F5E25">
        <w:rPr>
          <w:color w:val="3D5B85"/>
        </w:rPr>
        <w:t>Other arrangements</w:t>
      </w:r>
      <w:bookmarkEnd w:id="15"/>
      <w:r w:rsidR="008F5E25" w:rsidRPr="008F5E25">
        <w:rPr>
          <w:color w:val="3D5B85"/>
        </w:rPr>
        <w:br/>
      </w:r>
    </w:p>
    <w:p w14:paraId="387ABDC0" w14:textId="77777777" w:rsidR="008F5E25" w:rsidRPr="00F21571" w:rsidRDefault="008F5E25" w:rsidP="008F5E25">
      <w:pPr>
        <w:rPr>
          <w:rFonts w:ascii="Calibri" w:hAnsi="Calibri" w:cs="Calibri"/>
          <w:i/>
          <w:i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[</w:t>
      </w:r>
      <w:r>
        <w:rPr>
          <w:rFonts w:ascii="Calibri" w:hAnsi="Calibri" w:cs="Calibri"/>
          <w:i/>
          <w:iCs/>
          <w:sz w:val="24"/>
          <w:szCs w:val="24"/>
        </w:rPr>
        <w:t>Identify any other arrangements made and agreed to by the Administrator to wind-up your professional business beyond the minimum requirements above</w:t>
      </w:r>
      <w:r>
        <w:rPr>
          <w:rFonts w:ascii="Calibri" w:hAnsi="Calibri" w:cs="Calibri"/>
          <w:sz w:val="24"/>
          <w:szCs w:val="24"/>
        </w:rPr>
        <w:t>]</w:t>
      </w:r>
      <w:r w:rsidRPr="00F21571">
        <w:rPr>
          <w:rFonts w:ascii="Calibri" w:hAnsi="Calibri" w:cs="Calibri"/>
          <w:i/>
          <w:iCs/>
          <w:sz w:val="24"/>
          <w:szCs w:val="24"/>
        </w:rPr>
        <w:t>:</w:t>
      </w:r>
    </w:p>
    <w:p w14:paraId="41FAD155" w14:textId="18FAC69D" w:rsidR="0037233D" w:rsidRPr="008F5E25" w:rsidRDefault="0037233D" w:rsidP="008F5E25">
      <w:pPr>
        <w:spacing w:after="160" w:line="259" w:lineRule="auto"/>
        <w:rPr>
          <w:rFonts w:ascii="Calibri" w:hAnsi="Calibri" w:cs="Calibri"/>
          <w:color w:val="auto"/>
          <w:sz w:val="24"/>
          <w:szCs w:val="24"/>
        </w:rPr>
      </w:pPr>
      <w:r w:rsidRPr="008F5E25">
        <w:rPr>
          <w:rFonts w:ascii="Calibri" w:hAnsi="Calibri" w:cs="Calibri"/>
          <w:i/>
          <w:iCs/>
          <w:color w:val="auto"/>
          <w:sz w:val="24"/>
          <w:szCs w:val="24"/>
        </w:rPr>
        <w:br w:type="page"/>
      </w:r>
    </w:p>
    <w:p w14:paraId="113C7F1E" w14:textId="77777777" w:rsidR="004579CD" w:rsidRDefault="004579CD" w:rsidP="00792BF5">
      <w:pPr>
        <w:pStyle w:val="Heading1"/>
        <w:rPr>
          <w:rFonts w:ascii="Calibri" w:hAnsi="Calibri" w:cs="Calibri"/>
          <w:i/>
          <w:iCs/>
          <w:color w:val="auto"/>
          <w:sz w:val="24"/>
          <w:szCs w:val="24"/>
        </w:rPr>
      </w:pPr>
    </w:p>
    <w:p w14:paraId="1124691E" w14:textId="77777777" w:rsidR="00F159BA" w:rsidRPr="00F159BA" w:rsidRDefault="00F159BA" w:rsidP="00497217">
      <w:pPr>
        <w:rPr>
          <w:rFonts w:ascii="Calibri" w:hAnsi="Calibri" w:cs="Calibri"/>
          <w:i/>
          <w:iCs/>
          <w:sz w:val="20"/>
          <w:szCs w:val="20"/>
        </w:rPr>
      </w:pPr>
    </w:p>
    <w:p w14:paraId="2283C10E" w14:textId="4FDE9645" w:rsidR="00A541B6" w:rsidRPr="008F5E25" w:rsidRDefault="00A541B6" w:rsidP="00B723CA">
      <w:pPr>
        <w:pStyle w:val="Heading1"/>
        <w:rPr>
          <w:color w:val="3D5B85"/>
          <w:sz w:val="36"/>
          <w:szCs w:val="36"/>
        </w:rPr>
      </w:pPr>
      <w:bookmarkStart w:id="16" w:name="_Toc175298179"/>
      <w:r w:rsidRPr="008F5E25">
        <w:rPr>
          <w:color w:val="3D5B85"/>
          <w:sz w:val="36"/>
          <w:szCs w:val="36"/>
        </w:rPr>
        <w:t>Appendix</w:t>
      </w:r>
      <w:bookmarkEnd w:id="16"/>
    </w:p>
    <w:p w14:paraId="2F1ACA6F" w14:textId="4EB42C0E" w:rsidR="00F159BA" w:rsidRPr="00B0276E" w:rsidRDefault="00B723CA" w:rsidP="00AA3DFC">
      <w:pPr>
        <w:rPr>
          <w:rFonts w:ascii="Calibri" w:hAnsi="Calibri" w:cs="Calibri"/>
          <w:b/>
          <w:i/>
          <w:iCs/>
          <w:sz w:val="24"/>
          <w:szCs w:val="24"/>
        </w:rPr>
      </w:pPr>
      <w:r>
        <w:br/>
      </w:r>
      <w:r w:rsidR="00F21571">
        <w:rPr>
          <w:rFonts w:ascii="Calibri" w:hAnsi="Calibri" w:cs="Calibri"/>
          <w:sz w:val="24"/>
          <w:szCs w:val="24"/>
        </w:rPr>
        <w:t>[</w:t>
      </w:r>
      <w:r w:rsidR="00F21571">
        <w:rPr>
          <w:rFonts w:ascii="Calibri" w:hAnsi="Calibri" w:cs="Calibri"/>
          <w:i/>
          <w:iCs/>
          <w:sz w:val="24"/>
          <w:szCs w:val="24"/>
        </w:rPr>
        <w:t>List and a</w:t>
      </w:r>
      <w:r w:rsidRPr="00F21571">
        <w:rPr>
          <w:rFonts w:ascii="Calibri" w:hAnsi="Calibri" w:cs="Calibri"/>
          <w:i/>
          <w:iCs/>
          <w:sz w:val="24"/>
          <w:szCs w:val="24"/>
        </w:rPr>
        <w:t xml:space="preserve">ppend all relevant documents </w:t>
      </w:r>
      <w:r w:rsidR="00F21571" w:rsidRPr="00F21571">
        <w:rPr>
          <w:rFonts w:ascii="Calibri" w:hAnsi="Calibri" w:cs="Calibri"/>
          <w:i/>
          <w:iCs/>
          <w:sz w:val="24"/>
          <w:szCs w:val="24"/>
        </w:rPr>
        <w:t>related to this</w:t>
      </w:r>
      <w:r w:rsidRPr="00F21571">
        <w:rPr>
          <w:rFonts w:ascii="Calibri" w:hAnsi="Calibri" w:cs="Calibri"/>
          <w:i/>
          <w:iCs/>
          <w:sz w:val="24"/>
          <w:szCs w:val="24"/>
        </w:rPr>
        <w:t xml:space="preserve"> Plan including</w:t>
      </w:r>
      <w:r w:rsidR="008F5E25">
        <w:rPr>
          <w:rFonts w:ascii="Calibri" w:hAnsi="Calibri" w:cs="Calibri"/>
          <w:i/>
          <w:iCs/>
          <w:sz w:val="24"/>
          <w:szCs w:val="24"/>
        </w:rPr>
        <w:t>, for example:</w:t>
      </w:r>
      <w:r w:rsidR="00AA3DFC">
        <w:rPr>
          <w:rFonts w:ascii="Calibri" w:hAnsi="Calibri" w:cs="Calibri"/>
          <w:i/>
          <w:iCs/>
          <w:sz w:val="24"/>
          <w:szCs w:val="24"/>
        </w:rPr>
        <w:t xml:space="preserve"> </w:t>
      </w:r>
      <w:r w:rsidR="00AA3DFC">
        <w:rPr>
          <w:rFonts w:ascii="Calibri" w:hAnsi="Calibri" w:cs="Calibri"/>
          <w:bCs/>
          <w:i/>
          <w:iCs/>
          <w:sz w:val="24"/>
          <w:szCs w:val="24"/>
        </w:rPr>
        <w:t>c</w:t>
      </w:r>
      <w:r w:rsidRPr="00AA3DFC">
        <w:rPr>
          <w:rFonts w:ascii="Calibri" w:hAnsi="Calibri" w:cs="Calibri"/>
          <w:bCs/>
          <w:i/>
          <w:iCs/>
          <w:sz w:val="24"/>
          <w:szCs w:val="24"/>
        </w:rPr>
        <w:t>ontinuing Power of Attorney for Property (Law or legal services practice)</w:t>
      </w:r>
      <w:r w:rsidR="00AA3DFC">
        <w:rPr>
          <w:rFonts w:ascii="Calibri" w:hAnsi="Calibri" w:cs="Calibri"/>
          <w:bCs/>
          <w:i/>
          <w:iCs/>
          <w:sz w:val="24"/>
          <w:szCs w:val="24"/>
        </w:rPr>
        <w:t>, t</w:t>
      </w:r>
      <w:r w:rsidR="008F5E25">
        <w:rPr>
          <w:rFonts w:ascii="Calibri" w:hAnsi="Calibri" w:cs="Calibri"/>
          <w:bCs/>
          <w:i/>
          <w:iCs/>
          <w:sz w:val="24"/>
          <w:szCs w:val="24"/>
        </w:rPr>
        <w:t>echnology and password list</w:t>
      </w:r>
      <w:r w:rsidR="009B347A">
        <w:rPr>
          <w:rFonts w:ascii="Calibri" w:hAnsi="Calibri" w:cs="Calibri"/>
          <w:bCs/>
          <w:i/>
          <w:iCs/>
          <w:sz w:val="24"/>
          <w:szCs w:val="24"/>
        </w:rPr>
        <w:t>, etc.</w:t>
      </w:r>
      <w:r w:rsidR="008F5E25" w:rsidRPr="00B0276E">
        <w:rPr>
          <w:rFonts w:ascii="Calibri" w:hAnsi="Calibri" w:cs="Calibri"/>
          <w:sz w:val="24"/>
          <w:szCs w:val="24"/>
        </w:rPr>
        <w:t>]</w:t>
      </w:r>
    </w:p>
    <w:sectPr w:rsidR="00F159BA" w:rsidRPr="00B0276E" w:rsidSect="00821FBB">
      <w:headerReference w:type="default" r:id="rId23"/>
      <w:footerReference w:type="default" r:id="rId24"/>
      <w:headerReference w:type="first" r:id="rId25"/>
      <w:footerReference w:type="first" r:id="rId26"/>
      <w:pgSz w:w="12240" w:h="15840" w:code="1"/>
      <w:pgMar w:top="1440" w:right="1325" w:bottom="1440" w:left="1440" w:header="432" w:footer="397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AD00AA" w14:textId="77777777" w:rsidR="008D64CB" w:rsidRDefault="008D64CB" w:rsidP="008F1194">
      <w:pPr>
        <w:spacing w:after="0"/>
      </w:pPr>
      <w:r>
        <w:separator/>
      </w:r>
    </w:p>
  </w:endnote>
  <w:endnote w:type="continuationSeparator" w:id="0">
    <w:p w14:paraId="731D076A" w14:textId="77777777" w:rsidR="008D64CB" w:rsidRDefault="008D64CB" w:rsidP="008F1194">
      <w:pPr>
        <w:spacing w:after="0"/>
      </w:pPr>
      <w:r>
        <w:continuationSeparator/>
      </w:r>
    </w:p>
  </w:endnote>
  <w:endnote w:type="continuationNotice" w:id="1">
    <w:p w14:paraId="46E593C3" w14:textId="77777777" w:rsidR="008D64CB" w:rsidRDefault="008D64CB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color w:val="auto"/>
      </w:rPr>
      <w:id w:val="-14244826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8AA897" w14:textId="48F89F56" w:rsidR="001A2376" w:rsidRPr="000A621F" w:rsidRDefault="004B647F" w:rsidP="001B0EDC">
        <w:pPr>
          <w:pStyle w:val="Footer"/>
          <w:jc w:val="center"/>
          <w:rPr>
            <w:color w:val="auto"/>
          </w:rPr>
        </w:pPr>
        <w:r w:rsidRPr="000A621F">
          <w:rPr>
            <w:noProof/>
            <w:color w:val="auto"/>
          </w:rPr>
          <mc:AlternateContent>
            <mc:Choice Requires="wps">
              <w:drawing>
                <wp:anchor distT="0" distB="0" distL="114300" distR="114300" simplePos="0" relativeHeight="251658242" behindDoc="1" locked="0" layoutInCell="1" allowOverlap="1" wp14:anchorId="0923F49B" wp14:editId="409DF704">
                  <wp:simplePos x="0" y="0"/>
                  <wp:positionH relativeFrom="page">
                    <wp:posOffset>0</wp:posOffset>
                  </wp:positionH>
                  <wp:positionV relativeFrom="bottomMargin">
                    <wp:posOffset>152400</wp:posOffset>
                  </wp:positionV>
                  <wp:extent cx="7772400" cy="895350"/>
                  <wp:effectExtent l="0" t="0" r="0" b="0"/>
                  <wp:wrapNone/>
                  <wp:docPr id="36" name="Rectangl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7772400" cy="895350"/>
                          </a:xfrm>
                          <a:prstGeom prst="rect">
                            <a:avLst/>
                          </a:prstGeom>
                          <a:blipFill>
                            <a:blip r:embed="rId1">
                              <a:duotone>
                                <a:schemeClr val="accent1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</a:blip>
                            <a:stretch>
                              <a:fillRect/>
                            </a:stretch>
                          </a:blip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    <w:pict>
                <v:rect w14:anchorId="3E0281C2" id="Rectangle" o:spid="_x0000_s1026" alt="&quot;&quot;" style="position:absolute;margin-left:0;margin-top:12pt;width:612pt;height:70.5pt;z-index:-25165823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bottom-margin-area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" stroked="f" strokeweight="1pt">
                  <v:fill r:id="rId2" o:title="" recolor="t" rotate="t" type="frame"/>
                  <v:stroke miterlimit="4"/>
                  <v:imagedata recolortarget="#1b2832 [1444]"/>
                  <v:textbox inset="3pt,3pt,3pt,3pt"/>
                  <w10:wrap anchorx="page" anchory="margin"/>
                </v:rect>
              </w:pict>
            </mc:Fallback>
          </mc:AlternateContent>
        </w:r>
        <w:r w:rsidR="001A2376" w:rsidRPr="000A621F">
          <w:rPr>
            <w:color w:val="auto"/>
          </w:rPr>
          <w:fldChar w:fldCharType="begin"/>
        </w:r>
        <w:r w:rsidR="001A2376" w:rsidRPr="000A621F">
          <w:rPr>
            <w:color w:val="auto"/>
          </w:rPr>
          <w:instrText xml:space="preserve"> PAGE   \* MERGEFORMAT </w:instrText>
        </w:r>
        <w:r w:rsidR="001A2376" w:rsidRPr="000A621F">
          <w:rPr>
            <w:color w:val="auto"/>
          </w:rPr>
          <w:fldChar w:fldCharType="separate"/>
        </w:r>
        <w:r w:rsidR="003C4033" w:rsidRPr="000A621F">
          <w:rPr>
            <w:noProof/>
            <w:color w:val="auto"/>
          </w:rPr>
          <w:t>5</w:t>
        </w:r>
        <w:r w:rsidR="001A2376" w:rsidRPr="000A621F">
          <w:rPr>
            <w:noProof/>
            <w:color w:val="auto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6C7F12" w14:textId="623FB5EB" w:rsidR="00522168" w:rsidRDefault="00546486" w:rsidP="00052C78">
    <w:pPr>
      <w:pStyle w:val="Footer"/>
      <w:tabs>
        <w:tab w:val="left" w:pos="7755"/>
      </w:tabs>
    </w:pPr>
    <w:r w:rsidRPr="00FF652B">
      <w:rPr>
        <w:noProof/>
        <w:lang w:eastAsia="en-AU"/>
      </w:rPr>
      <mc:AlternateContent>
        <mc:Choice Requires="wpg">
          <w:drawing>
            <wp:anchor distT="0" distB="0" distL="114300" distR="114300" simplePos="0" relativeHeight="251658244" behindDoc="0" locked="0" layoutInCell="1" allowOverlap="1" wp14:anchorId="4132D19C" wp14:editId="55A03453">
              <wp:simplePos x="0" y="0"/>
              <wp:positionH relativeFrom="page">
                <wp:posOffset>0</wp:posOffset>
              </wp:positionH>
              <wp:positionV relativeFrom="page">
                <wp:posOffset>9248775</wp:posOffset>
              </wp:positionV>
              <wp:extent cx="7734300" cy="146050"/>
              <wp:effectExtent l="0" t="0" r="0" b="6350"/>
              <wp:wrapNone/>
              <wp:docPr id="89606438" name="Group 89606438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34300" cy="146050"/>
                        <a:chOff x="0" y="762000"/>
                        <a:chExt cx="6858000" cy="147321"/>
                      </a:xfrm>
                    </wpg:grpSpPr>
                    <wps:wsp>
                      <wps:cNvPr id="1597577374" name="Rectangle"/>
                      <wps:cNvSpPr/>
                      <wps:spPr>
                        <a:xfrm>
                          <a:off x="0" y="762000"/>
                          <a:ext cx="6858000" cy="11049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491871578" name="Rectangle"/>
                      <wps:cNvSpPr/>
                      <wps:spPr>
                        <a:xfrm>
                          <a:off x="0" y="873760"/>
                          <a:ext cx="6858000" cy="35561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group w14:anchorId="0DB63D6A" id="Group 89606438" o:spid="_x0000_s1026" alt="&quot;&quot;" style="position:absolute;margin-left:0;margin-top:728.25pt;width:609pt;height:11.5pt;z-index:251658244;mso-position-horizontal-relative:page;mso-position-vertical-relative:page;mso-width-relative:margin;mso-height-relative:margin" coordorigin=",7620" coordsize="68580,14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">
              <v:rect id="Rectangle" o:spid="_x0000_s1027" style="position:absolute;top:7620;width:68580;height:11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" fillcolor="#3d5b71 [3204]" stroked="f" strokeweight="1pt">
                <v:stroke miterlimit="4"/>
                <v:textbox inset="3pt,3pt,3pt,3pt"/>
              </v:rect>
              <v:rect id="Rectangle" o:spid="_x0000_s1028" style="position:absolute;top:8737;width:68580;height:3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" fillcolor="#90abb6 [3205]" stroked="f" strokeweight="1pt">
                <v:stroke miterlimit="4"/>
                <v:textbox inset="3pt,3pt,3pt,3pt"/>
              </v:rect>
              <w10:wrap anchorx="page" anchory="page"/>
            </v:group>
          </w:pict>
        </mc:Fallback>
      </mc:AlternateContent>
    </w:r>
    <w:r w:rsidR="00F83E1E">
      <w:rPr>
        <w:noProof/>
      </w:rPr>
      <mc:AlternateContent>
        <mc:Choice Requires="wps">
          <w:drawing>
            <wp:anchor distT="0" distB="0" distL="114300" distR="114300" simplePos="0" relativeHeight="251658241" behindDoc="1" locked="0" layoutInCell="1" allowOverlap="1" wp14:anchorId="36727714" wp14:editId="415F0C52">
              <wp:simplePos x="0" y="0"/>
              <wp:positionH relativeFrom="page">
                <wp:posOffset>0</wp:posOffset>
              </wp:positionH>
              <wp:positionV relativeFrom="page">
                <wp:posOffset>9248774</wp:posOffset>
              </wp:positionV>
              <wp:extent cx="7772400" cy="809625"/>
              <wp:effectExtent l="0" t="0" r="0" b="9525"/>
              <wp:wrapNone/>
              <wp:docPr id="1755470236" name="Rectangle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2400" cy="809625"/>
                      </a:xfrm>
                      <a:prstGeom prst="rect">
                        <a:avLst/>
                      </a:prstGeom>
                      <a:blipFill>
                        <a:blip r:embed="rId1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</a:blip>
                        <a:stretch>
                          <a:fillRect/>
                        </a:stretch>
                      </a:blip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rect w14:anchorId="61269A80" id="Rectangle" o:spid="_x0000_s1026" alt="&quot;&quot;" style="position:absolute;margin-left:0;margin-top:728.25pt;width:612pt;height:63.75pt;z-index:-25165823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" stroked="f" strokeweight="1pt">
              <v:fill r:id="rId2" o:title="" recolor="t" rotate="t" type="frame"/>
              <v:stroke miterlimit="4"/>
              <v:imagedata recolortarget="#1b2832 [1444]"/>
              <v:textbox inset="3pt,3pt,3pt,3pt"/>
              <w10:wrap anchorx="page" anchory="page"/>
            </v:rect>
          </w:pict>
        </mc:Fallback>
      </mc:AlternateContent>
    </w:r>
    <w:r w:rsidR="00052C78"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31F848" w14:textId="77777777" w:rsidR="008D64CB" w:rsidRDefault="008D64CB" w:rsidP="008F1194">
      <w:pPr>
        <w:spacing w:after="0"/>
      </w:pPr>
      <w:r>
        <w:separator/>
      </w:r>
    </w:p>
  </w:footnote>
  <w:footnote w:type="continuationSeparator" w:id="0">
    <w:p w14:paraId="34A12310" w14:textId="77777777" w:rsidR="008D64CB" w:rsidRDefault="008D64CB" w:rsidP="008F1194">
      <w:pPr>
        <w:spacing w:after="0"/>
      </w:pPr>
      <w:r>
        <w:continuationSeparator/>
      </w:r>
    </w:p>
  </w:footnote>
  <w:footnote w:type="continuationNotice" w:id="1">
    <w:p w14:paraId="1A25D92E" w14:textId="77777777" w:rsidR="008D64CB" w:rsidRDefault="008D64CB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DA3E10" w14:textId="492A7BE0" w:rsidR="00753337" w:rsidRPr="00753337" w:rsidRDefault="00BA2635" w:rsidP="00753337">
    <w:pPr>
      <w:tabs>
        <w:tab w:val="center" w:pos="4680"/>
        <w:tab w:val="right" w:pos="9360"/>
      </w:tabs>
      <w:spacing w:after="0"/>
      <w:ind w:right="27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58243" behindDoc="1" locked="0" layoutInCell="1" allowOverlap="1" wp14:anchorId="7344B2DE" wp14:editId="0D0C36B8">
              <wp:simplePos x="0" y="0"/>
              <wp:positionH relativeFrom="page">
                <wp:posOffset>38100</wp:posOffset>
              </wp:positionH>
              <wp:positionV relativeFrom="page">
                <wp:posOffset>47625</wp:posOffset>
              </wp:positionV>
              <wp:extent cx="7772400" cy="714375"/>
              <wp:effectExtent l="0" t="0" r="0" b="9525"/>
              <wp:wrapNone/>
              <wp:docPr id="681708766" name="Rectangle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2400" cy="714375"/>
                      </a:xfrm>
                      <a:prstGeom prst="rect">
                        <a:avLst/>
                      </a:prstGeom>
                      <a:blipFill>
                        <a:blip r:embed="rId1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</a:blip>
                        <a:stretch>
                          <a:fillRect/>
                        </a:stretch>
                      </a:blip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rect w14:anchorId="713332F8" id="Rectangle" o:spid="_x0000_s1026" alt="&quot;&quot;" style="position:absolute;margin-left:3pt;margin-top:3.75pt;width:612pt;height:56.25pt;z-index:-25165823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" stroked="f" strokeweight="1pt">
              <v:fill r:id="rId2" o:title="" recolor="t" rotate="t" type="frame"/>
              <v:stroke miterlimit="4"/>
              <v:imagedata recolortarget="#1b2832 [1444]"/>
              <v:textbox inset="3pt,3pt,3pt,3pt"/>
              <w10:wrap anchorx="page" anchory="page"/>
            </v:rect>
          </w:pict>
        </mc:Fallback>
      </mc:AlternateContent>
    </w:r>
  </w:p>
  <w:p w14:paraId="5F8BC281" w14:textId="01B4D30B" w:rsidR="00522168" w:rsidRPr="00753337" w:rsidRDefault="00BA2635" w:rsidP="00753337">
    <w:pPr>
      <w:pStyle w:val="Header"/>
    </w:pPr>
    <w:r w:rsidRPr="00FF652B">
      <w:rPr>
        <w:noProof/>
        <w:lang w:eastAsia="en-AU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5B167340" wp14:editId="4FD5D612">
              <wp:simplePos x="0" y="0"/>
              <wp:positionH relativeFrom="page">
                <wp:posOffset>38100</wp:posOffset>
              </wp:positionH>
              <wp:positionV relativeFrom="page">
                <wp:posOffset>758190</wp:posOffset>
              </wp:positionV>
              <wp:extent cx="7734300" cy="146050"/>
              <wp:effectExtent l="0" t="0" r="0" b="6350"/>
              <wp:wrapNone/>
              <wp:docPr id="20" name="Group 20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34300" cy="146050"/>
                        <a:chOff x="0" y="762000"/>
                        <a:chExt cx="6858000" cy="147321"/>
                      </a:xfrm>
                    </wpg:grpSpPr>
                    <wps:wsp>
                      <wps:cNvPr id="32" name="Rectangle"/>
                      <wps:cNvSpPr/>
                      <wps:spPr>
                        <a:xfrm>
                          <a:off x="0" y="762000"/>
                          <a:ext cx="6858000" cy="11049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33" name="Rectangle"/>
                      <wps:cNvSpPr/>
                      <wps:spPr>
                        <a:xfrm>
                          <a:off x="0" y="873760"/>
                          <a:ext cx="6858000" cy="35561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>
          <w:pict>
            <v:group w14:anchorId="737207D6" id="Group 20" o:spid="_x0000_s1026" alt="&quot;&quot;" style="position:absolute;margin-left:3pt;margin-top:59.7pt;width:609pt;height:11.5pt;z-index:251658240;mso-position-horizontal-relative:page;mso-position-vertical-relative:page;mso-width-relative:margin;mso-height-relative:margin" coordorigin=",7620" coordsize="68580,14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">
              <v:rect id="Rectangle" o:spid="_x0000_s1027" style="position:absolute;top:7620;width:68580;height:11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" fillcolor="#3d5b71 [3204]" stroked="f" strokeweight="1pt">
                <v:stroke miterlimit="4"/>
                <v:textbox inset="3pt,3pt,3pt,3pt"/>
              </v:rect>
              <v:rect id="Rectangle" o:spid="_x0000_s1028" style="position:absolute;top:8737;width:68580;height:3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" fillcolor="#90abb6 [3205]" stroked="f" strokeweight="1pt">
                <v:stroke miterlimit="4"/>
                <v:textbox inset="3pt,3pt,3pt,3pt"/>
              </v:rect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55"/>
      <w:gridCol w:w="3155"/>
      <w:gridCol w:w="3155"/>
    </w:tblGrid>
    <w:tr w:rsidR="1FD888D8" w14:paraId="69248481" w14:textId="77777777" w:rsidTr="1FD888D8">
      <w:trPr>
        <w:trHeight w:val="300"/>
      </w:trPr>
      <w:tc>
        <w:tcPr>
          <w:tcW w:w="3155" w:type="dxa"/>
        </w:tcPr>
        <w:p w14:paraId="37E66D76" w14:textId="4347B13B" w:rsidR="1FD888D8" w:rsidRDefault="1FD888D8" w:rsidP="1FD888D8">
          <w:pPr>
            <w:pStyle w:val="Header"/>
            <w:ind w:left="-115"/>
          </w:pPr>
        </w:p>
      </w:tc>
      <w:tc>
        <w:tcPr>
          <w:tcW w:w="3155" w:type="dxa"/>
        </w:tcPr>
        <w:p w14:paraId="16A61EA8" w14:textId="63ED71E9" w:rsidR="1FD888D8" w:rsidRDefault="1FD888D8" w:rsidP="1FD888D8">
          <w:pPr>
            <w:pStyle w:val="Header"/>
            <w:jc w:val="center"/>
          </w:pPr>
        </w:p>
      </w:tc>
      <w:tc>
        <w:tcPr>
          <w:tcW w:w="3155" w:type="dxa"/>
        </w:tcPr>
        <w:p w14:paraId="3DC3D1B2" w14:textId="04B46E80" w:rsidR="1FD888D8" w:rsidRDefault="1FD888D8" w:rsidP="1FD888D8">
          <w:pPr>
            <w:pStyle w:val="Header"/>
            <w:ind w:right="-115"/>
            <w:jc w:val="right"/>
          </w:pPr>
        </w:p>
      </w:tc>
    </w:tr>
  </w:tbl>
  <w:p w14:paraId="011D665F" w14:textId="1F5C6F6A" w:rsidR="1FD888D8" w:rsidRDefault="1FD888D8" w:rsidP="1FD888D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675B0"/>
    <w:multiLevelType w:val="hybridMultilevel"/>
    <w:tmpl w:val="08866F0C"/>
    <w:lvl w:ilvl="0" w:tplc="87869B7E">
      <w:start w:val="1"/>
      <w:numFmt w:val="bullet"/>
      <w:pStyle w:val="Graphbullet4"/>
      <w:lvlText w:val=""/>
      <w:lvlJc w:val="left"/>
      <w:pPr>
        <w:ind w:left="720" w:hanging="360"/>
      </w:pPr>
      <w:rPr>
        <w:rFonts w:ascii="Symbol" w:hAnsi="Symbol" w:hint="default"/>
        <w:color w:val="5E5E5E" w:themeColor="text2"/>
        <w:u w:color="3D5B7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B0354"/>
    <w:multiLevelType w:val="hybridMultilevel"/>
    <w:tmpl w:val="A1281CDC"/>
    <w:lvl w:ilvl="0" w:tplc="AEA2F03A">
      <w:start w:val="1"/>
      <w:numFmt w:val="bullet"/>
      <w:pStyle w:val="Graphbullet3"/>
      <w:lvlText w:val=""/>
      <w:lvlJc w:val="left"/>
      <w:pPr>
        <w:ind w:left="720" w:hanging="360"/>
      </w:pPr>
      <w:rPr>
        <w:rFonts w:ascii="Symbol" w:hAnsi="Symbol" w:hint="default"/>
        <w:color w:val="A6A6A6" w:themeColor="background1" w:themeShade="A6"/>
        <w:u w:color="3D5B7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6A2145"/>
    <w:multiLevelType w:val="hybridMultilevel"/>
    <w:tmpl w:val="B374077C"/>
    <w:lvl w:ilvl="0" w:tplc="A00C9EB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1274DA"/>
    <w:multiLevelType w:val="hybridMultilevel"/>
    <w:tmpl w:val="7BCCA2B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277AFC"/>
    <w:multiLevelType w:val="hybridMultilevel"/>
    <w:tmpl w:val="22A46128"/>
    <w:lvl w:ilvl="0" w:tplc="94AE65E6">
      <w:start w:val="1"/>
      <w:numFmt w:val="bullet"/>
      <w:pStyle w:val="Graphbullet"/>
      <w:lvlText w:val=""/>
      <w:lvlJc w:val="left"/>
      <w:pPr>
        <w:ind w:left="720" w:hanging="360"/>
      </w:pPr>
      <w:rPr>
        <w:rFonts w:ascii="Symbol" w:hAnsi="Symbol" w:hint="default"/>
        <w:color w:val="3D5B71" w:themeColor="accent1"/>
        <w:u w:color="3D5B7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0049A"/>
    <w:multiLevelType w:val="hybridMultilevel"/>
    <w:tmpl w:val="8500E3A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301396"/>
    <w:multiLevelType w:val="hybridMultilevel"/>
    <w:tmpl w:val="FABC9F34"/>
    <w:lvl w:ilvl="0" w:tplc="373EBA0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  <w:sz w:val="24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EA39AD"/>
    <w:multiLevelType w:val="hybridMultilevel"/>
    <w:tmpl w:val="7BCCA2B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03666F"/>
    <w:multiLevelType w:val="multilevel"/>
    <w:tmpl w:val="EB42C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D9448EF"/>
    <w:multiLevelType w:val="hybridMultilevel"/>
    <w:tmpl w:val="20941740"/>
    <w:lvl w:ilvl="0" w:tplc="5F42D17E">
      <w:start w:val="1"/>
      <w:numFmt w:val="bullet"/>
      <w:pStyle w:val="Graphbullet2"/>
      <w:lvlText w:val=""/>
      <w:lvlJc w:val="left"/>
      <w:pPr>
        <w:ind w:left="720" w:hanging="360"/>
      </w:pPr>
      <w:rPr>
        <w:rFonts w:ascii="Symbol" w:hAnsi="Symbol" w:hint="default"/>
        <w:color w:val="90ABB6" w:themeColor="accent2"/>
        <w:u w:color="3D5B7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9D6BE6"/>
    <w:multiLevelType w:val="hybridMultilevel"/>
    <w:tmpl w:val="F2DC822A"/>
    <w:lvl w:ilvl="0" w:tplc="103410D4">
      <w:start w:val="1"/>
      <w:numFmt w:val="decimal"/>
      <w:lvlText w:val="%1."/>
      <w:lvlJc w:val="left"/>
      <w:pPr>
        <w:ind w:left="2880" w:hanging="360"/>
      </w:pPr>
      <w:rPr>
        <w:rFonts w:ascii="Calibri" w:eastAsiaTheme="minorHAnsi" w:hAnsi="Calibri" w:cs="Calibri"/>
        <w:b w:val="0"/>
        <w:bCs/>
      </w:rPr>
    </w:lvl>
    <w:lvl w:ilvl="1" w:tplc="10090019" w:tentative="1">
      <w:start w:val="1"/>
      <w:numFmt w:val="lowerLetter"/>
      <w:lvlText w:val="%2."/>
      <w:lvlJc w:val="left"/>
      <w:pPr>
        <w:ind w:left="3600" w:hanging="360"/>
      </w:pPr>
    </w:lvl>
    <w:lvl w:ilvl="2" w:tplc="1009001B" w:tentative="1">
      <w:start w:val="1"/>
      <w:numFmt w:val="lowerRoman"/>
      <w:lvlText w:val="%3."/>
      <w:lvlJc w:val="right"/>
      <w:pPr>
        <w:ind w:left="4320" w:hanging="180"/>
      </w:pPr>
    </w:lvl>
    <w:lvl w:ilvl="3" w:tplc="1009000F" w:tentative="1">
      <w:start w:val="1"/>
      <w:numFmt w:val="decimal"/>
      <w:lvlText w:val="%4."/>
      <w:lvlJc w:val="left"/>
      <w:pPr>
        <w:ind w:left="5040" w:hanging="360"/>
      </w:pPr>
    </w:lvl>
    <w:lvl w:ilvl="4" w:tplc="10090019" w:tentative="1">
      <w:start w:val="1"/>
      <w:numFmt w:val="lowerLetter"/>
      <w:lvlText w:val="%5."/>
      <w:lvlJc w:val="left"/>
      <w:pPr>
        <w:ind w:left="5760" w:hanging="360"/>
      </w:pPr>
    </w:lvl>
    <w:lvl w:ilvl="5" w:tplc="1009001B" w:tentative="1">
      <w:start w:val="1"/>
      <w:numFmt w:val="lowerRoman"/>
      <w:lvlText w:val="%6."/>
      <w:lvlJc w:val="right"/>
      <w:pPr>
        <w:ind w:left="6480" w:hanging="180"/>
      </w:pPr>
    </w:lvl>
    <w:lvl w:ilvl="6" w:tplc="1009000F" w:tentative="1">
      <w:start w:val="1"/>
      <w:numFmt w:val="decimal"/>
      <w:lvlText w:val="%7."/>
      <w:lvlJc w:val="left"/>
      <w:pPr>
        <w:ind w:left="7200" w:hanging="360"/>
      </w:pPr>
    </w:lvl>
    <w:lvl w:ilvl="7" w:tplc="10090019" w:tentative="1">
      <w:start w:val="1"/>
      <w:numFmt w:val="lowerLetter"/>
      <w:lvlText w:val="%8."/>
      <w:lvlJc w:val="left"/>
      <w:pPr>
        <w:ind w:left="7920" w:hanging="360"/>
      </w:pPr>
    </w:lvl>
    <w:lvl w:ilvl="8" w:tplc="1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32581E85"/>
    <w:multiLevelType w:val="hybridMultilevel"/>
    <w:tmpl w:val="15FCDF5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1B28A8"/>
    <w:multiLevelType w:val="hybridMultilevel"/>
    <w:tmpl w:val="BFD86B3E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6B2083B"/>
    <w:multiLevelType w:val="hybridMultilevel"/>
    <w:tmpl w:val="C7CEAD8C"/>
    <w:lvl w:ilvl="0" w:tplc="79F299A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FF7369"/>
    <w:multiLevelType w:val="hybridMultilevel"/>
    <w:tmpl w:val="CDFA9C8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53104F"/>
    <w:multiLevelType w:val="hybridMultilevel"/>
    <w:tmpl w:val="82DE21BA"/>
    <w:lvl w:ilvl="0" w:tplc="100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16" w15:restartNumberingAfterBreak="0">
    <w:nsid w:val="4E817DBE"/>
    <w:multiLevelType w:val="hybridMultilevel"/>
    <w:tmpl w:val="784C5626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10E397A"/>
    <w:multiLevelType w:val="hybridMultilevel"/>
    <w:tmpl w:val="1A22FF1E"/>
    <w:lvl w:ilvl="0" w:tplc="E3B4F41A">
      <w:start w:val="1"/>
      <w:numFmt w:val="decimal"/>
      <w:pStyle w:val="ListParagraph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8464C1F"/>
    <w:multiLevelType w:val="hybridMultilevel"/>
    <w:tmpl w:val="8276803A"/>
    <w:lvl w:ilvl="0" w:tplc="D932F17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275B92"/>
    <w:multiLevelType w:val="hybridMultilevel"/>
    <w:tmpl w:val="AE4AFC24"/>
    <w:lvl w:ilvl="0" w:tplc="4464FEF6">
      <w:start w:val="1"/>
      <w:numFmt w:val="bullet"/>
      <w:pStyle w:val="Bullets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20" w15:restartNumberingAfterBreak="0">
    <w:nsid w:val="60653BA0"/>
    <w:multiLevelType w:val="hybridMultilevel"/>
    <w:tmpl w:val="7BCCA2B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7919FD"/>
    <w:multiLevelType w:val="hybridMultilevel"/>
    <w:tmpl w:val="F4D2BE86"/>
    <w:lvl w:ilvl="0" w:tplc="B3C41030">
      <w:start w:val="1"/>
      <w:numFmt w:val="decimal"/>
      <w:lvlText w:val="%1."/>
      <w:lvlJc w:val="left"/>
      <w:pPr>
        <w:ind w:left="720" w:hanging="360"/>
      </w:pPr>
      <w:rPr>
        <w:rFonts w:ascii="Calibri" w:eastAsiaTheme="minorHAnsi" w:hAnsi="Calibri" w:cs="Calibri"/>
        <w:b/>
        <w:bCs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0F2499"/>
    <w:multiLevelType w:val="hybridMultilevel"/>
    <w:tmpl w:val="C5200202"/>
    <w:lvl w:ilvl="0" w:tplc="5B02F04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A24CB3"/>
    <w:multiLevelType w:val="hybridMultilevel"/>
    <w:tmpl w:val="79F898F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C4452E"/>
    <w:multiLevelType w:val="hybridMultilevel"/>
    <w:tmpl w:val="B37407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9"/>
  </w:num>
  <w:num w:numId="3">
    <w:abstractNumId w:val="4"/>
  </w:num>
  <w:num w:numId="4">
    <w:abstractNumId w:val="1"/>
  </w:num>
  <w:num w:numId="5">
    <w:abstractNumId w:val="9"/>
  </w:num>
  <w:num w:numId="6">
    <w:abstractNumId w:val="0"/>
  </w:num>
  <w:num w:numId="7">
    <w:abstractNumId w:val="12"/>
  </w:num>
  <w:num w:numId="8">
    <w:abstractNumId w:val="21"/>
  </w:num>
  <w:num w:numId="9">
    <w:abstractNumId w:val="5"/>
  </w:num>
  <w:num w:numId="10">
    <w:abstractNumId w:val="10"/>
  </w:num>
  <w:num w:numId="11">
    <w:abstractNumId w:val="11"/>
  </w:num>
  <w:num w:numId="12">
    <w:abstractNumId w:val="2"/>
  </w:num>
  <w:num w:numId="13">
    <w:abstractNumId w:val="18"/>
  </w:num>
  <w:num w:numId="14">
    <w:abstractNumId w:val="23"/>
  </w:num>
  <w:num w:numId="15">
    <w:abstractNumId w:val="15"/>
  </w:num>
  <w:num w:numId="16">
    <w:abstractNumId w:val="3"/>
  </w:num>
  <w:num w:numId="17">
    <w:abstractNumId w:val="20"/>
  </w:num>
  <w:num w:numId="18">
    <w:abstractNumId w:val="13"/>
  </w:num>
  <w:num w:numId="19">
    <w:abstractNumId w:val="17"/>
  </w:num>
  <w:num w:numId="20">
    <w:abstractNumId w:val="6"/>
  </w:num>
  <w:num w:numId="21">
    <w:abstractNumId w:val="22"/>
  </w:num>
  <w:num w:numId="22">
    <w:abstractNumId w:val="14"/>
  </w:num>
  <w:num w:numId="23">
    <w:abstractNumId w:val="24"/>
  </w:num>
  <w:num w:numId="24">
    <w:abstractNumId w:val="7"/>
  </w:num>
  <w:num w:numId="25">
    <w:abstractNumId w:val="8"/>
  </w:num>
  <w:num w:numId="26">
    <w:abstractNumId w:val="16"/>
  </w:num>
  <w:num w:numId="27">
    <w:abstractNumId w:val="17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2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2D1"/>
    <w:rsid w:val="00000AB7"/>
    <w:rsid w:val="00003200"/>
    <w:rsid w:val="000048CB"/>
    <w:rsid w:val="00005B66"/>
    <w:rsid w:val="0001376A"/>
    <w:rsid w:val="000141E8"/>
    <w:rsid w:val="000164DA"/>
    <w:rsid w:val="00020394"/>
    <w:rsid w:val="00024855"/>
    <w:rsid w:val="00024C07"/>
    <w:rsid w:val="00024E35"/>
    <w:rsid w:val="00025E97"/>
    <w:rsid w:val="00026C02"/>
    <w:rsid w:val="000342D9"/>
    <w:rsid w:val="00034C69"/>
    <w:rsid w:val="000420C9"/>
    <w:rsid w:val="00044595"/>
    <w:rsid w:val="0004525B"/>
    <w:rsid w:val="00046549"/>
    <w:rsid w:val="00046D96"/>
    <w:rsid w:val="00047153"/>
    <w:rsid w:val="000474C3"/>
    <w:rsid w:val="0005143A"/>
    <w:rsid w:val="00052C78"/>
    <w:rsid w:val="00060052"/>
    <w:rsid w:val="00061491"/>
    <w:rsid w:val="000637BA"/>
    <w:rsid w:val="00065B66"/>
    <w:rsid w:val="0007095A"/>
    <w:rsid w:val="00072575"/>
    <w:rsid w:val="00077425"/>
    <w:rsid w:val="000779D7"/>
    <w:rsid w:val="000849A0"/>
    <w:rsid w:val="000871BE"/>
    <w:rsid w:val="000903FF"/>
    <w:rsid w:val="000942EB"/>
    <w:rsid w:val="00096126"/>
    <w:rsid w:val="0009680A"/>
    <w:rsid w:val="000A3186"/>
    <w:rsid w:val="000A4990"/>
    <w:rsid w:val="000A4A52"/>
    <w:rsid w:val="000A5352"/>
    <w:rsid w:val="000A59C0"/>
    <w:rsid w:val="000A621F"/>
    <w:rsid w:val="000A7CCA"/>
    <w:rsid w:val="000B2169"/>
    <w:rsid w:val="000C1DAF"/>
    <w:rsid w:val="000C22D1"/>
    <w:rsid w:val="000C41DE"/>
    <w:rsid w:val="000C5C47"/>
    <w:rsid w:val="000D0F78"/>
    <w:rsid w:val="000D2EE1"/>
    <w:rsid w:val="000D5219"/>
    <w:rsid w:val="000D6DE7"/>
    <w:rsid w:val="000E1FB6"/>
    <w:rsid w:val="000E418A"/>
    <w:rsid w:val="000E4867"/>
    <w:rsid w:val="000E69CC"/>
    <w:rsid w:val="000F2448"/>
    <w:rsid w:val="000F4CE4"/>
    <w:rsid w:val="000F6248"/>
    <w:rsid w:val="000F6C90"/>
    <w:rsid w:val="001109A2"/>
    <w:rsid w:val="0011275E"/>
    <w:rsid w:val="001129CB"/>
    <w:rsid w:val="00113F30"/>
    <w:rsid w:val="001179F8"/>
    <w:rsid w:val="00120699"/>
    <w:rsid w:val="00120BDC"/>
    <w:rsid w:val="00125653"/>
    <w:rsid w:val="00126290"/>
    <w:rsid w:val="001270A2"/>
    <w:rsid w:val="001312D8"/>
    <w:rsid w:val="00131C78"/>
    <w:rsid w:val="001336DF"/>
    <w:rsid w:val="00134F7F"/>
    <w:rsid w:val="00135DEF"/>
    <w:rsid w:val="00136E0C"/>
    <w:rsid w:val="0014729A"/>
    <w:rsid w:val="00147505"/>
    <w:rsid w:val="00152521"/>
    <w:rsid w:val="00160343"/>
    <w:rsid w:val="00162CCB"/>
    <w:rsid w:val="001633E8"/>
    <w:rsid w:val="001641A4"/>
    <w:rsid w:val="00167628"/>
    <w:rsid w:val="001703E3"/>
    <w:rsid w:val="00174F40"/>
    <w:rsid w:val="001769BE"/>
    <w:rsid w:val="00176A6C"/>
    <w:rsid w:val="00177202"/>
    <w:rsid w:val="001807E5"/>
    <w:rsid w:val="00180B49"/>
    <w:rsid w:val="00180B5F"/>
    <w:rsid w:val="001810BF"/>
    <w:rsid w:val="00182519"/>
    <w:rsid w:val="001871B9"/>
    <w:rsid w:val="00187C0C"/>
    <w:rsid w:val="00191D63"/>
    <w:rsid w:val="00191EB3"/>
    <w:rsid w:val="00193E8E"/>
    <w:rsid w:val="00194070"/>
    <w:rsid w:val="00195D65"/>
    <w:rsid w:val="00197E98"/>
    <w:rsid w:val="001A1BEB"/>
    <w:rsid w:val="001A2376"/>
    <w:rsid w:val="001A328B"/>
    <w:rsid w:val="001A3F3A"/>
    <w:rsid w:val="001A4788"/>
    <w:rsid w:val="001B02CC"/>
    <w:rsid w:val="001B04AE"/>
    <w:rsid w:val="001B0EDC"/>
    <w:rsid w:val="001B1348"/>
    <w:rsid w:val="001B2C9D"/>
    <w:rsid w:val="001B7F41"/>
    <w:rsid w:val="001C32F8"/>
    <w:rsid w:val="001C3CDC"/>
    <w:rsid w:val="001C5BF8"/>
    <w:rsid w:val="001D23F7"/>
    <w:rsid w:val="001D5B2D"/>
    <w:rsid w:val="001D6744"/>
    <w:rsid w:val="001D7E33"/>
    <w:rsid w:val="001E1CE8"/>
    <w:rsid w:val="001E20C7"/>
    <w:rsid w:val="001E3419"/>
    <w:rsid w:val="001E66E7"/>
    <w:rsid w:val="001E75C2"/>
    <w:rsid w:val="001F0313"/>
    <w:rsid w:val="001F03A7"/>
    <w:rsid w:val="001F0E57"/>
    <w:rsid w:val="001F6930"/>
    <w:rsid w:val="001F7266"/>
    <w:rsid w:val="001F7635"/>
    <w:rsid w:val="00201773"/>
    <w:rsid w:val="00203D68"/>
    <w:rsid w:val="00206522"/>
    <w:rsid w:val="00213709"/>
    <w:rsid w:val="002151B6"/>
    <w:rsid w:val="00220293"/>
    <w:rsid w:val="0022074D"/>
    <w:rsid w:val="00220F04"/>
    <w:rsid w:val="00221CA1"/>
    <w:rsid w:val="00222BA9"/>
    <w:rsid w:val="00224AA3"/>
    <w:rsid w:val="00225032"/>
    <w:rsid w:val="002279A8"/>
    <w:rsid w:val="00230AFA"/>
    <w:rsid w:val="00231F1F"/>
    <w:rsid w:val="00231F79"/>
    <w:rsid w:val="00232728"/>
    <w:rsid w:val="00232EDC"/>
    <w:rsid w:val="00233C92"/>
    <w:rsid w:val="00236A7D"/>
    <w:rsid w:val="00237217"/>
    <w:rsid w:val="0023771E"/>
    <w:rsid w:val="0024001B"/>
    <w:rsid w:val="0024119E"/>
    <w:rsid w:val="00241A86"/>
    <w:rsid w:val="002456C0"/>
    <w:rsid w:val="00246170"/>
    <w:rsid w:val="00250359"/>
    <w:rsid w:val="002562B0"/>
    <w:rsid w:val="00257445"/>
    <w:rsid w:val="00262527"/>
    <w:rsid w:val="002633D2"/>
    <w:rsid w:val="0026730A"/>
    <w:rsid w:val="00273317"/>
    <w:rsid w:val="002765D5"/>
    <w:rsid w:val="00276F32"/>
    <w:rsid w:val="002771FE"/>
    <w:rsid w:val="00277281"/>
    <w:rsid w:val="00280A89"/>
    <w:rsid w:val="0029115B"/>
    <w:rsid w:val="00292243"/>
    <w:rsid w:val="00293435"/>
    <w:rsid w:val="00297A58"/>
    <w:rsid w:val="002A07BA"/>
    <w:rsid w:val="002A087A"/>
    <w:rsid w:val="002A170E"/>
    <w:rsid w:val="002A63B1"/>
    <w:rsid w:val="002B5DB3"/>
    <w:rsid w:val="002B71B9"/>
    <w:rsid w:val="002C1A34"/>
    <w:rsid w:val="002C386D"/>
    <w:rsid w:val="002C4713"/>
    <w:rsid w:val="002C779E"/>
    <w:rsid w:val="002D2676"/>
    <w:rsid w:val="002D328A"/>
    <w:rsid w:val="002D40C8"/>
    <w:rsid w:val="002D45ED"/>
    <w:rsid w:val="002E3074"/>
    <w:rsid w:val="002E33C2"/>
    <w:rsid w:val="002E46A1"/>
    <w:rsid w:val="002E4EED"/>
    <w:rsid w:val="002E4F2F"/>
    <w:rsid w:val="002E64BC"/>
    <w:rsid w:val="002E7C61"/>
    <w:rsid w:val="002E7EEA"/>
    <w:rsid w:val="002F3BC7"/>
    <w:rsid w:val="002F46EB"/>
    <w:rsid w:val="00300A53"/>
    <w:rsid w:val="00302E1A"/>
    <w:rsid w:val="003063D9"/>
    <w:rsid w:val="003067D9"/>
    <w:rsid w:val="003109D2"/>
    <w:rsid w:val="003114B9"/>
    <w:rsid w:val="00311990"/>
    <w:rsid w:val="003129EF"/>
    <w:rsid w:val="00325133"/>
    <w:rsid w:val="003253DE"/>
    <w:rsid w:val="00325855"/>
    <w:rsid w:val="00326440"/>
    <w:rsid w:val="00326DE0"/>
    <w:rsid w:val="00327F55"/>
    <w:rsid w:val="00331156"/>
    <w:rsid w:val="00331754"/>
    <w:rsid w:val="003320D6"/>
    <w:rsid w:val="0033443C"/>
    <w:rsid w:val="00335B31"/>
    <w:rsid w:val="00335C6D"/>
    <w:rsid w:val="00345279"/>
    <w:rsid w:val="00345BFC"/>
    <w:rsid w:val="00350DE1"/>
    <w:rsid w:val="003534DE"/>
    <w:rsid w:val="00353BE8"/>
    <w:rsid w:val="003561E3"/>
    <w:rsid w:val="00357D69"/>
    <w:rsid w:val="0036124A"/>
    <w:rsid w:val="00361A49"/>
    <w:rsid w:val="0036397B"/>
    <w:rsid w:val="003645C1"/>
    <w:rsid w:val="00364E23"/>
    <w:rsid w:val="00366615"/>
    <w:rsid w:val="00370E09"/>
    <w:rsid w:val="0037233D"/>
    <w:rsid w:val="00372DCA"/>
    <w:rsid w:val="00373A79"/>
    <w:rsid w:val="00377792"/>
    <w:rsid w:val="00385CB8"/>
    <w:rsid w:val="003872C5"/>
    <w:rsid w:val="00387533"/>
    <w:rsid w:val="00395DF8"/>
    <w:rsid w:val="00397066"/>
    <w:rsid w:val="00397DE6"/>
    <w:rsid w:val="003A04BA"/>
    <w:rsid w:val="003A1D1F"/>
    <w:rsid w:val="003A3E3E"/>
    <w:rsid w:val="003A498C"/>
    <w:rsid w:val="003A6AE1"/>
    <w:rsid w:val="003A791D"/>
    <w:rsid w:val="003A7D5E"/>
    <w:rsid w:val="003B03D6"/>
    <w:rsid w:val="003B076B"/>
    <w:rsid w:val="003B4BEE"/>
    <w:rsid w:val="003B66D5"/>
    <w:rsid w:val="003C11C8"/>
    <w:rsid w:val="003C24CA"/>
    <w:rsid w:val="003C4033"/>
    <w:rsid w:val="003C6377"/>
    <w:rsid w:val="003C7572"/>
    <w:rsid w:val="003D022D"/>
    <w:rsid w:val="003D17E9"/>
    <w:rsid w:val="003D3893"/>
    <w:rsid w:val="003E4A29"/>
    <w:rsid w:val="003F2F0E"/>
    <w:rsid w:val="003F4074"/>
    <w:rsid w:val="003F7020"/>
    <w:rsid w:val="003F759C"/>
    <w:rsid w:val="00401B14"/>
    <w:rsid w:val="00404562"/>
    <w:rsid w:val="00404E02"/>
    <w:rsid w:val="00411589"/>
    <w:rsid w:val="004120C2"/>
    <w:rsid w:val="0041272B"/>
    <w:rsid w:val="00412827"/>
    <w:rsid w:val="0042123D"/>
    <w:rsid w:val="00424BD3"/>
    <w:rsid w:val="00424FED"/>
    <w:rsid w:val="00427252"/>
    <w:rsid w:val="00427A65"/>
    <w:rsid w:val="00433509"/>
    <w:rsid w:val="00433BC4"/>
    <w:rsid w:val="00433D35"/>
    <w:rsid w:val="004359E7"/>
    <w:rsid w:val="00435F2E"/>
    <w:rsid w:val="00436C33"/>
    <w:rsid w:val="00442BFF"/>
    <w:rsid w:val="004445D9"/>
    <w:rsid w:val="00445733"/>
    <w:rsid w:val="00445B4C"/>
    <w:rsid w:val="00450BBB"/>
    <w:rsid w:val="00451048"/>
    <w:rsid w:val="0045153D"/>
    <w:rsid w:val="004522F5"/>
    <w:rsid w:val="004579CD"/>
    <w:rsid w:val="004613BE"/>
    <w:rsid w:val="00462893"/>
    <w:rsid w:val="004668EE"/>
    <w:rsid w:val="00467822"/>
    <w:rsid w:val="00467931"/>
    <w:rsid w:val="00467F17"/>
    <w:rsid w:val="00471630"/>
    <w:rsid w:val="00472B14"/>
    <w:rsid w:val="00474A67"/>
    <w:rsid w:val="0047645F"/>
    <w:rsid w:val="00484A69"/>
    <w:rsid w:val="004875EC"/>
    <w:rsid w:val="00490913"/>
    <w:rsid w:val="0049263A"/>
    <w:rsid w:val="00493935"/>
    <w:rsid w:val="004966E4"/>
    <w:rsid w:val="00496B9C"/>
    <w:rsid w:val="00497217"/>
    <w:rsid w:val="00497A26"/>
    <w:rsid w:val="004A1744"/>
    <w:rsid w:val="004A335D"/>
    <w:rsid w:val="004A6501"/>
    <w:rsid w:val="004B0AD9"/>
    <w:rsid w:val="004B3223"/>
    <w:rsid w:val="004B647F"/>
    <w:rsid w:val="004B7D16"/>
    <w:rsid w:val="004C1C92"/>
    <w:rsid w:val="004C32B5"/>
    <w:rsid w:val="004C595B"/>
    <w:rsid w:val="004C7063"/>
    <w:rsid w:val="004D0CF6"/>
    <w:rsid w:val="004D138E"/>
    <w:rsid w:val="004D3BCA"/>
    <w:rsid w:val="004E2FE1"/>
    <w:rsid w:val="004E35B7"/>
    <w:rsid w:val="004E7BAB"/>
    <w:rsid w:val="004F52B5"/>
    <w:rsid w:val="00500827"/>
    <w:rsid w:val="00503100"/>
    <w:rsid w:val="005034D0"/>
    <w:rsid w:val="00510366"/>
    <w:rsid w:val="00512A8C"/>
    <w:rsid w:val="00513443"/>
    <w:rsid w:val="005140F0"/>
    <w:rsid w:val="0051531C"/>
    <w:rsid w:val="00516B48"/>
    <w:rsid w:val="0051764E"/>
    <w:rsid w:val="00517BC4"/>
    <w:rsid w:val="00521D85"/>
    <w:rsid w:val="00522168"/>
    <w:rsid w:val="00523D44"/>
    <w:rsid w:val="00524C7A"/>
    <w:rsid w:val="00525A8F"/>
    <w:rsid w:val="005426A5"/>
    <w:rsid w:val="00542AF2"/>
    <w:rsid w:val="005455D7"/>
    <w:rsid w:val="00546486"/>
    <w:rsid w:val="005465E4"/>
    <w:rsid w:val="00552B78"/>
    <w:rsid w:val="00552FA4"/>
    <w:rsid w:val="00553CA0"/>
    <w:rsid w:val="00554D9C"/>
    <w:rsid w:val="00557172"/>
    <w:rsid w:val="00560045"/>
    <w:rsid w:val="00564E4D"/>
    <w:rsid w:val="00567020"/>
    <w:rsid w:val="00567AD7"/>
    <w:rsid w:val="00574FE3"/>
    <w:rsid w:val="00575C2C"/>
    <w:rsid w:val="005775FB"/>
    <w:rsid w:val="00581CCC"/>
    <w:rsid w:val="00587CF4"/>
    <w:rsid w:val="005A0A24"/>
    <w:rsid w:val="005A34D8"/>
    <w:rsid w:val="005A3A9E"/>
    <w:rsid w:val="005A6062"/>
    <w:rsid w:val="005B03C7"/>
    <w:rsid w:val="005B3AFA"/>
    <w:rsid w:val="005B45F0"/>
    <w:rsid w:val="005B6258"/>
    <w:rsid w:val="005B63A7"/>
    <w:rsid w:val="005B7AC4"/>
    <w:rsid w:val="005C10A0"/>
    <w:rsid w:val="005C2E71"/>
    <w:rsid w:val="005C662E"/>
    <w:rsid w:val="005D251D"/>
    <w:rsid w:val="005D318B"/>
    <w:rsid w:val="005D3ADE"/>
    <w:rsid w:val="005D4A80"/>
    <w:rsid w:val="005D4E31"/>
    <w:rsid w:val="005D512E"/>
    <w:rsid w:val="005D78AF"/>
    <w:rsid w:val="005D7CA8"/>
    <w:rsid w:val="005E1005"/>
    <w:rsid w:val="005E672C"/>
    <w:rsid w:val="005E6AAF"/>
    <w:rsid w:val="005F4B95"/>
    <w:rsid w:val="005F5D04"/>
    <w:rsid w:val="00607C45"/>
    <w:rsid w:val="006101CF"/>
    <w:rsid w:val="006113A8"/>
    <w:rsid w:val="0061230C"/>
    <w:rsid w:val="00615503"/>
    <w:rsid w:val="00616256"/>
    <w:rsid w:val="00621333"/>
    <w:rsid w:val="00622D1C"/>
    <w:rsid w:val="00626D34"/>
    <w:rsid w:val="00626D49"/>
    <w:rsid w:val="00631063"/>
    <w:rsid w:val="00631541"/>
    <w:rsid w:val="00634D08"/>
    <w:rsid w:val="00636FE7"/>
    <w:rsid w:val="00641591"/>
    <w:rsid w:val="0064292A"/>
    <w:rsid w:val="00645F10"/>
    <w:rsid w:val="00647043"/>
    <w:rsid w:val="006506BF"/>
    <w:rsid w:val="006515D0"/>
    <w:rsid w:val="00653EB7"/>
    <w:rsid w:val="006557DD"/>
    <w:rsid w:val="00661BDB"/>
    <w:rsid w:val="00662836"/>
    <w:rsid w:val="00663984"/>
    <w:rsid w:val="00663A5E"/>
    <w:rsid w:val="00663B6F"/>
    <w:rsid w:val="00664012"/>
    <w:rsid w:val="006677D9"/>
    <w:rsid w:val="00676717"/>
    <w:rsid w:val="00680C88"/>
    <w:rsid w:val="00684E08"/>
    <w:rsid w:val="00692F19"/>
    <w:rsid w:val="006934B2"/>
    <w:rsid w:val="006934DD"/>
    <w:rsid w:val="006A19DA"/>
    <w:rsid w:val="006A1CC7"/>
    <w:rsid w:val="006A5445"/>
    <w:rsid w:val="006B2F2B"/>
    <w:rsid w:val="006B5101"/>
    <w:rsid w:val="006B5895"/>
    <w:rsid w:val="006B7A1D"/>
    <w:rsid w:val="006C0392"/>
    <w:rsid w:val="006C11F8"/>
    <w:rsid w:val="006C12FA"/>
    <w:rsid w:val="006C252B"/>
    <w:rsid w:val="006C4071"/>
    <w:rsid w:val="006C6B38"/>
    <w:rsid w:val="006C7334"/>
    <w:rsid w:val="006C75F8"/>
    <w:rsid w:val="006C7D96"/>
    <w:rsid w:val="006D263B"/>
    <w:rsid w:val="006D2C6D"/>
    <w:rsid w:val="006D5E78"/>
    <w:rsid w:val="006D7016"/>
    <w:rsid w:val="006E3813"/>
    <w:rsid w:val="006E38B0"/>
    <w:rsid w:val="006E5787"/>
    <w:rsid w:val="006F2314"/>
    <w:rsid w:val="006F24DC"/>
    <w:rsid w:val="006F3B3E"/>
    <w:rsid w:val="006F7A03"/>
    <w:rsid w:val="0070002B"/>
    <w:rsid w:val="00701276"/>
    <w:rsid w:val="007012E8"/>
    <w:rsid w:val="007014C8"/>
    <w:rsid w:val="00701D7A"/>
    <w:rsid w:val="00703502"/>
    <w:rsid w:val="00705149"/>
    <w:rsid w:val="00706206"/>
    <w:rsid w:val="00711DE9"/>
    <w:rsid w:val="007128AF"/>
    <w:rsid w:val="00714A9A"/>
    <w:rsid w:val="007156BB"/>
    <w:rsid w:val="00715F07"/>
    <w:rsid w:val="0071673A"/>
    <w:rsid w:val="0072032A"/>
    <w:rsid w:val="00722DA4"/>
    <w:rsid w:val="00725A50"/>
    <w:rsid w:val="00725ADB"/>
    <w:rsid w:val="00726716"/>
    <w:rsid w:val="007333C7"/>
    <w:rsid w:val="007373D3"/>
    <w:rsid w:val="0074010F"/>
    <w:rsid w:val="00744FDD"/>
    <w:rsid w:val="007513E3"/>
    <w:rsid w:val="00751BCB"/>
    <w:rsid w:val="00752B9C"/>
    <w:rsid w:val="00753337"/>
    <w:rsid w:val="00754D48"/>
    <w:rsid w:val="007556F2"/>
    <w:rsid w:val="00755FA1"/>
    <w:rsid w:val="00760020"/>
    <w:rsid w:val="0076037F"/>
    <w:rsid w:val="0076168A"/>
    <w:rsid w:val="00761A57"/>
    <w:rsid w:val="00762550"/>
    <w:rsid w:val="007630F2"/>
    <w:rsid w:val="007665C2"/>
    <w:rsid w:val="0076694E"/>
    <w:rsid w:val="00767109"/>
    <w:rsid w:val="00771B66"/>
    <w:rsid w:val="0077288A"/>
    <w:rsid w:val="00772F81"/>
    <w:rsid w:val="00774D03"/>
    <w:rsid w:val="00775201"/>
    <w:rsid w:val="00777712"/>
    <w:rsid w:val="0078183B"/>
    <w:rsid w:val="0078190A"/>
    <w:rsid w:val="007832D8"/>
    <w:rsid w:val="00792BF5"/>
    <w:rsid w:val="007955C8"/>
    <w:rsid w:val="007A09BD"/>
    <w:rsid w:val="007A0D37"/>
    <w:rsid w:val="007A2E14"/>
    <w:rsid w:val="007A3798"/>
    <w:rsid w:val="007A4B7E"/>
    <w:rsid w:val="007B0A1B"/>
    <w:rsid w:val="007B3EFF"/>
    <w:rsid w:val="007C0002"/>
    <w:rsid w:val="007C4A61"/>
    <w:rsid w:val="007D213A"/>
    <w:rsid w:val="007D34D0"/>
    <w:rsid w:val="007D3CC6"/>
    <w:rsid w:val="007D5133"/>
    <w:rsid w:val="007D5AD4"/>
    <w:rsid w:val="007D5B87"/>
    <w:rsid w:val="007D5DA0"/>
    <w:rsid w:val="007D6F7A"/>
    <w:rsid w:val="007D780B"/>
    <w:rsid w:val="007E0FCF"/>
    <w:rsid w:val="007E1F59"/>
    <w:rsid w:val="007E3194"/>
    <w:rsid w:val="007E3455"/>
    <w:rsid w:val="007E4373"/>
    <w:rsid w:val="007F1E4B"/>
    <w:rsid w:val="007F5743"/>
    <w:rsid w:val="007F5840"/>
    <w:rsid w:val="007F73CD"/>
    <w:rsid w:val="00803583"/>
    <w:rsid w:val="00803C56"/>
    <w:rsid w:val="0080551C"/>
    <w:rsid w:val="008055BC"/>
    <w:rsid w:val="0080600D"/>
    <w:rsid w:val="00810662"/>
    <w:rsid w:val="00812C41"/>
    <w:rsid w:val="00813439"/>
    <w:rsid w:val="008145A7"/>
    <w:rsid w:val="00814D8E"/>
    <w:rsid w:val="00815EB4"/>
    <w:rsid w:val="0081791D"/>
    <w:rsid w:val="00821FBB"/>
    <w:rsid w:val="00822D8F"/>
    <w:rsid w:val="00824D55"/>
    <w:rsid w:val="00825C7E"/>
    <w:rsid w:val="00834964"/>
    <w:rsid w:val="008445AD"/>
    <w:rsid w:val="00845563"/>
    <w:rsid w:val="0085048D"/>
    <w:rsid w:val="00850713"/>
    <w:rsid w:val="00851EAD"/>
    <w:rsid w:val="00852BBD"/>
    <w:rsid w:val="008543FF"/>
    <w:rsid w:val="00854A9B"/>
    <w:rsid w:val="00856E20"/>
    <w:rsid w:val="00860ECE"/>
    <w:rsid w:val="00866724"/>
    <w:rsid w:val="00867FDF"/>
    <w:rsid w:val="00873F7A"/>
    <w:rsid w:val="00874D78"/>
    <w:rsid w:val="00876880"/>
    <w:rsid w:val="00877A8E"/>
    <w:rsid w:val="0088045F"/>
    <w:rsid w:val="00881B4D"/>
    <w:rsid w:val="008823DC"/>
    <w:rsid w:val="00883913"/>
    <w:rsid w:val="00884812"/>
    <w:rsid w:val="00884E1C"/>
    <w:rsid w:val="008900C1"/>
    <w:rsid w:val="008905BF"/>
    <w:rsid w:val="00891AB2"/>
    <w:rsid w:val="00892BCE"/>
    <w:rsid w:val="00894B72"/>
    <w:rsid w:val="008A0708"/>
    <w:rsid w:val="008A137D"/>
    <w:rsid w:val="008A2615"/>
    <w:rsid w:val="008B0E9E"/>
    <w:rsid w:val="008B2F3C"/>
    <w:rsid w:val="008B5058"/>
    <w:rsid w:val="008C38F7"/>
    <w:rsid w:val="008C6384"/>
    <w:rsid w:val="008C7F29"/>
    <w:rsid w:val="008D3DAC"/>
    <w:rsid w:val="008D64CB"/>
    <w:rsid w:val="008D7202"/>
    <w:rsid w:val="008E2C5D"/>
    <w:rsid w:val="008E3F61"/>
    <w:rsid w:val="008E6457"/>
    <w:rsid w:val="008E6CDD"/>
    <w:rsid w:val="008E7928"/>
    <w:rsid w:val="008F1194"/>
    <w:rsid w:val="008F5E25"/>
    <w:rsid w:val="00900968"/>
    <w:rsid w:val="00901A0C"/>
    <w:rsid w:val="00905D6F"/>
    <w:rsid w:val="009060EA"/>
    <w:rsid w:val="00906316"/>
    <w:rsid w:val="0091102F"/>
    <w:rsid w:val="00911D91"/>
    <w:rsid w:val="009162B5"/>
    <w:rsid w:val="0092032F"/>
    <w:rsid w:val="00920E5F"/>
    <w:rsid w:val="009210EA"/>
    <w:rsid w:val="009234BD"/>
    <w:rsid w:val="00924113"/>
    <w:rsid w:val="009270EF"/>
    <w:rsid w:val="00927481"/>
    <w:rsid w:val="009274B4"/>
    <w:rsid w:val="009312E3"/>
    <w:rsid w:val="00934750"/>
    <w:rsid w:val="009358CF"/>
    <w:rsid w:val="00935DD1"/>
    <w:rsid w:val="009427F2"/>
    <w:rsid w:val="00945117"/>
    <w:rsid w:val="009466B4"/>
    <w:rsid w:val="00946BF4"/>
    <w:rsid w:val="009475B5"/>
    <w:rsid w:val="00951F18"/>
    <w:rsid w:val="00952892"/>
    <w:rsid w:val="00953EAD"/>
    <w:rsid w:val="00960D2F"/>
    <w:rsid w:val="00961607"/>
    <w:rsid w:val="00963F8E"/>
    <w:rsid w:val="00971EE4"/>
    <w:rsid w:val="00972BA9"/>
    <w:rsid w:val="00974926"/>
    <w:rsid w:val="00974A50"/>
    <w:rsid w:val="00976070"/>
    <w:rsid w:val="0097717A"/>
    <w:rsid w:val="00977BAE"/>
    <w:rsid w:val="009816FC"/>
    <w:rsid w:val="00982B16"/>
    <w:rsid w:val="009837E1"/>
    <w:rsid w:val="00983C2E"/>
    <w:rsid w:val="009842B5"/>
    <w:rsid w:val="00986F08"/>
    <w:rsid w:val="00987617"/>
    <w:rsid w:val="00987C63"/>
    <w:rsid w:val="00990911"/>
    <w:rsid w:val="00995D08"/>
    <w:rsid w:val="009A0C36"/>
    <w:rsid w:val="009A2ACA"/>
    <w:rsid w:val="009A6A29"/>
    <w:rsid w:val="009A6B35"/>
    <w:rsid w:val="009A728B"/>
    <w:rsid w:val="009A7559"/>
    <w:rsid w:val="009B347A"/>
    <w:rsid w:val="009B4E57"/>
    <w:rsid w:val="009C0FEE"/>
    <w:rsid w:val="009C1201"/>
    <w:rsid w:val="009C31D9"/>
    <w:rsid w:val="009C4A9A"/>
    <w:rsid w:val="009C53DC"/>
    <w:rsid w:val="009C566A"/>
    <w:rsid w:val="009C61D2"/>
    <w:rsid w:val="009D5923"/>
    <w:rsid w:val="009D66FB"/>
    <w:rsid w:val="009E04D6"/>
    <w:rsid w:val="009E0873"/>
    <w:rsid w:val="009E2580"/>
    <w:rsid w:val="009E34BE"/>
    <w:rsid w:val="009E4B73"/>
    <w:rsid w:val="009E4C96"/>
    <w:rsid w:val="009E6EF2"/>
    <w:rsid w:val="009F106F"/>
    <w:rsid w:val="009F2CE3"/>
    <w:rsid w:val="009F51C1"/>
    <w:rsid w:val="009F61AA"/>
    <w:rsid w:val="009F66C5"/>
    <w:rsid w:val="00A0121E"/>
    <w:rsid w:val="00A01C66"/>
    <w:rsid w:val="00A0356E"/>
    <w:rsid w:val="00A049AE"/>
    <w:rsid w:val="00A06063"/>
    <w:rsid w:val="00A119C5"/>
    <w:rsid w:val="00A13FF9"/>
    <w:rsid w:val="00A1430A"/>
    <w:rsid w:val="00A14E2F"/>
    <w:rsid w:val="00A15F1E"/>
    <w:rsid w:val="00A201D4"/>
    <w:rsid w:val="00A22BEF"/>
    <w:rsid w:val="00A240C8"/>
    <w:rsid w:val="00A27F44"/>
    <w:rsid w:val="00A31E20"/>
    <w:rsid w:val="00A3253A"/>
    <w:rsid w:val="00A34C9C"/>
    <w:rsid w:val="00A372A4"/>
    <w:rsid w:val="00A37C95"/>
    <w:rsid w:val="00A403F9"/>
    <w:rsid w:val="00A406D2"/>
    <w:rsid w:val="00A43F3A"/>
    <w:rsid w:val="00A457A6"/>
    <w:rsid w:val="00A47044"/>
    <w:rsid w:val="00A4736E"/>
    <w:rsid w:val="00A47B6D"/>
    <w:rsid w:val="00A50602"/>
    <w:rsid w:val="00A50B6F"/>
    <w:rsid w:val="00A5103A"/>
    <w:rsid w:val="00A516E6"/>
    <w:rsid w:val="00A541B6"/>
    <w:rsid w:val="00A5484E"/>
    <w:rsid w:val="00A610E9"/>
    <w:rsid w:val="00A64C2B"/>
    <w:rsid w:val="00A65843"/>
    <w:rsid w:val="00A65F6C"/>
    <w:rsid w:val="00A7141C"/>
    <w:rsid w:val="00A72991"/>
    <w:rsid w:val="00A73D21"/>
    <w:rsid w:val="00A754B5"/>
    <w:rsid w:val="00A77EC4"/>
    <w:rsid w:val="00A8263B"/>
    <w:rsid w:val="00A85987"/>
    <w:rsid w:val="00A91C35"/>
    <w:rsid w:val="00A91FB8"/>
    <w:rsid w:val="00A95895"/>
    <w:rsid w:val="00AA097D"/>
    <w:rsid w:val="00AA3DFC"/>
    <w:rsid w:val="00AA5252"/>
    <w:rsid w:val="00AA5DA4"/>
    <w:rsid w:val="00AB03FC"/>
    <w:rsid w:val="00AB6692"/>
    <w:rsid w:val="00AC11E8"/>
    <w:rsid w:val="00AC4690"/>
    <w:rsid w:val="00AC60DE"/>
    <w:rsid w:val="00AC6332"/>
    <w:rsid w:val="00AD5140"/>
    <w:rsid w:val="00AD5295"/>
    <w:rsid w:val="00AE4EEF"/>
    <w:rsid w:val="00AE65EC"/>
    <w:rsid w:val="00AF4117"/>
    <w:rsid w:val="00B0276E"/>
    <w:rsid w:val="00B04624"/>
    <w:rsid w:val="00B05ABE"/>
    <w:rsid w:val="00B10907"/>
    <w:rsid w:val="00B12277"/>
    <w:rsid w:val="00B126BC"/>
    <w:rsid w:val="00B215D5"/>
    <w:rsid w:val="00B23A00"/>
    <w:rsid w:val="00B34045"/>
    <w:rsid w:val="00B349B4"/>
    <w:rsid w:val="00B40260"/>
    <w:rsid w:val="00B45404"/>
    <w:rsid w:val="00B45767"/>
    <w:rsid w:val="00B458A9"/>
    <w:rsid w:val="00B54D25"/>
    <w:rsid w:val="00B56764"/>
    <w:rsid w:val="00B57EC9"/>
    <w:rsid w:val="00B60F4A"/>
    <w:rsid w:val="00B6439E"/>
    <w:rsid w:val="00B6470E"/>
    <w:rsid w:val="00B65029"/>
    <w:rsid w:val="00B723CA"/>
    <w:rsid w:val="00B73596"/>
    <w:rsid w:val="00B76078"/>
    <w:rsid w:val="00B81C91"/>
    <w:rsid w:val="00B82609"/>
    <w:rsid w:val="00B83808"/>
    <w:rsid w:val="00B857CD"/>
    <w:rsid w:val="00B91A00"/>
    <w:rsid w:val="00B93402"/>
    <w:rsid w:val="00B93EF0"/>
    <w:rsid w:val="00B96338"/>
    <w:rsid w:val="00BA0DD6"/>
    <w:rsid w:val="00BA19E5"/>
    <w:rsid w:val="00BA2635"/>
    <w:rsid w:val="00BA39C8"/>
    <w:rsid w:val="00BA3BE2"/>
    <w:rsid w:val="00BA4843"/>
    <w:rsid w:val="00BA4E8B"/>
    <w:rsid w:val="00BA4F0A"/>
    <w:rsid w:val="00BA639F"/>
    <w:rsid w:val="00BA754D"/>
    <w:rsid w:val="00BA7DAE"/>
    <w:rsid w:val="00BB2437"/>
    <w:rsid w:val="00BC30A9"/>
    <w:rsid w:val="00BC5C6E"/>
    <w:rsid w:val="00BD2D4E"/>
    <w:rsid w:val="00BD5515"/>
    <w:rsid w:val="00BE1D4B"/>
    <w:rsid w:val="00BE28D9"/>
    <w:rsid w:val="00BE3441"/>
    <w:rsid w:val="00BE3DDE"/>
    <w:rsid w:val="00BE47D9"/>
    <w:rsid w:val="00BE5D79"/>
    <w:rsid w:val="00BE77C2"/>
    <w:rsid w:val="00BF0614"/>
    <w:rsid w:val="00BF3D4D"/>
    <w:rsid w:val="00BF4703"/>
    <w:rsid w:val="00BF6391"/>
    <w:rsid w:val="00C01452"/>
    <w:rsid w:val="00C014C6"/>
    <w:rsid w:val="00C01FDD"/>
    <w:rsid w:val="00C026D3"/>
    <w:rsid w:val="00C03177"/>
    <w:rsid w:val="00C06328"/>
    <w:rsid w:val="00C06552"/>
    <w:rsid w:val="00C065E9"/>
    <w:rsid w:val="00C07CE9"/>
    <w:rsid w:val="00C10B60"/>
    <w:rsid w:val="00C158ED"/>
    <w:rsid w:val="00C2219E"/>
    <w:rsid w:val="00C22A68"/>
    <w:rsid w:val="00C23B15"/>
    <w:rsid w:val="00C23CAE"/>
    <w:rsid w:val="00C26548"/>
    <w:rsid w:val="00C277D1"/>
    <w:rsid w:val="00C336B9"/>
    <w:rsid w:val="00C379AF"/>
    <w:rsid w:val="00C44AE6"/>
    <w:rsid w:val="00C46470"/>
    <w:rsid w:val="00C5322D"/>
    <w:rsid w:val="00C5407E"/>
    <w:rsid w:val="00C5434A"/>
    <w:rsid w:val="00C55776"/>
    <w:rsid w:val="00C57E22"/>
    <w:rsid w:val="00C62B7C"/>
    <w:rsid w:val="00C64E07"/>
    <w:rsid w:val="00C73D15"/>
    <w:rsid w:val="00C740FE"/>
    <w:rsid w:val="00C76982"/>
    <w:rsid w:val="00C77C2B"/>
    <w:rsid w:val="00C808FE"/>
    <w:rsid w:val="00C81896"/>
    <w:rsid w:val="00C81DDE"/>
    <w:rsid w:val="00C832C4"/>
    <w:rsid w:val="00C83861"/>
    <w:rsid w:val="00C8466D"/>
    <w:rsid w:val="00C854D7"/>
    <w:rsid w:val="00C857B5"/>
    <w:rsid w:val="00C857D5"/>
    <w:rsid w:val="00C86D0C"/>
    <w:rsid w:val="00C904FB"/>
    <w:rsid w:val="00C90D6D"/>
    <w:rsid w:val="00C90F01"/>
    <w:rsid w:val="00C93DA5"/>
    <w:rsid w:val="00C94462"/>
    <w:rsid w:val="00C96BCE"/>
    <w:rsid w:val="00C97115"/>
    <w:rsid w:val="00C9751F"/>
    <w:rsid w:val="00CA2197"/>
    <w:rsid w:val="00CA2E36"/>
    <w:rsid w:val="00CA3040"/>
    <w:rsid w:val="00CA31EC"/>
    <w:rsid w:val="00CA3642"/>
    <w:rsid w:val="00CA6545"/>
    <w:rsid w:val="00CA7419"/>
    <w:rsid w:val="00CB01F0"/>
    <w:rsid w:val="00CB07F4"/>
    <w:rsid w:val="00CB0996"/>
    <w:rsid w:val="00CB11D3"/>
    <w:rsid w:val="00CB39DA"/>
    <w:rsid w:val="00CB690F"/>
    <w:rsid w:val="00CC3C79"/>
    <w:rsid w:val="00CC4ADE"/>
    <w:rsid w:val="00CC61E0"/>
    <w:rsid w:val="00CD3A05"/>
    <w:rsid w:val="00CD4FF8"/>
    <w:rsid w:val="00CD5E25"/>
    <w:rsid w:val="00CE03B5"/>
    <w:rsid w:val="00CE2B60"/>
    <w:rsid w:val="00CE5EA5"/>
    <w:rsid w:val="00CE713C"/>
    <w:rsid w:val="00CF1F36"/>
    <w:rsid w:val="00CF28C8"/>
    <w:rsid w:val="00CF3DD4"/>
    <w:rsid w:val="00D0042D"/>
    <w:rsid w:val="00D0278B"/>
    <w:rsid w:val="00D04029"/>
    <w:rsid w:val="00D04717"/>
    <w:rsid w:val="00D11E77"/>
    <w:rsid w:val="00D123B4"/>
    <w:rsid w:val="00D124E0"/>
    <w:rsid w:val="00D127D6"/>
    <w:rsid w:val="00D14FE6"/>
    <w:rsid w:val="00D16F86"/>
    <w:rsid w:val="00D204C8"/>
    <w:rsid w:val="00D250A1"/>
    <w:rsid w:val="00D25338"/>
    <w:rsid w:val="00D25FBA"/>
    <w:rsid w:val="00D2694E"/>
    <w:rsid w:val="00D301E9"/>
    <w:rsid w:val="00D30F4A"/>
    <w:rsid w:val="00D31D36"/>
    <w:rsid w:val="00D34AE4"/>
    <w:rsid w:val="00D353D5"/>
    <w:rsid w:val="00D36EB2"/>
    <w:rsid w:val="00D455F7"/>
    <w:rsid w:val="00D45773"/>
    <w:rsid w:val="00D4663C"/>
    <w:rsid w:val="00D50D53"/>
    <w:rsid w:val="00D50E05"/>
    <w:rsid w:val="00D5120B"/>
    <w:rsid w:val="00D512CF"/>
    <w:rsid w:val="00D5153F"/>
    <w:rsid w:val="00D519E8"/>
    <w:rsid w:val="00D52B91"/>
    <w:rsid w:val="00D54BC0"/>
    <w:rsid w:val="00D60A18"/>
    <w:rsid w:val="00D62452"/>
    <w:rsid w:val="00D71C9E"/>
    <w:rsid w:val="00D774DD"/>
    <w:rsid w:val="00D8228F"/>
    <w:rsid w:val="00D84237"/>
    <w:rsid w:val="00D8534A"/>
    <w:rsid w:val="00D9214B"/>
    <w:rsid w:val="00D977F8"/>
    <w:rsid w:val="00DA4242"/>
    <w:rsid w:val="00DA6ABF"/>
    <w:rsid w:val="00DB0807"/>
    <w:rsid w:val="00DB0AC3"/>
    <w:rsid w:val="00DB2813"/>
    <w:rsid w:val="00DB4669"/>
    <w:rsid w:val="00DC0F20"/>
    <w:rsid w:val="00DC1277"/>
    <w:rsid w:val="00DC26A4"/>
    <w:rsid w:val="00DC48BA"/>
    <w:rsid w:val="00DC73FD"/>
    <w:rsid w:val="00DD1C4C"/>
    <w:rsid w:val="00DD315B"/>
    <w:rsid w:val="00DE1913"/>
    <w:rsid w:val="00DE5E65"/>
    <w:rsid w:val="00DE6ED4"/>
    <w:rsid w:val="00DF2069"/>
    <w:rsid w:val="00DF4ECC"/>
    <w:rsid w:val="00DF4F09"/>
    <w:rsid w:val="00E01DAD"/>
    <w:rsid w:val="00E021C3"/>
    <w:rsid w:val="00E0251C"/>
    <w:rsid w:val="00E07868"/>
    <w:rsid w:val="00E104BD"/>
    <w:rsid w:val="00E11553"/>
    <w:rsid w:val="00E14D55"/>
    <w:rsid w:val="00E2274E"/>
    <w:rsid w:val="00E231A0"/>
    <w:rsid w:val="00E2549D"/>
    <w:rsid w:val="00E258E3"/>
    <w:rsid w:val="00E25BC6"/>
    <w:rsid w:val="00E3156B"/>
    <w:rsid w:val="00E31B3A"/>
    <w:rsid w:val="00E40026"/>
    <w:rsid w:val="00E41427"/>
    <w:rsid w:val="00E42C47"/>
    <w:rsid w:val="00E430C0"/>
    <w:rsid w:val="00E43D2E"/>
    <w:rsid w:val="00E45DEA"/>
    <w:rsid w:val="00E46F63"/>
    <w:rsid w:val="00E47698"/>
    <w:rsid w:val="00E518D1"/>
    <w:rsid w:val="00E51D23"/>
    <w:rsid w:val="00E52BCD"/>
    <w:rsid w:val="00E565D2"/>
    <w:rsid w:val="00E5687B"/>
    <w:rsid w:val="00E610A5"/>
    <w:rsid w:val="00E61684"/>
    <w:rsid w:val="00E61D53"/>
    <w:rsid w:val="00E62372"/>
    <w:rsid w:val="00E62F30"/>
    <w:rsid w:val="00E63941"/>
    <w:rsid w:val="00E66723"/>
    <w:rsid w:val="00E667B3"/>
    <w:rsid w:val="00E7064F"/>
    <w:rsid w:val="00E810D5"/>
    <w:rsid w:val="00E81430"/>
    <w:rsid w:val="00E82221"/>
    <w:rsid w:val="00E83AEE"/>
    <w:rsid w:val="00E91E9A"/>
    <w:rsid w:val="00E924B8"/>
    <w:rsid w:val="00E924C5"/>
    <w:rsid w:val="00E92A4D"/>
    <w:rsid w:val="00E9596E"/>
    <w:rsid w:val="00EA1113"/>
    <w:rsid w:val="00EA1406"/>
    <w:rsid w:val="00EB18C4"/>
    <w:rsid w:val="00EB1FA6"/>
    <w:rsid w:val="00EB2CB0"/>
    <w:rsid w:val="00EB2FB1"/>
    <w:rsid w:val="00EB3FD7"/>
    <w:rsid w:val="00EB485D"/>
    <w:rsid w:val="00EC007B"/>
    <w:rsid w:val="00EC1723"/>
    <w:rsid w:val="00EC4A1D"/>
    <w:rsid w:val="00EC5291"/>
    <w:rsid w:val="00EC6AB0"/>
    <w:rsid w:val="00EC6BDD"/>
    <w:rsid w:val="00EC7058"/>
    <w:rsid w:val="00EC7B39"/>
    <w:rsid w:val="00ED181A"/>
    <w:rsid w:val="00ED7EBC"/>
    <w:rsid w:val="00EE0FC7"/>
    <w:rsid w:val="00EE1B02"/>
    <w:rsid w:val="00EF7D49"/>
    <w:rsid w:val="00EF7F02"/>
    <w:rsid w:val="00F00573"/>
    <w:rsid w:val="00F00733"/>
    <w:rsid w:val="00F03787"/>
    <w:rsid w:val="00F07169"/>
    <w:rsid w:val="00F072E5"/>
    <w:rsid w:val="00F123D0"/>
    <w:rsid w:val="00F1371B"/>
    <w:rsid w:val="00F148B3"/>
    <w:rsid w:val="00F14A26"/>
    <w:rsid w:val="00F159BA"/>
    <w:rsid w:val="00F15FDB"/>
    <w:rsid w:val="00F21571"/>
    <w:rsid w:val="00F221B6"/>
    <w:rsid w:val="00F22709"/>
    <w:rsid w:val="00F2459D"/>
    <w:rsid w:val="00F24C92"/>
    <w:rsid w:val="00F2599C"/>
    <w:rsid w:val="00F26EB3"/>
    <w:rsid w:val="00F3048E"/>
    <w:rsid w:val="00F30B54"/>
    <w:rsid w:val="00F363EA"/>
    <w:rsid w:val="00F3674D"/>
    <w:rsid w:val="00F36DC9"/>
    <w:rsid w:val="00F43498"/>
    <w:rsid w:val="00F45277"/>
    <w:rsid w:val="00F4615F"/>
    <w:rsid w:val="00F50B4A"/>
    <w:rsid w:val="00F575DB"/>
    <w:rsid w:val="00F6440B"/>
    <w:rsid w:val="00F67768"/>
    <w:rsid w:val="00F715FB"/>
    <w:rsid w:val="00F72E9D"/>
    <w:rsid w:val="00F741E6"/>
    <w:rsid w:val="00F77A8A"/>
    <w:rsid w:val="00F8023B"/>
    <w:rsid w:val="00F80D45"/>
    <w:rsid w:val="00F818FB"/>
    <w:rsid w:val="00F823AD"/>
    <w:rsid w:val="00F8314F"/>
    <w:rsid w:val="00F83E1E"/>
    <w:rsid w:val="00F90356"/>
    <w:rsid w:val="00F90CA2"/>
    <w:rsid w:val="00F91EE6"/>
    <w:rsid w:val="00F941B2"/>
    <w:rsid w:val="00F94789"/>
    <w:rsid w:val="00F9574D"/>
    <w:rsid w:val="00FA3FC4"/>
    <w:rsid w:val="00FA4DF4"/>
    <w:rsid w:val="00FB0723"/>
    <w:rsid w:val="00FB1147"/>
    <w:rsid w:val="00FB13F4"/>
    <w:rsid w:val="00FB6F1D"/>
    <w:rsid w:val="00FB7D45"/>
    <w:rsid w:val="00FC1168"/>
    <w:rsid w:val="00FC370E"/>
    <w:rsid w:val="00FC4EE0"/>
    <w:rsid w:val="00FC6307"/>
    <w:rsid w:val="00FD513C"/>
    <w:rsid w:val="00FD5FB0"/>
    <w:rsid w:val="00FE105C"/>
    <w:rsid w:val="00FE245B"/>
    <w:rsid w:val="00FE32D4"/>
    <w:rsid w:val="00FE38F2"/>
    <w:rsid w:val="00FE5BCD"/>
    <w:rsid w:val="00FE5DA1"/>
    <w:rsid w:val="00FE76AF"/>
    <w:rsid w:val="00FE77C0"/>
    <w:rsid w:val="00FF0451"/>
    <w:rsid w:val="00FF0D0C"/>
    <w:rsid w:val="00FF1002"/>
    <w:rsid w:val="00FF1D8B"/>
    <w:rsid w:val="00FF1DDE"/>
    <w:rsid w:val="00FF5100"/>
    <w:rsid w:val="00FF652B"/>
    <w:rsid w:val="00FF6F17"/>
    <w:rsid w:val="016FAF2A"/>
    <w:rsid w:val="09384B99"/>
    <w:rsid w:val="0EDBBA0C"/>
    <w:rsid w:val="0FA4B878"/>
    <w:rsid w:val="0FF3238E"/>
    <w:rsid w:val="12E50EE2"/>
    <w:rsid w:val="1316C0DE"/>
    <w:rsid w:val="135FB3EB"/>
    <w:rsid w:val="143B6B6E"/>
    <w:rsid w:val="14A8F068"/>
    <w:rsid w:val="17A922E7"/>
    <w:rsid w:val="1918D4BA"/>
    <w:rsid w:val="1925988B"/>
    <w:rsid w:val="19F3D431"/>
    <w:rsid w:val="1BA5492E"/>
    <w:rsid w:val="1FC7705F"/>
    <w:rsid w:val="1FD888D8"/>
    <w:rsid w:val="27556B6F"/>
    <w:rsid w:val="2831C6C7"/>
    <w:rsid w:val="2921C754"/>
    <w:rsid w:val="2CCEC79E"/>
    <w:rsid w:val="2F49433D"/>
    <w:rsid w:val="31A265EE"/>
    <w:rsid w:val="3318E380"/>
    <w:rsid w:val="38C34BC1"/>
    <w:rsid w:val="39B665FC"/>
    <w:rsid w:val="3A6CFB54"/>
    <w:rsid w:val="3B5FC7DD"/>
    <w:rsid w:val="3DE118E8"/>
    <w:rsid w:val="3DE48A26"/>
    <w:rsid w:val="3F506F68"/>
    <w:rsid w:val="3FA08267"/>
    <w:rsid w:val="45353021"/>
    <w:rsid w:val="47D7490D"/>
    <w:rsid w:val="4A19063B"/>
    <w:rsid w:val="5380EDC6"/>
    <w:rsid w:val="538FD345"/>
    <w:rsid w:val="59740644"/>
    <w:rsid w:val="5EA329DE"/>
    <w:rsid w:val="630C13CF"/>
    <w:rsid w:val="6C6A0D5E"/>
    <w:rsid w:val="7309D3F8"/>
    <w:rsid w:val="74C00222"/>
    <w:rsid w:val="74D93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EF2BBF"/>
  <w15:chartTrackingRefBased/>
  <w15:docId w15:val="{E9F9262E-0803-4EA1-8D6D-0DF5F47B5A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3"/>
    <w:qFormat/>
    <w:rsid w:val="00FF652B"/>
    <w:pPr>
      <w:spacing w:after="240" w:line="240" w:lineRule="auto"/>
    </w:pPr>
    <w:rPr>
      <w:rFonts w:cs="Times New Roman (Body CS)"/>
      <w:color w:val="000000" w:themeColor="text1"/>
    </w:rPr>
  </w:style>
  <w:style w:type="paragraph" w:styleId="Heading1">
    <w:name w:val="heading 1"/>
    <w:basedOn w:val="Normal"/>
    <w:next w:val="Normal"/>
    <w:link w:val="Heading1Char"/>
    <w:uiPriority w:val="2"/>
    <w:qFormat/>
    <w:rsid w:val="00BD2D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D4354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rsid w:val="001B0EDC"/>
    <w:pPr>
      <w:spacing w:after="0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B0EDC"/>
    <w:rPr>
      <w:rFonts w:cs="Times New Roman (Body CS)"/>
      <w:color w:val="000000" w:themeColor="text1"/>
    </w:rPr>
  </w:style>
  <w:style w:type="paragraph" w:styleId="Footer">
    <w:name w:val="footer"/>
    <w:basedOn w:val="Normal"/>
    <w:link w:val="FooterChar"/>
    <w:uiPriority w:val="99"/>
    <w:semiHidden/>
    <w:rsid w:val="001B0EDC"/>
    <w:pPr>
      <w:spacing w:after="0"/>
    </w:pPr>
    <w:rPr>
      <w:color w:val="FFFFFF" w:themeColor="background1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1B0EDC"/>
    <w:rPr>
      <w:rFonts w:cs="Times New Roman (Body CS)"/>
      <w:color w:val="FFFFFF" w:themeColor="background1"/>
    </w:rPr>
  </w:style>
  <w:style w:type="paragraph" w:styleId="NoSpacing">
    <w:name w:val="No Spacing"/>
    <w:link w:val="NoSpacingChar"/>
    <w:uiPriority w:val="1"/>
    <w:qFormat/>
    <w:rsid w:val="008F119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22D1C"/>
    <w:rPr>
      <w:rFonts w:eastAsiaTheme="minorEastAsia"/>
    </w:rPr>
  </w:style>
  <w:style w:type="paragraph" w:styleId="ListParagraph">
    <w:name w:val="List Paragraph"/>
    <w:basedOn w:val="Normal"/>
    <w:uiPriority w:val="34"/>
    <w:semiHidden/>
    <w:qFormat/>
    <w:rsid w:val="00E667B3"/>
    <w:pPr>
      <w:numPr>
        <w:numId w:val="1"/>
      </w:numPr>
      <w:spacing w:after="120"/>
      <w:contextualSpacing/>
    </w:pPr>
    <w:rPr>
      <w:b/>
      <w:sz w:val="28"/>
      <w:szCs w:val="28"/>
    </w:rPr>
  </w:style>
  <w:style w:type="table" w:styleId="TableGrid">
    <w:name w:val="Table Grid"/>
    <w:basedOn w:val="TableNormal"/>
    <w:uiPriority w:val="39"/>
    <w:rsid w:val="006315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63154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CE03B5"/>
    <w:rPr>
      <w:color w:val="808080"/>
    </w:rPr>
  </w:style>
  <w:style w:type="paragraph" w:styleId="Title">
    <w:name w:val="Title"/>
    <w:basedOn w:val="Normal"/>
    <w:next w:val="Normal"/>
    <w:link w:val="TitleChar"/>
    <w:qFormat/>
    <w:rsid w:val="00A1430A"/>
    <w:pPr>
      <w:spacing w:after="0"/>
    </w:pPr>
    <w:rPr>
      <w:rFonts w:asciiTheme="majorHAnsi" w:hAnsiTheme="majorHAnsi"/>
      <w:color w:val="3D5B71" w:themeColor="accent1"/>
      <w:sz w:val="68"/>
    </w:rPr>
  </w:style>
  <w:style w:type="character" w:customStyle="1" w:styleId="TitleChar">
    <w:name w:val="Title Char"/>
    <w:basedOn w:val="DefaultParagraphFont"/>
    <w:link w:val="Title"/>
    <w:rsid w:val="00622D1C"/>
    <w:rPr>
      <w:rFonts w:asciiTheme="majorHAnsi" w:hAnsiTheme="majorHAnsi" w:cs="Times New Roman (Body CS)"/>
      <w:color w:val="3D5B71" w:themeColor="accent1"/>
      <w:sz w:val="68"/>
    </w:rPr>
  </w:style>
  <w:style w:type="paragraph" w:styleId="Subtitle">
    <w:name w:val="Subtitle"/>
    <w:basedOn w:val="Normal"/>
    <w:next w:val="Normal"/>
    <w:link w:val="SubtitleChar"/>
    <w:uiPriority w:val="1"/>
    <w:qFormat/>
    <w:rsid w:val="00412827"/>
    <w:pPr>
      <w:spacing w:after="0"/>
    </w:pPr>
    <w:rPr>
      <w:caps/>
      <w:color w:val="7F7F7F" w:themeColor="text1" w:themeTint="80"/>
      <w:sz w:val="68"/>
    </w:rPr>
  </w:style>
  <w:style w:type="character" w:customStyle="1" w:styleId="SubtitleChar">
    <w:name w:val="Subtitle Char"/>
    <w:basedOn w:val="DefaultParagraphFont"/>
    <w:link w:val="Subtitle"/>
    <w:uiPriority w:val="1"/>
    <w:rsid w:val="00412827"/>
    <w:rPr>
      <w:rFonts w:cs="Times New Roman (Body CS)"/>
      <w:caps/>
      <w:color w:val="7F7F7F" w:themeColor="text1" w:themeTint="80"/>
      <w:sz w:val="68"/>
    </w:rPr>
  </w:style>
  <w:style w:type="paragraph" w:customStyle="1" w:styleId="TableText">
    <w:name w:val="Table Text"/>
    <w:basedOn w:val="Normal"/>
    <w:next w:val="Normal"/>
    <w:uiPriority w:val="5"/>
    <w:qFormat/>
    <w:rsid w:val="003C4033"/>
    <w:pPr>
      <w:spacing w:after="0"/>
    </w:pPr>
    <w:rPr>
      <w:sz w:val="16"/>
    </w:rPr>
  </w:style>
  <w:style w:type="paragraph" w:customStyle="1" w:styleId="Bullets">
    <w:name w:val="Bullets"/>
    <w:basedOn w:val="Normal"/>
    <w:next w:val="Normal"/>
    <w:uiPriority w:val="3"/>
    <w:qFormat/>
    <w:rsid w:val="003C4033"/>
    <w:pPr>
      <w:numPr>
        <w:numId w:val="2"/>
      </w:numPr>
      <w:pBdr>
        <w:top w:val="single" w:sz="12" w:space="6" w:color="90ABB6" w:themeColor="accent2"/>
        <w:bottom w:val="single" w:sz="12" w:space="6" w:color="90ABB6" w:themeColor="accent2"/>
      </w:pBdr>
      <w:spacing w:after="200" w:line="264" w:lineRule="auto"/>
      <w:ind w:left="884" w:hanging="357"/>
    </w:pPr>
  </w:style>
  <w:style w:type="character" w:styleId="Strong">
    <w:name w:val="Strong"/>
    <w:basedOn w:val="DefaultParagraphFont"/>
    <w:uiPriority w:val="22"/>
    <w:qFormat/>
    <w:rsid w:val="005E6AAF"/>
    <w:rPr>
      <w:b/>
      <w:bCs/>
      <w:color w:val="3D5B71" w:themeColor="accent1"/>
    </w:rPr>
  </w:style>
  <w:style w:type="paragraph" w:customStyle="1" w:styleId="Graphheading1">
    <w:name w:val="Graph heading 1"/>
    <w:basedOn w:val="Normal"/>
    <w:qFormat/>
    <w:rsid w:val="00684E08"/>
    <w:pPr>
      <w:spacing w:before="120" w:after="60"/>
    </w:pPr>
    <w:rPr>
      <w:rFonts w:cstheme="minorBidi"/>
      <w:b/>
      <w:color w:val="3D5B71" w:themeColor="accent1"/>
      <w:sz w:val="24"/>
    </w:rPr>
  </w:style>
  <w:style w:type="paragraph" w:customStyle="1" w:styleId="Graphbullet">
    <w:name w:val="Graph bullet"/>
    <w:basedOn w:val="Normal"/>
    <w:qFormat/>
    <w:rsid w:val="00684E08"/>
    <w:pPr>
      <w:numPr>
        <w:numId w:val="3"/>
      </w:numPr>
      <w:spacing w:after="0" w:line="216" w:lineRule="auto"/>
      <w:ind w:left="284" w:hanging="284"/>
    </w:pPr>
    <w:rPr>
      <w:rFonts w:cstheme="minorBidi"/>
      <w:color w:val="595959" w:themeColor="text1" w:themeTint="A6"/>
      <w:sz w:val="20"/>
    </w:rPr>
  </w:style>
  <w:style w:type="paragraph" w:customStyle="1" w:styleId="Graphheading3">
    <w:name w:val="Graph heading 3"/>
    <w:basedOn w:val="Normal"/>
    <w:qFormat/>
    <w:rsid w:val="00684E08"/>
    <w:pPr>
      <w:spacing w:before="120" w:after="60"/>
    </w:pPr>
    <w:rPr>
      <w:rFonts w:cstheme="minorBidi"/>
      <w:b/>
      <w:color w:val="A6A6A6" w:themeColor="background1" w:themeShade="A6"/>
      <w:sz w:val="24"/>
    </w:rPr>
  </w:style>
  <w:style w:type="paragraph" w:customStyle="1" w:styleId="Graphbullet3">
    <w:name w:val="Graph bullet 3"/>
    <w:basedOn w:val="Normal"/>
    <w:qFormat/>
    <w:rsid w:val="00684E08"/>
    <w:pPr>
      <w:numPr>
        <w:numId w:val="4"/>
      </w:numPr>
      <w:spacing w:after="0" w:line="216" w:lineRule="auto"/>
      <w:ind w:left="284" w:hanging="284"/>
    </w:pPr>
    <w:rPr>
      <w:rFonts w:cstheme="minorBidi"/>
      <w:color w:val="595959" w:themeColor="text1" w:themeTint="A6"/>
      <w:sz w:val="20"/>
    </w:rPr>
  </w:style>
  <w:style w:type="paragraph" w:customStyle="1" w:styleId="Graphheading2">
    <w:name w:val="Graph heading 2"/>
    <w:basedOn w:val="Normal"/>
    <w:qFormat/>
    <w:rsid w:val="00BD2D4E"/>
    <w:pPr>
      <w:spacing w:before="120" w:after="60"/>
    </w:pPr>
    <w:rPr>
      <w:rFonts w:cstheme="minorBidi"/>
      <w:b/>
      <w:color w:val="618493" w:themeColor="accent2" w:themeShade="BF"/>
      <w:sz w:val="24"/>
    </w:rPr>
  </w:style>
  <w:style w:type="paragraph" w:customStyle="1" w:styleId="Graphbullet2">
    <w:name w:val="Graph bullet 2"/>
    <w:basedOn w:val="Normal"/>
    <w:qFormat/>
    <w:rsid w:val="00684E08"/>
    <w:pPr>
      <w:numPr>
        <w:numId w:val="5"/>
      </w:numPr>
      <w:spacing w:after="0" w:line="216" w:lineRule="auto"/>
      <w:ind w:left="284" w:hanging="284"/>
    </w:pPr>
    <w:rPr>
      <w:rFonts w:cstheme="minorBidi"/>
      <w:color w:val="595959" w:themeColor="text1" w:themeTint="A6"/>
      <w:sz w:val="20"/>
    </w:rPr>
  </w:style>
  <w:style w:type="paragraph" w:customStyle="1" w:styleId="Graphheading4">
    <w:name w:val="Graph heading 4"/>
    <w:basedOn w:val="Normal"/>
    <w:qFormat/>
    <w:rsid w:val="00684E08"/>
    <w:pPr>
      <w:spacing w:before="120" w:after="60"/>
    </w:pPr>
    <w:rPr>
      <w:rFonts w:cstheme="minorBidi"/>
      <w:b/>
      <w:color w:val="5E5E5E" w:themeColor="text2"/>
      <w:sz w:val="24"/>
    </w:rPr>
  </w:style>
  <w:style w:type="paragraph" w:customStyle="1" w:styleId="Graphbullet4">
    <w:name w:val="Graph bullet 4"/>
    <w:basedOn w:val="Normal"/>
    <w:qFormat/>
    <w:rsid w:val="00684E08"/>
    <w:pPr>
      <w:numPr>
        <w:numId w:val="6"/>
      </w:numPr>
      <w:spacing w:after="0"/>
      <w:ind w:left="284" w:hanging="284"/>
    </w:pPr>
    <w:rPr>
      <w:rFonts w:cstheme="minorBidi"/>
      <w:color w:val="595959" w:themeColor="text1" w:themeTint="A6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0EDC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0EDC"/>
    <w:rPr>
      <w:rFonts w:ascii="Segoe UI" w:hAnsi="Segoe UI" w:cs="Segoe UI"/>
      <w:color w:val="000000" w:themeColor="text1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2"/>
    <w:rsid w:val="00BD2D4E"/>
    <w:rPr>
      <w:rFonts w:asciiTheme="majorHAnsi" w:eastAsiaTheme="majorEastAsia" w:hAnsiTheme="majorHAnsi" w:cstheme="majorBidi"/>
      <w:color w:val="2D4354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F83E1E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24001B"/>
    <w:pPr>
      <w:tabs>
        <w:tab w:val="right" w:leader="dot" w:pos="10790"/>
      </w:tabs>
      <w:spacing w:after="100"/>
    </w:pPr>
    <w:rPr>
      <w:rFonts w:ascii="Source Sans Pro" w:hAnsi="Source Sans Pro"/>
      <w:noProof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D250A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D250A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250A1"/>
    <w:rPr>
      <w:rFonts w:cs="Times New Roman (Body CS)"/>
      <w:color w:val="000000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250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250A1"/>
    <w:rPr>
      <w:rFonts w:cs="Times New Roman (Body CS)"/>
      <w:b/>
      <w:bCs/>
      <w:color w:val="000000" w:themeColor="text1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84A6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C32F8"/>
    <w:rPr>
      <w:color w:val="FF00FF" w:themeColor="followedHyperlink"/>
      <w:u w:val="single"/>
    </w:rPr>
  </w:style>
  <w:style w:type="paragraph" w:styleId="Revision">
    <w:name w:val="Revision"/>
    <w:hidden/>
    <w:uiPriority w:val="99"/>
    <w:semiHidden/>
    <w:rsid w:val="000A3186"/>
    <w:pPr>
      <w:spacing w:after="0" w:line="240" w:lineRule="auto"/>
    </w:pPr>
    <w:rPr>
      <w:rFonts w:cs="Times New Roman (Body CS)"/>
      <w:color w:val="000000" w:themeColor="text1"/>
    </w:rPr>
  </w:style>
  <w:style w:type="character" w:styleId="HTMLCode">
    <w:name w:val="HTML Code"/>
    <w:basedOn w:val="DefaultParagraphFont"/>
    <w:uiPriority w:val="99"/>
    <w:semiHidden/>
    <w:unhideWhenUsed/>
    <w:rsid w:val="0093475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24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hyperlink" Target="https://lso.ca/lso-connects" TargetMode="External"/><Relationship Id="rId7" Type="http://schemas.openxmlformats.org/officeDocument/2006/relationships/settings" Target="settings.xml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20" Type="http://schemas.openxmlformats.org/officeDocument/2006/relationships/hyperlink" Target="https://lawsocietyontario-dwd0dscmayfwh7bj.a01.azurefd.net/media/lso/media/lawyers/practice-supports-resources/office-manual-template-en.docx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2" Type="http://schemas.openxmlformats.org/officeDocument/2006/relationships/hyperlink" Target="https://lso.ca/lawyers/practice-supports-and-resources/topics/managing-money/fees-and-disbursements/referral-fees" TargetMode="External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2.jp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2.jp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2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bailey\AppData\Roaming\Microsoft\Templates\Healthcare%20market%20analysis.dotx" TargetMode="External"/></Relationships>
</file>

<file path=word/theme/theme1.xml><?xml version="1.0" encoding="utf-8"?>
<a:theme xmlns:a="http://schemas.openxmlformats.org/drawingml/2006/main" name="Healthcare">
  <a:themeElements>
    <a:clrScheme name="Custom 1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3D5B71"/>
      </a:accent1>
      <a:accent2>
        <a:srgbClr val="90ABB6"/>
      </a:accent2>
      <a:accent3>
        <a:srgbClr val="A91E30"/>
      </a:accent3>
      <a:accent4>
        <a:srgbClr val="EE4141"/>
      </a:accent4>
      <a:accent5>
        <a:srgbClr val="084D9E"/>
      </a:accent5>
      <a:accent6>
        <a:srgbClr val="2278CF"/>
      </a:accent6>
      <a:hlink>
        <a:srgbClr val="0000FF"/>
      </a:hlink>
      <a:folHlink>
        <a:srgbClr val="FF00FF"/>
      </a:folHlink>
    </a:clrScheme>
    <a:fontScheme name="Arial Black-Arial">
      <a:majorFont>
        <a:latin typeface="Arial Black" panose="020B0A0402010202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Healthcare" id="{8E585ACA-EF7B-4740-90C4-1122ECCB3F42}" vid="{04500B0B-062B-BC4C-91BD-C3C32043576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C71BBC7AC527748B12A2D65EA21748E" ma:contentTypeVersion="11" ma:contentTypeDescription="Create a new document." ma:contentTypeScope="" ma:versionID="23ca3e98123372e2812e367562651e7f">
  <xsd:schema xmlns:xsd="http://www.w3.org/2001/XMLSchema" xmlns:xs="http://www.w3.org/2001/XMLSchema" xmlns:p="http://schemas.microsoft.com/office/2006/metadata/properties" xmlns:ns2="dfaaa000-ce1c-4d53-b634-6348191f48de" xmlns:ns3="af86d221-3049-4c0c-8fcf-7338f297b63d" targetNamespace="http://schemas.microsoft.com/office/2006/metadata/properties" ma:root="true" ma:fieldsID="6df0ae850d612bf420ef89ea3bfb1623" ns2:_="" ns3:_="">
    <xsd:import namespace="dfaaa000-ce1c-4d53-b634-6348191f48de"/>
    <xsd:import namespace="af86d221-3049-4c0c-8fcf-7338f297b63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faaa000-ce1c-4d53-b634-6348191f48d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4adf83c6-cea5-46fb-a827-b8a521ca8e1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86d221-3049-4c0c-8fcf-7338f297b63d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86973b48-3d0a-4974-9040-3ea05d2fa91e}" ma:internalName="TaxCatchAll" ma:showField="CatchAllData" ma:web="af86d221-3049-4c0c-8fcf-7338f297b63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faaa000-ce1c-4d53-b634-6348191f48de">
      <Terms xmlns="http://schemas.microsoft.com/office/infopath/2007/PartnerControls"/>
    </lcf76f155ced4ddcb4097134ff3c332f>
    <TaxCatchAll xmlns="af86d221-3049-4c0c-8fcf-7338f297b63d" xsi:nil="true"/>
  </documentManagement>
</p:properties>
</file>

<file path=customXml/itemProps1.xml><?xml version="1.0" encoding="utf-8"?>
<ds:datastoreItem xmlns:ds="http://schemas.openxmlformats.org/officeDocument/2006/customXml" ds:itemID="{2636775F-2A47-49D1-9B0F-53325BA9331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26BB0DA-526E-4C07-A1A1-553BD6849F1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faaa000-ce1c-4d53-b634-6348191f48de"/>
    <ds:schemaRef ds:uri="af86d221-3049-4c0c-8fcf-7338f297b63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B2FD5F6-3C6C-4A58-967C-83A66B4BC34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9534500-3ED5-4E32-8CEA-A66B57CC22A8}">
  <ds:schemaRefs>
    <ds:schemaRef ds:uri="http://schemas.microsoft.com/office/2006/metadata/properties"/>
    <ds:schemaRef ds:uri="http://schemas.microsoft.com/office/infopath/2007/PartnerControls"/>
    <ds:schemaRef ds:uri="dfaaa000-ce1c-4d53-b634-6348191f48de"/>
    <ds:schemaRef ds:uri="af86d221-3049-4c0c-8fcf-7338f297b63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C:\Users\kbailey\AppData\Roaming\Microsoft\Templates\Healthcare market analysis.dotx</Template>
  <TotalTime>0</TotalTime>
  <Pages>19</Pages>
  <Words>2493</Words>
  <Characters>14216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Client contingency plan</vt:lpstr>
    </vt:vector>
  </TitlesOfParts>
  <Company/>
  <LinksUpToDate>false</LinksUpToDate>
  <CharactersWithSpaces>16676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Client contingency plan</dc:title>
  <dc:subject>[Your firm name]</dc:subject>
  <dc:creator>Kelly Anne Gerra</dc:creator>
  <cp:keywords/>
  <dc:description/>
  <cp:lastModifiedBy>Arish Panjwani</cp:lastModifiedBy>
  <cp:revision>2</cp:revision>
  <dcterms:created xsi:type="dcterms:W3CDTF">2025-09-29T21:53:00Z</dcterms:created>
  <dcterms:modified xsi:type="dcterms:W3CDTF">2025-09-29T21:53:00Z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0x010100BC71BBC7AC527748B12A2D65EA21748E</vt:lpwstr>
  </property>
  <property fmtid="{D5CDD505-2E9C-101B-9397-08002B2CF9AE}" pid="3" name="MediaServiceImageTags">
    <vt:lpwstr/>
  </property>
</Properties>
</file>